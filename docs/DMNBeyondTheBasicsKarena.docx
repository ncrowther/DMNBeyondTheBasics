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53B316BC" w14:textId="2F432018" w:rsidR="00F8164E"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4547580" w:history="1">
        <w:r w:rsidR="00F8164E" w:rsidRPr="00A77F0C">
          <w:rPr>
            <w:rStyle w:val="Hyperlink"/>
            <w:noProof/>
          </w:rPr>
          <w:t>1 Introduction</w:t>
        </w:r>
        <w:r w:rsidR="00F8164E">
          <w:rPr>
            <w:noProof/>
            <w:webHidden/>
          </w:rPr>
          <w:tab/>
        </w:r>
        <w:r w:rsidR="00F8164E">
          <w:rPr>
            <w:noProof/>
            <w:webHidden/>
          </w:rPr>
          <w:fldChar w:fldCharType="begin"/>
        </w:r>
        <w:r w:rsidR="00F8164E">
          <w:rPr>
            <w:noProof/>
            <w:webHidden/>
          </w:rPr>
          <w:instrText xml:space="preserve"> PAGEREF _Toc134547580 \h </w:instrText>
        </w:r>
        <w:r w:rsidR="00F8164E">
          <w:rPr>
            <w:noProof/>
            <w:webHidden/>
          </w:rPr>
        </w:r>
        <w:r w:rsidR="00F8164E">
          <w:rPr>
            <w:noProof/>
            <w:webHidden/>
          </w:rPr>
          <w:fldChar w:fldCharType="separate"/>
        </w:r>
        <w:r w:rsidR="00656719">
          <w:rPr>
            <w:noProof/>
            <w:webHidden/>
          </w:rPr>
          <w:t>4</w:t>
        </w:r>
        <w:r w:rsidR="00F8164E">
          <w:rPr>
            <w:noProof/>
            <w:webHidden/>
          </w:rPr>
          <w:fldChar w:fldCharType="end"/>
        </w:r>
      </w:hyperlink>
    </w:p>
    <w:p w14:paraId="187C0197" w14:textId="210A4347" w:rsidR="00F8164E" w:rsidRDefault="00000000">
      <w:pPr>
        <w:pStyle w:val="TOC1"/>
        <w:tabs>
          <w:tab w:val="right" w:leader="dot" w:pos="9736"/>
        </w:tabs>
        <w:rPr>
          <w:rFonts w:eastAsiaTheme="minorEastAsia" w:cstheme="minorBidi"/>
          <w:b w:val="0"/>
          <w:bCs w:val="0"/>
          <w:i w:val="0"/>
          <w:iCs w:val="0"/>
          <w:noProof/>
          <w:sz w:val="22"/>
          <w:szCs w:val="22"/>
        </w:rPr>
      </w:pPr>
      <w:hyperlink w:anchor="_Toc134547581" w:history="1">
        <w:r w:rsidR="00F8164E" w:rsidRPr="00A77F0C">
          <w:rPr>
            <w:rStyle w:val="Hyperlink"/>
            <w:noProof/>
          </w:rPr>
          <w:t>2 Prerequisites</w:t>
        </w:r>
        <w:r w:rsidR="00F8164E">
          <w:rPr>
            <w:noProof/>
            <w:webHidden/>
          </w:rPr>
          <w:tab/>
        </w:r>
        <w:r w:rsidR="00F8164E">
          <w:rPr>
            <w:noProof/>
            <w:webHidden/>
          </w:rPr>
          <w:fldChar w:fldCharType="begin"/>
        </w:r>
        <w:r w:rsidR="00F8164E">
          <w:rPr>
            <w:noProof/>
            <w:webHidden/>
          </w:rPr>
          <w:instrText xml:space="preserve"> PAGEREF _Toc134547581 \h </w:instrText>
        </w:r>
        <w:r w:rsidR="00F8164E">
          <w:rPr>
            <w:noProof/>
            <w:webHidden/>
          </w:rPr>
        </w:r>
        <w:r w:rsidR="00F8164E">
          <w:rPr>
            <w:noProof/>
            <w:webHidden/>
          </w:rPr>
          <w:fldChar w:fldCharType="separate"/>
        </w:r>
        <w:r w:rsidR="00656719">
          <w:rPr>
            <w:noProof/>
            <w:webHidden/>
          </w:rPr>
          <w:t>5</w:t>
        </w:r>
        <w:r w:rsidR="00F8164E">
          <w:rPr>
            <w:noProof/>
            <w:webHidden/>
          </w:rPr>
          <w:fldChar w:fldCharType="end"/>
        </w:r>
      </w:hyperlink>
    </w:p>
    <w:p w14:paraId="6855C8C8" w14:textId="70178427" w:rsidR="00F8164E" w:rsidRDefault="00000000">
      <w:pPr>
        <w:pStyle w:val="TOC1"/>
        <w:tabs>
          <w:tab w:val="right" w:leader="dot" w:pos="9736"/>
        </w:tabs>
        <w:rPr>
          <w:rFonts w:eastAsiaTheme="minorEastAsia" w:cstheme="minorBidi"/>
          <w:b w:val="0"/>
          <w:bCs w:val="0"/>
          <w:i w:val="0"/>
          <w:iCs w:val="0"/>
          <w:noProof/>
          <w:sz w:val="22"/>
          <w:szCs w:val="22"/>
        </w:rPr>
      </w:pPr>
      <w:hyperlink w:anchor="_Toc134547582" w:history="1">
        <w:r w:rsidR="00F8164E" w:rsidRPr="00A77F0C">
          <w:rPr>
            <w:rStyle w:val="Hyperlink"/>
            <w:noProof/>
          </w:rPr>
          <w:t>Lab 1 - Data Types</w:t>
        </w:r>
        <w:r w:rsidR="00F8164E">
          <w:rPr>
            <w:noProof/>
            <w:webHidden/>
          </w:rPr>
          <w:tab/>
        </w:r>
        <w:r w:rsidR="00F8164E">
          <w:rPr>
            <w:noProof/>
            <w:webHidden/>
          </w:rPr>
          <w:fldChar w:fldCharType="begin"/>
        </w:r>
        <w:r w:rsidR="00F8164E">
          <w:rPr>
            <w:noProof/>
            <w:webHidden/>
          </w:rPr>
          <w:instrText xml:space="preserve"> PAGEREF _Toc134547582 \h </w:instrText>
        </w:r>
        <w:r w:rsidR="00F8164E">
          <w:rPr>
            <w:noProof/>
            <w:webHidden/>
          </w:rPr>
        </w:r>
        <w:r w:rsidR="00F8164E">
          <w:rPr>
            <w:noProof/>
            <w:webHidden/>
          </w:rPr>
          <w:fldChar w:fldCharType="separate"/>
        </w:r>
        <w:r w:rsidR="00656719">
          <w:rPr>
            <w:noProof/>
            <w:webHidden/>
          </w:rPr>
          <w:t>6</w:t>
        </w:r>
        <w:r w:rsidR="00F8164E">
          <w:rPr>
            <w:noProof/>
            <w:webHidden/>
          </w:rPr>
          <w:fldChar w:fldCharType="end"/>
        </w:r>
      </w:hyperlink>
    </w:p>
    <w:p w14:paraId="3E049312" w14:textId="140E76F4" w:rsidR="00F8164E" w:rsidRDefault="00000000">
      <w:pPr>
        <w:pStyle w:val="TOC2"/>
        <w:tabs>
          <w:tab w:val="right" w:leader="dot" w:pos="9736"/>
        </w:tabs>
        <w:rPr>
          <w:rFonts w:eastAsiaTheme="minorEastAsia" w:cstheme="minorBidi"/>
          <w:b w:val="0"/>
          <w:bCs w:val="0"/>
          <w:noProof/>
        </w:rPr>
      </w:pPr>
      <w:hyperlink w:anchor="_Toc134547583"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_Toc134547583 \h </w:instrText>
        </w:r>
        <w:r w:rsidR="00F8164E">
          <w:rPr>
            <w:noProof/>
            <w:webHidden/>
          </w:rPr>
        </w:r>
        <w:r w:rsidR="00F8164E">
          <w:rPr>
            <w:noProof/>
            <w:webHidden/>
          </w:rPr>
          <w:fldChar w:fldCharType="separate"/>
        </w:r>
        <w:r w:rsidR="00656719">
          <w:rPr>
            <w:noProof/>
            <w:webHidden/>
          </w:rPr>
          <w:t>6</w:t>
        </w:r>
        <w:r w:rsidR="00F8164E">
          <w:rPr>
            <w:noProof/>
            <w:webHidden/>
          </w:rPr>
          <w:fldChar w:fldCharType="end"/>
        </w:r>
      </w:hyperlink>
    </w:p>
    <w:p w14:paraId="508B0164" w14:textId="44E62F48" w:rsidR="00F8164E" w:rsidRDefault="00000000">
      <w:pPr>
        <w:pStyle w:val="TOC2"/>
        <w:tabs>
          <w:tab w:val="right" w:leader="dot" w:pos="9736"/>
        </w:tabs>
        <w:rPr>
          <w:rFonts w:eastAsiaTheme="minorEastAsia" w:cstheme="minorBidi"/>
          <w:b w:val="0"/>
          <w:bCs w:val="0"/>
          <w:noProof/>
        </w:rPr>
      </w:pPr>
      <w:hyperlink w:anchor="_Toc134547584"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_Toc134547584 \h </w:instrText>
        </w:r>
        <w:r w:rsidR="00F8164E">
          <w:rPr>
            <w:noProof/>
            <w:webHidden/>
          </w:rPr>
        </w:r>
        <w:r w:rsidR="00F8164E">
          <w:rPr>
            <w:noProof/>
            <w:webHidden/>
          </w:rPr>
          <w:fldChar w:fldCharType="separate"/>
        </w:r>
        <w:r w:rsidR="00656719">
          <w:rPr>
            <w:noProof/>
            <w:webHidden/>
          </w:rPr>
          <w:t>7</w:t>
        </w:r>
        <w:r w:rsidR="00F8164E">
          <w:rPr>
            <w:noProof/>
            <w:webHidden/>
          </w:rPr>
          <w:fldChar w:fldCharType="end"/>
        </w:r>
      </w:hyperlink>
    </w:p>
    <w:p w14:paraId="7FC129B9" w14:textId="114370F9" w:rsidR="00F8164E" w:rsidRDefault="00000000">
      <w:pPr>
        <w:pStyle w:val="TOC2"/>
        <w:tabs>
          <w:tab w:val="right" w:leader="dot" w:pos="9736"/>
        </w:tabs>
        <w:rPr>
          <w:rFonts w:eastAsiaTheme="minorEastAsia" w:cstheme="minorBidi"/>
          <w:b w:val="0"/>
          <w:bCs w:val="0"/>
          <w:noProof/>
        </w:rPr>
      </w:pPr>
      <w:hyperlink w:anchor="_Toc134547585" w:history="1">
        <w:r w:rsidR="00F8164E" w:rsidRPr="00A77F0C">
          <w:rPr>
            <w:rStyle w:val="Hyperlink"/>
            <w:noProof/>
          </w:rPr>
          <w:t>Conclusion</w:t>
        </w:r>
        <w:r w:rsidR="00F8164E">
          <w:rPr>
            <w:noProof/>
            <w:webHidden/>
          </w:rPr>
          <w:tab/>
        </w:r>
        <w:r w:rsidR="00F8164E">
          <w:rPr>
            <w:noProof/>
            <w:webHidden/>
          </w:rPr>
          <w:fldChar w:fldCharType="begin"/>
        </w:r>
        <w:r w:rsidR="00F8164E">
          <w:rPr>
            <w:noProof/>
            <w:webHidden/>
          </w:rPr>
          <w:instrText xml:space="preserve"> PAGEREF _Toc134547585 \h </w:instrText>
        </w:r>
        <w:r w:rsidR="00F8164E">
          <w:rPr>
            <w:noProof/>
            <w:webHidden/>
          </w:rPr>
        </w:r>
        <w:r w:rsidR="00F8164E">
          <w:rPr>
            <w:noProof/>
            <w:webHidden/>
          </w:rPr>
          <w:fldChar w:fldCharType="separate"/>
        </w:r>
        <w:r w:rsidR="00656719">
          <w:rPr>
            <w:noProof/>
            <w:webHidden/>
          </w:rPr>
          <w:t>11</w:t>
        </w:r>
        <w:r w:rsidR="00F8164E">
          <w:rPr>
            <w:noProof/>
            <w:webHidden/>
          </w:rPr>
          <w:fldChar w:fldCharType="end"/>
        </w:r>
      </w:hyperlink>
    </w:p>
    <w:p w14:paraId="306A9A97" w14:textId="51F4B809" w:rsidR="00F8164E" w:rsidRDefault="00000000">
      <w:pPr>
        <w:pStyle w:val="TOC1"/>
        <w:tabs>
          <w:tab w:val="right" w:leader="dot" w:pos="9736"/>
        </w:tabs>
        <w:rPr>
          <w:rFonts w:eastAsiaTheme="minorEastAsia" w:cstheme="minorBidi"/>
          <w:b w:val="0"/>
          <w:bCs w:val="0"/>
          <w:i w:val="0"/>
          <w:iCs w:val="0"/>
          <w:noProof/>
          <w:sz w:val="22"/>
          <w:szCs w:val="22"/>
        </w:rPr>
      </w:pPr>
      <w:hyperlink w:anchor="_Toc134547586" w:history="1">
        <w:r w:rsidR="00F8164E" w:rsidRPr="00A77F0C">
          <w:rPr>
            <w:rStyle w:val="Hyperlink"/>
            <w:noProof/>
          </w:rPr>
          <w:t>Lab 2 – The Divide and Conquer Pattern</w:t>
        </w:r>
        <w:r w:rsidR="00F8164E">
          <w:rPr>
            <w:noProof/>
            <w:webHidden/>
          </w:rPr>
          <w:tab/>
        </w:r>
        <w:r w:rsidR="00F8164E">
          <w:rPr>
            <w:noProof/>
            <w:webHidden/>
          </w:rPr>
          <w:fldChar w:fldCharType="begin"/>
        </w:r>
        <w:r w:rsidR="00F8164E">
          <w:rPr>
            <w:noProof/>
            <w:webHidden/>
          </w:rPr>
          <w:instrText xml:space="preserve"> PAGEREF _Toc134547586 \h </w:instrText>
        </w:r>
        <w:r w:rsidR="00F8164E">
          <w:rPr>
            <w:noProof/>
            <w:webHidden/>
          </w:rPr>
        </w:r>
        <w:r w:rsidR="00F8164E">
          <w:rPr>
            <w:noProof/>
            <w:webHidden/>
          </w:rPr>
          <w:fldChar w:fldCharType="separate"/>
        </w:r>
        <w:r w:rsidR="00656719">
          <w:rPr>
            <w:noProof/>
            <w:webHidden/>
          </w:rPr>
          <w:t>12</w:t>
        </w:r>
        <w:r w:rsidR="00F8164E">
          <w:rPr>
            <w:noProof/>
            <w:webHidden/>
          </w:rPr>
          <w:fldChar w:fldCharType="end"/>
        </w:r>
      </w:hyperlink>
    </w:p>
    <w:p w14:paraId="04B95A6A" w14:textId="5A93C2A4" w:rsidR="00F8164E" w:rsidRDefault="00000000">
      <w:pPr>
        <w:pStyle w:val="TOC2"/>
        <w:tabs>
          <w:tab w:val="right" w:leader="dot" w:pos="9736"/>
        </w:tabs>
        <w:rPr>
          <w:rFonts w:eastAsiaTheme="minorEastAsia" w:cstheme="minorBidi"/>
          <w:b w:val="0"/>
          <w:bCs w:val="0"/>
          <w:noProof/>
        </w:rPr>
      </w:pPr>
      <w:hyperlink w:anchor="_Toc134547587"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_Toc134547587 \h </w:instrText>
        </w:r>
        <w:r w:rsidR="00F8164E">
          <w:rPr>
            <w:noProof/>
            <w:webHidden/>
          </w:rPr>
        </w:r>
        <w:r w:rsidR="00F8164E">
          <w:rPr>
            <w:noProof/>
            <w:webHidden/>
          </w:rPr>
          <w:fldChar w:fldCharType="separate"/>
        </w:r>
        <w:r w:rsidR="00656719">
          <w:rPr>
            <w:noProof/>
            <w:webHidden/>
          </w:rPr>
          <w:t>12</w:t>
        </w:r>
        <w:r w:rsidR="00F8164E">
          <w:rPr>
            <w:noProof/>
            <w:webHidden/>
          </w:rPr>
          <w:fldChar w:fldCharType="end"/>
        </w:r>
      </w:hyperlink>
    </w:p>
    <w:p w14:paraId="55CE59E4" w14:textId="798255A2" w:rsidR="00F8164E" w:rsidRDefault="00000000">
      <w:pPr>
        <w:pStyle w:val="TOC2"/>
        <w:tabs>
          <w:tab w:val="right" w:leader="dot" w:pos="9736"/>
        </w:tabs>
        <w:rPr>
          <w:rFonts w:eastAsiaTheme="minorEastAsia" w:cstheme="minorBidi"/>
          <w:b w:val="0"/>
          <w:bCs w:val="0"/>
          <w:noProof/>
        </w:rPr>
      </w:pPr>
      <w:hyperlink w:anchor="_Toc134547588"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_Toc134547588 \h </w:instrText>
        </w:r>
        <w:r w:rsidR="00F8164E">
          <w:rPr>
            <w:noProof/>
            <w:webHidden/>
          </w:rPr>
        </w:r>
        <w:r w:rsidR="00F8164E">
          <w:rPr>
            <w:noProof/>
            <w:webHidden/>
          </w:rPr>
          <w:fldChar w:fldCharType="separate"/>
        </w:r>
        <w:r w:rsidR="00656719">
          <w:rPr>
            <w:noProof/>
            <w:webHidden/>
          </w:rPr>
          <w:t>12</w:t>
        </w:r>
        <w:r w:rsidR="00F8164E">
          <w:rPr>
            <w:noProof/>
            <w:webHidden/>
          </w:rPr>
          <w:fldChar w:fldCharType="end"/>
        </w:r>
      </w:hyperlink>
    </w:p>
    <w:p w14:paraId="685B614F" w14:textId="09F1C194" w:rsidR="00F8164E" w:rsidRDefault="00000000">
      <w:pPr>
        <w:pStyle w:val="TOC2"/>
        <w:tabs>
          <w:tab w:val="right" w:leader="dot" w:pos="9736"/>
        </w:tabs>
        <w:rPr>
          <w:rFonts w:eastAsiaTheme="minorEastAsia" w:cstheme="minorBidi"/>
          <w:b w:val="0"/>
          <w:bCs w:val="0"/>
          <w:noProof/>
        </w:rPr>
      </w:pPr>
      <w:hyperlink w:anchor="_Toc134547589" w:history="1">
        <w:r w:rsidR="00F8164E" w:rsidRPr="00A77F0C">
          <w:rPr>
            <w:rStyle w:val="Hyperlink"/>
            <w:noProof/>
          </w:rPr>
          <w:t>Conclusion</w:t>
        </w:r>
        <w:r w:rsidR="00F8164E">
          <w:rPr>
            <w:noProof/>
            <w:webHidden/>
          </w:rPr>
          <w:tab/>
        </w:r>
        <w:r w:rsidR="00F8164E">
          <w:rPr>
            <w:noProof/>
            <w:webHidden/>
          </w:rPr>
          <w:fldChar w:fldCharType="begin"/>
        </w:r>
        <w:r w:rsidR="00F8164E">
          <w:rPr>
            <w:noProof/>
            <w:webHidden/>
          </w:rPr>
          <w:instrText xml:space="preserve"> PAGEREF _Toc134547589 \h </w:instrText>
        </w:r>
        <w:r w:rsidR="00F8164E">
          <w:rPr>
            <w:noProof/>
            <w:webHidden/>
          </w:rPr>
        </w:r>
        <w:r w:rsidR="00F8164E">
          <w:rPr>
            <w:noProof/>
            <w:webHidden/>
          </w:rPr>
          <w:fldChar w:fldCharType="separate"/>
        </w:r>
        <w:r w:rsidR="00656719">
          <w:rPr>
            <w:noProof/>
            <w:webHidden/>
          </w:rPr>
          <w:t>17</w:t>
        </w:r>
        <w:r w:rsidR="00F8164E">
          <w:rPr>
            <w:noProof/>
            <w:webHidden/>
          </w:rPr>
          <w:fldChar w:fldCharType="end"/>
        </w:r>
      </w:hyperlink>
    </w:p>
    <w:p w14:paraId="14B0F99B" w14:textId="6FD9A6A5" w:rsidR="00F8164E" w:rsidRDefault="00000000">
      <w:pPr>
        <w:pStyle w:val="TOC1"/>
        <w:tabs>
          <w:tab w:val="right" w:leader="dot" w:pos="9736"/>
        </w:tabs>
        <w:rPr>
          <w:rFonts w:eastAsiaTheme="minorEastAsia" w:cstheme="minorBidi"/>
          <w:b w:val="0"/>
          <w:bCs w:val="0"/>
          <w:i w:val="0"/>
          <w:iCs w:val="0"/>
          <w:noProof/>
          <w:sz w:val="22"/>
          <w:szCs w:val="22"/>
        </w:rPr>
      </w:pPr>
      <w:hyperlink w:anchor="_Toc134547590" w:history="1">
        <w:r w:rsidR="00F8164E" w:rsidRPr="00A77F0C">
          <w:rPr>
            <w:rStyle w:val="Hyperlink"/>
            <w:noProof/>
          </w:rPr>
          <w:t>Lab 3 – The Tiered Service Pattern</w:t>
        </w:r>
        <w:r w:rsidR="00F8164E">
          <w:rPr>
            <w:noProof/>
            <w:webHidden/>
          </w:rPr>
          <w:tab/>
        </w:r>
        <w:r w:rsidR="00F8164E">
          <w:rPr>
            <w:noProof/>
            <w:webHidden/>
          </w:rPr>
          <w:fldChar w:fldCharType="begin"/>
        </w:r>
        <w:r w:rsidR="00F8164E">
          <w:rPr>
            <w:noProof/>
            <w:webHidden/>
          </w:rPr>
          <w:instrText xml:space="preserve"> PAGEREF _Toc134547590 \h </w:instrText>
        </w:r>
        <w:r w:rsidR="00F8164E">
          <w:rPr>
            <w:noProof/>
            <w:webHidden/>
          </w:rPr>
        </w:r>
        <w:r w:rsidR="00F8164E">
          <w:rPr>
            <w:noProof/>
            <w:webHidden/>
          </w:rPr>
          <w:fldChar w:fldCharType="separate"/>
        </w:r>
        <w:r w:rsidR="00656719">
          <w:rPr>
            <w:noProof/>
            <w:webHidden/>
          </w:rPr>
          <w:t>18</w:t>
        </w:r>
        <w:r w:rsidR="00F8164E">
          <w:rPr>
            <w:noProof/>
            <w:webHidden/>
          </w:rPr>
          <w:fldChar w:fldCharType="end"/>
        </w:r>
      </w:hyperlink>
    </w:p>
    <w:p w14:paraId="646463FB" w14:textId="6D725E26" w:rsidR="00F8164E" w:rsidRDefault="00000000">
      <w:pPr>
        <w:pStyle w:val="TOC2"/>
        <w:tabs>
          <w:tab w:val="right" w:leader="dot" w:pos="9736"/>
        </w:tabs>
        <w:rPr>
          <w:rFonts w:eastAsiaTheme="minorEastAsia" w:cstheme="minorBidi"/>
          <w:b w:val="0"/>
          <w:bCs w:val="0"/>
          <w:noProof/>
        </w:rPr>
      </w:pPr>
      <w:hyperlink w:anchor="_Toc134547591"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_Toc134547591 \h </w:instrText>
        </w:r>
        <w:r w:rsidR="00F8164E">
          <w:rPr>
            <w:noProof/>
            <w:webHidden/>
          </w:rPr>
        </w:r>
        <w:r w:rsidR="00F8164E">
          <w:rPr>
            <w:noProof/>
            <w:webHidden/>
          </w:rPr>
          <w:fldChar w:fldCharType="separate"/>
        </w:r>
        <w:r w:rsidR="00656719">
          <w:rPr>
            <w:noProof/>
            <w:webHidden/>
          </w:rPr>
          <w:t>18</w:t>
        </w:r>
        <w:r w:rsidR="00F8164E">
          <w:rPr>
            <w:noProof/>
            <w:webHidden/>
          </w:rPr>
          <w:fldChar w:fldCharType="end"/>
        </w:r>
      </w:hyperlink>
    </w:p>
    <w:p w14:paraId="7A5C889E" w14:textId="34425B68" w:rsidR="00F8164E" w:rsidRDefault="00000000">
      <w:pPr>
        <w:pStyle w:val="TOC2"/>
        <w:tabs>
          <w:tab w:val="right" w:leader="dot" w:pos="9736"/>
        </w:tabs>
        <w:rPr>
          <w:rFonts w:eastAsiaTheme="minorEastAsia" w:cstheme="minorBidi"/>
          <w:b w:val="0"/>
          <w:bCs w:val="0"/>
          <w:noProof/>
        </w:rPr>
      </w:pPr>
      <w:hyperlink w:anchor="_Toc134547592"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_Toc134547592 \h </w:instrText>
        </w:r>
        <w:r w:rsidR="00F8164E">
          <w:rPr>
            <w:noProof/>
            <w:webHidden/>
          </w:rPr>
        </w:r>
        <w:r w:rsidR="00F8164E">
          <w:rPr>
            <w:noProof/>
            <w:webHidden/>
          </w:rPr>
          <w:fldChar w:fldCharType="separate"/>
        </w:r>
        <w:r w:rsidR="00656719">
          <w:rPr>
            <w:noProof/>
            <w:webHidden/>
          </w:rPr>
          <w:t>20</w:t>
        </w:r>
        <w:r w:rsidR="00F8164E">
          <w:rPr>
            <w:noProof/>
            <w:webHidden/>
          </w:rPr>
          <w:fldChar w:fldCharType="end"/>
        </w:r>
      </w:hyperlink>
    </w:p>
    <w:p w14:paraId="4AF21FF1" w14:textId="170A8DA3" w:rsidR="00F8164E" w:rsidRDefault="00000000">
      <w:pPr>
        <w:pStyle w:val="TOC2"/>
        <w:tabs>
          <w:tab w:val="right" w:leader="dot" w:pos="9736"/>
        </w:tabs>
        <w:rPr>
          <w:rFonts w:eastAsiaTheme="minorEastAsia" w:cstheme="minorBidi"/>
          <w:b w:val="0"/>
          <w:bCs w:val="0"/>
          <w:noProof/>
        </w:rPr>
      </w:pPr>
      <w:hyperlink w:anchor="_Toc134547593" w:history="1">
        <w:r w:rsidR="00F8164E" w:rsidRPr="00A77F0C">
          <w:rPr>
            <w:rStyle w:val="Hyperlink"/>
            <w:noProof/>
          </w:rPr>
          <w:t>Conclusion</w:t>
        </w:r>
        <w:r w:rsidR="00F8164E">
          <w:rPr>
            <w:noProof/>
            <w:webHidden/>
          </w:rPr>
          <w:tab/>
        </w:r>
        <w:r w:rsidR="00F8164E">
          <w:rPr>
            <w:noProof/>
            <w:webHidden/>
          </w:rPr>
          <w:fldChar w:fldCharType="begin"/>
        </w:r>
        <w:r w:rsidR="00F8164E">
          <w:rPr>
            <w:noProof/>
            <w:webHidden/>
          </w:rPr>
          <w:instrText xml:space="preserve"> PAGEREF _Toc134547593 \h </w:instrText>
        </w:r>
        <w:r w:rsidR="00F8164E">
          <w:rPr>
            <w:noProof/>
            <w:webHidden/>
          </w:rPr>
        </w:r>
        <w:r w:rsidR="00F8164E">
          <w:rPr>
            <w:noProof/>
            <w:webHidden/>
          </w:rPr>
          <w:fldChar w:fldCharType="separate"/>
        </w:r>
        <w:r w:rsidR="00656719">
          <w:rPr>
            <w:noProof/>
            <w:webHidden/>
          </w:rPr>
          <w:t>22</w:t>
        </w:r>
        <w:r w:rsidR="00F8164E">
          <w:rPr>
            <w:noProof/>
            <w:webHidden/>
          </w:rPr>
          <w:fldChar w:fldCharType="end"/>
        </w:r>
      </w:hyperlink>
    </w:p>
    <w:p w14:paraId="45C034D8" w14:textId="0DB77922" w:rsidR="00F8164E" w:rsidRDefault="00000000">
      <w:pPr>
        <w:pStyle w:val="TOC1"/>
        <w:tabs>
          <w:tab w:val="right" w:leader="dot" w:pos="9736"/>
        </w:tabs>
        <w:rPr>
          <w:rFonts w:eastAsiaTheme="minorEastAsia" w:cstheme="minorBidi"/>
          <w:b w:val="0"/>
          <w:bCs w:val="0"/>
          <w:i w:val="0"/>
          <w:iCs w:val="0"/>
          <w:noProof/>
          <w:sz w:val="22"/>
          <w:szCs w:val="22"/>
        </w:rPr>
      </w:pPr>
      <w:hyperlink w:anchor="_Toc134547594" w:history="1">
        <w:r w:rsidR="00F8164E" w:rsidRPr="00A77F0C">
          <w:rPr>
            <w:rStyle w:val="Hyperlink"/>
            <w:noProof/>
          </w:rPr>
          <w:t>Lab 4 – The Index Pattern</w:t>
        </w:r>
        <w:r w:rsidR="00F8164E">
          <w:rPr>
            <w:noProof/>
            <w:webHidden/>
          </w:rPr>
          <w:tab/>
        </w:r>
        <w:r w:rsidR="00F8164E">
          <w:rPr>
            <w:noProof/>
            <w:webHidden/>
          </w:rPr>
          <w:fldChar w:fldCharType="begin"/>
        </w:r>
        <w:r w:rsidR="00F8164E">
          <w:rPr>
            <w:noProof/>
            <w:webHidden/>
          </w:rPr>
          <w:instrText xml:space="preserve"> PAGEREF _Toc134547594 \h </w:instrText>
        </w:r>
        <w:r w:rsidR="00F8164E">
          <w:rPr>
            <w:noProof/>
            <w:webHidden/>
          </w:rPr>
        </w:r>
        <w:r w:rsidR="00F8164E">
          <w:rPr>
            <w:noProof/>
            <w:webHidden/>
          </w:rPr>
          <w:fldChar w:fldCharType="separate"/>
        </w:r>
        <w:r w:rsidR="00656719">
          <w:rPr>
            <w:noProof/>
            <w:webHidden/>
          </w:rPr>
          <w:t>23</w:t>
        </w:r>
        <w:r w:rsidR="00F8164E">
          <w:rPr>
            <w:noProof/>
            <w:webHidden/>
          </w:rPr>
          <w:fldChar w:fldCharType="end"/>
        </w:r>
      </w:hyperlink>
    </w:p>
    <w:p w14:paraId="79B82991" w14:textId="15A6D100" w:rsidR="00F8164E" w:rsidRDefault="00000000">
      <w:pPr>
        <w:pStyle w:val="TOC2"/>
        <w:tabs>
          <w:tab w:val="right" w:leader="dot" w:pos="9736"/>
        </w:tabs>
        <w:rPr>
          <w:rFonts w:eastAsiaTheme="minorEastAsia" w:cstheme="minorBidi"/>
          <w:b w:val="0"/>
          <w:bCs w:val="0"/>
          <w:noProof/>
        </w:rPr>
      </w:pPr>
      <w:hyperlink w:anchor="_Toc134547595"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_Toc134547595 \h </w:instrText>
        </w:r>
        <w:r w:rsidR="00F8164E">
          <w:rPr>
            <w:noProof/>
            <w:webHidden/>
          </w:rPr>
        </w:r>
        <w:r w:rsidR="00F8164E">
          <w:rPr>
            <w:noProof/>
            <w:webHidden/>
          </w:rPr>
          <w:fldChar w:fldCharType="separate"/>
        </w:r>
        <w:r w:rsidR="00656719">
          <w:rPr>
            <w:noProof/>
            <w:webHidden/>
          </w:rPr>
          <w:t>23</w:t>
        </w:r>
        <w:r w:rsidR="00F8164E">
          <w:rPr>
            <w:noProof/>
            <w:webHidden/>
          </w:rPr>
          <w:fldChar w:fldCharType="end"/>
        </w:r>
      </w:hyperlink>
    </w:p>
    <w:p w14:paraId="291F9D7B" w14:textId="6A1668A9" w:rsidR="00F8164E" w:rsidRDefault="00000000">
      <w:pPr>
        <w:pStyle w:val="TOC2"/>
        <w:tabs>
          <w:tab w:val="right" w:leader="dot" w:pos="9736"/>
        </w:tabs>
        <w:rPr>
          <w:rFonts w:eastAsiaTheme="minorEastAsia" w:cstheme="minorBidi"/>
          <w:b w:val="0"/>
          <w:bCs w:val="0"/>
          <w:noProof/>
        </w:rPr>
      </w:pPr>
      <w:hyperlink w:anchor="_Toc134547596"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_Toc134547596 \h </w:instrText>
        </w:r>
        <w:r w:rsidR="00F8164E">
          <w:rPr>
            <w:noProof/>
            <w:webHidden/>
          </w:rPr>
        </w:r>
        <w:r w:rsidR="00F8164E">
          <w:rPr>
            <w:noProof/>
            <w:webHidden/>
          </w:rPr>
          <w:fldChar w:fldCharType="separate"/>
        </w:r>
        <w:r w:rsidR="00656719">
          <w:rPr>
            <w:noProof/>
            <w:webHidden/>
          </w:rPr>
          <w:t>25</w:t>
        </w:r>
        <w:r w:rsidR="00F8164E">
          <w:rPr>
            <w:noProof/>
            <w:webHidden/>
          </w:rPr>
          <w:fldChar w:fldCharType="end"/>
        </w:r>
      </w:hyperlink>
    </w:p>
    <w:p w14:paraId="3CE950A0" w14:textId="146BA928" w:rsidR="00F8164E" w:rsidRDefault="00000000">
      <w:pPr>
        <w:pStyle w:val="TOC2"/>
        <w:tabs>
          <w:tab w:val="right" w:leader="dot" w:pos="9736"/>
        </w:tabs>
        <w:rPr>
          <w:rFonts w:eastAsiaTheme="minorEastAsia" w:cstheme="minorBidi"/>
          <w:b w:val="0"/>
          <w:bCs w:val="0"/>
          <w:noProof/>
        </w:rPr>
      </w:pPr>
      <w:hyperlink w:anchor="_Toc134547597" w:history="1">
        <w:r w:rsidR="00F8164E" w:rsidRPr="00A77F0C">
          <w:rPr>
            <w:rStyle w:val="Hyperlink"/>
            <w:noProof/>
          </w:rPr>
          <w:t>Conclusion</w:t>
        </w:r>
        <w:r w:rsidR="00F8164E">
          <w:rPr>
            <w:noProof/>
            <w:webHidden/>
          </w:rPr>
          <w:tab/>
        </w:r>
        <w:r w:rsidR="00F8164E">
          <w:rPr>
            <w:noProof/>
            <w:webHidden/>
          </w:rPr>
          <w:fldChar w:fldCharType="begin"/>
        </w:r>
        <w:r w:rsidR="00F8164E">
          <w:rPr>
            <w:noProof/>
            <w:webHidden/>
          </w:rPr>
          <w:instrText xml:space="preserve"> PAGEREF _Toc134547597 \h </w:instrText>
        </w:r>
        <w:r w:rsidR="00F8164E">
          <w:rPr>
            <w:noProof/>
            <w:webHidden/>
          </w:rPr>
        </w:r>
        <w:r w:rsidR="00F8164E">
          <w:rPr>
            <w:noProof/>
            <w:webHidden/>
          </w:rPr>
          <w:fldChar w:fldCharType="separate"/>
        </w:r>
        <w:r w:rsidR="00656719">
          <w:rPr>
            <w:noProof/>
            <w:webHidden/>
          </w:rPr>
          <w:t>29</w:t>
        </w:r>
        <w:r w:rsidR="00F8164E">
          <w:rPr>
            <w:noProof/>
            <w:webHidden/>
          </w:rPr>
          <w:fldChar w:fldCharType="end"/>
        </w:r>
      </w:hyperlink>
    </w:p>
    <w:p w14:paraId="5DC6D4E7" w14:textId="547EE327" w:rsidR="00F8164E" w:rsidRDefault="00000000">
      <w:pPr>
        <w:pStyle w:val="TOC1"/>
        <w:tabs>
          <w:tab w:val="right" w:leader="dot" w:pos="9736"/>
        </w:tabs>
        <w:rPr>
          <w:rFonts w:eastAsiaTheme="minorEastAsia" w:cstheme="minorBidi"/>
          <w:b w:val="0"/>
          <w:bCs w:val="0"/>
          <w:i w:val="0"/>
          <w:iCs w:val="0"/>
          <w:noProof/>
          <w:sz w:val="22"/>
          <w:szCs w:val="22"/>
        </w:rPr>
      </w:pPr>
      <w:hyperlink w:anchor="_Toc134547598" w:history="1">
        <w:r w:rsidR="00F8164E" w:rsidRPr="00A77F0C">
          <w:rPr>
            <w:rStyle w:val="Hyperlink"/>
            <w:noProof/>
          </w:rPr>
          <w:t>Lab 5 - Hit Policies</w:t>
        </w:r>
        <w:r w:rsidR="00F8164E">
          <w:rPr>
            <w:noProof/>
            <w:webHidden/>
          </w:rPr>
          <w:tab/>
        </w:r>
        <w:r w:rsidR="00F8164E">
          <w:rPr>
            <w:noProof/>
            <w:webHidden/>
          </w:rPr>
          <w:fldChar w:fldCharType="begin"/>
        </w:r>
        <w:r w:rsidR="00F8164E">
          <w:rPr>
            <w:noProof/>
            <w:webHidden/>
          </w:rPr>
          <w:instrText xml:space="preserve"> PAGEREF _Toc134547598 \h </w:instrText>
        </w:r>
        <w:r w:rsidR="00F8164E">
          <w:rPr>
            <w:noProof/>
            <w:webHidden/>
          </w:rPr>
        </w:r>
        <w:r w:rsidR="00F8164E">
          <w:rPr>
            <w:noProof/>
            <w:webHidden/>
          </w:rPr>
          <w:fldChar w:fldCharType="separate"/>
        </w:r>
        <w:r w:rsidR="00656719">
          <w:rPr>
            <w:noProof/>
            <w:webHidden/>
          </w:rPr>
          <w:t>30</w:t>
        </w:r>
        <w:r w:rsidR="00F8164E">
          <w:rPr>
            <w:noProof/>
            <w:webHidden/>
          </w:rPr>
          <w:fldChar w:fldCharType="end"/>
        </w:r>
      </w:hyperlink>
    </w:p>
    <w:p w14:paraId="2FE28666" w14:textId="1C6C2CFB" w:rsidR="00F8164E" w:rsidRDefault="00000000">
      <w:pPr>
        <w:pStyle w:val="TOC2"/>
        <w:tabs>
          <w:tab w:val="right" w:leader="dot" w:pos="9736"/>
        </w:tabs>
        <w:rPr>
          <w:rFonts w:eastAsiaTheme="minorEastAsia" w:cstheme="minorBidi"/>
          <w:b w:val="0"/>
          <w:bCs w:val="0"/>
          <w:noProof/>
        </w:rPr>
      </w:pPr>
      <w:hyperlink w:anchor="_Toc134547599"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_Toc134547599 \h </w:instrText>
        </w:r>
        <w:r w:rsidR="00F8164E">
          <w:rPr>
            <w:noProof/>
            <w:webHidden/>
          </w:rPr>
        </w:r>
        <w:r w:rsidR="00F8164E">
          <w:rPr>
            <w:noProof/>
            <w:webHidden/>
          </w:rPr>
          <w:fldChar w:fldCharType="separate"/>
        </w:r>
        <w:r w:rsidR="00656719">
          <w:rPr>
            <w:noProof/>
            <w:webHidden/>
          </w:rPr>
          <w:t>30</w:t>
        </w:r>
        <w:r w:rsidR="00F8164E">
          <w:rPr>
            <w:noProof/>
            <w:webHidden/>
          </w:rPr>
          <w:fldChar w:fldCharType="end"/>
        </w:r>
      </w:hyperlink>
    </w:p>
    <w:p w14:paraId="204AC0C9" w14:textId="795DF708" w:rsidR="00F8164E" w:rsidRDefault="00000000">
      <w:pPr>
        <w:pStyle w:val="TOC2"/>
        <w:tabs>
          <w:tab w:val="right" w:leader="dot" w:pos="9736"/>
        </w:tabs>
        <w:rPr>
          <w:rFonts w:eastAsiaTheme="minorEastAsia" w:cstheme="minorBidi"/>
          <w:b w:val="0"/>
          <w:bCs w:val="0"/>
          <w:noProof/>
        </w:rPr>
      </w:pPr>
      <w:hyperlink w:anchor="_Toc134547600"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_Toc134547600 \h </w:instrText>
        </w:r>
        <w:r w:rsidR="00F8164E">
          <w:rPr>
            <w:noProof/>
            <w:webHidden/>
          </w:rPr>
        </w:r>
        <w:r w:rsidR="00F8164E">
          <w:rPr>
            <w:noProof/>
            <w:webHidden/>
          </w:rPr>
          <w:fldChar w:fldCharType="separate"/>
        </w:r>
        <w:r w:rsidR="00656719">
          <w:rPr>
            <w:noProof/>
            <w:webHidden/>
          </w:rPr>
          <w:t>32</w:t>
        </w:r>
        <w:r w:rsidR="00F8164E">
          <w:rPr>
            <w:noProof/>
            <w:webHidden/>
          </w:rPr>
          <w:fldChar w:fldCharType="end"/>
        </w:r>
      </w:hyperlink>
    </w:p>
    <w:p w14:paraId="6ED2AEAA" w14:textId="7E6074BE" w:rsidR="00F8164E" w:rsidRDefault="00000000">
      <w:pPr>
        <w:pStyle w:val="TOC3"/>
        <w:tabs>
          <w:tab w:val="right" w:leader="dot" w:pos="9736"/>
        </w:tabs>
        <w:rPr>
          <w:rFonts w:eastAsiaTheme="minorEastAsia" w:cstheme="minorBidi"/>
          <w:noProof/>
          <w:sz w:val="22"/>
          <w:szCs w:val="22"/>
        </w:rPr>
      </w:pPr>
      <w:hyperlink w:anchor="_Toc134547601" w:history="1">
        <w:r w:rsidR="00F8164E" w:rsidRPr="00A77F0C">
          <w:rPr>
            <w:rStyle w:val="Hyperlink"/>
            <w:noProof/>
          </w:rPr>
          <w:t>Unique Policy</w:t>
        </w:r>
        <w:r w:rsidR="00F8164E">
          <w:rPr>
            <w:noProof/>
            <w:webHidden/>
          </w:rPr>
          <w:tab/>
        </w:r>
        <w:r w:rsidR="00F8164E">
          <w:rPr>
            <w:noProof/>
            <w:webHidden/>
          </w:rPr>
          <w:fldChar w:fldCharType="begin"/>
        </w:r>
        <w:r w:rsidR="00F8164E">
          <w:rPr>
            <w:noProof/>
            <w:webHidden/>
          </w:rPr>
          <w:instrText xml:space="preserve"> PAGEREF _Toc134547601 \h </w:instrText>
        </w:r>
        <w:r w:rsidR="00F8164E">
          <w:rPr>
            <w:noProof/>
            <w:webHidden/>
          </w:rPr>
        </w:r>
        <w:r w:rsidR="00F8164E">
          <w:rPr>
            <w:noProof/>
            <w:webHidden/>
          </w:rPr>
          <w:fldChar w:fldCharType="separate"/>
        </w:r>
        <w:r w:rsidR="00656719">
          <w:rPr>
            <w:noProof/>
            <w:webHidden/>
          </w:rPr>
          <w:t>32</w:t>
        </w:r>
        <w:r w:rsidR="00F8164E">
          <w:rPr>
            <w:noProof/>
            <w:webHidden/>
          </w:rPr>
          <w:fldChar w:fldCharType="end"/>
        </w:r>
      </w:hyperlink>
    </w:p>
    <w:p w14:paraId="2383B32F" w14:textId="1BC0B44D" w:rsidR="00F8164E" w:rsidRDefault="00000000">
      <w:pPr>
        <w:pStyle w:val="TOC3"/>
        <w:tabs>
          <w:tab w:val="right" w:leader="dot" w:pos="9736"/>
        </w:tabs>
        <w:rPr>
          <w:rFonts w:eastAsiaTheme="minorEastAsia" w:cstheme="minorBidi"/>
          <w:noProof/>
          <w:sz w:val="22"/>
          <w:szCs w:val="22"/>
        </w:rPr>
      </w:pPr>
      <w:hyperlink w:anchor="_Toc134547602" w:history="1">
        <w:r w:rsidR="00F8164E" w:rsidRPr="00A77F0C">
          <w:rPr>
            <w:rStyle w:val="Hyperlink"/>
            <w:noProof/>
          </w:rPr>
          <w:t>Any Policy</w:t>
        </w:r>
        <w:r w:rsidR="00F8164E">
          <w:rPr>
            <w:noProof/>
            <w:webHidden/>
          </w:rPr>
          <w:tab/>
        </w:r>
        <w:r w:rsidR="00F8164E">
          <w:rPr>
            <w:noProof/>
            <w:webHidden/>
          </w:rPr>
          <w:fldChar w:fldCharType="begin"/>
        </w:r>
        <w:r w:rsidR="00F8164E">
          <w:rPr>
            <w:noProof/>
            <w:webHidden/>
          </w:rPr>
          <w:instrText xml:space="preserve"> PAGEREF _Toc134547602 \h </w:instrText>
        </w:r>
        <w:r w:rsidR="00F8164E">
          <w:rPr>
            <w:noProof/>
            <w:webHidden/>
          </w:rPr>
        </w:r>
        <w:r w:rsidR="00F8164E">
          <w:rPr>
            <w:noProof/>
            <w:webHidden/>
          </w:rPr>
          <w:fldChar w:fldCharType="separate"/>
        </w:r>
        <w:r w:rsidR="00656719">
          <w:rPr>
            <w:noProof/>
            <w:webHidden/>
          </w:rPr>
          <w:t>35</w:t>
        </w:r>
        <w:r w:rsidR="00F8164E">
          <w:rPr>
            <w:noProof/>
            <w:webHidden/>
          </w:rPr>
          <w:fldChar w:fldCharType="end"/>
        </w:r>
      </w:hyperlink>
    </w:p>
    <w:p w14:paraId="0E7DDCA2" w14:textId="69171455" w:rsidR="00F8164E" w:rsidRDefault="00000000">
      <w:pPr>
        <w:pStyle w:val="TOC3"/>
        <w:tabs>
          <w:tab w:val="right" w:leader="dot" w:pos="9736"/>
        </w:tabs>
        <w:rPr>
          <w:rFonts w:eastAsiaTheme="minorEastAsia" w:cstheme="minorBidi"/>
          <w:noProof/>
          <w:sz w:val="22"/>
          <w:szCs w:val="22"/>
        </w:rPr>
      </w:pPr>
      <w:hyperlink w:anchor="_Toc134547603" w:history="1">
        <w:r w:rsidR="00F8164E" w:rsidRPr="00A77F0C">
          <w:rPr>
            <w:rStyle w:val="Hyperlink"/>
            <w:noProof/>
          </w:rPr>
          <w:t>First Policy</w:t>
        </w:r>
        <w:r w:rsidR="00F8164E">
          <w:rPr>
            <w:noProof/>
            <w:webHidden/>
          </w:rPr>
          <w:tab/>
        </w:r>
        <w:r w:rsidR="00F8164E">
          <w:rPr>
            <w:noProof/>
            <w:webHidden/>
          </w:rPr>
          <w:fldChar w:fldCharType="begin"/>
        </w:r>
        <w:r w:rsidR="00F8164E">
          <w:rPr>
            <w:noProof/>
            <w:webHidden/>
          </w:rPr>
          <w:instrText xml:space="preserve"> PAGEREF _Toc134547603 \h </w:instrText>
        </w:r>
        <w:r w:rsidR="00F8164E">
          <w:rPr>
            <w:noProof/>
            <w:webHidden/>
          </w:rPr>
        </w:r>
        <w:r w:rsidR="00F8164E">
          <w:rPr>
            <w:noProof/>
            <w:webHidden/>
          </w:rPr>
          <w:fldChar w:fldCharType="separate"/>
        </w:r>
        <w:r w:rsidR="00656719">
          <w:rPr>
            <w:noProof/>
            <w:webHidden/>
          </w:rPr>
          <w:t>37</w:t>
        </w:r>
        <w:r w:rsidR="00F8164E">
          <w:rPr>
            <w:noProof/>
            <w:webHidden/>
          </w:rPr>
          <w:fldChar w:fldCharType="end"/>
        </w:r>
      </w:hyperlink>
    </w:p>
    <w:p w14:paraId="0D85DC11" w14:textId="3C29CD85" w:rsidR="00F8164E" w:rsidRDefault="00000000">
      <w:pPr>
        <w:pStyle w:val="TOC3"/>
        <w:tabs>
          <w:tab w:val="right" w:leader="dot" w:pos="9736"/>
        </w:tabs>
        <w:rPr>
          <w:rFonts w:eastAsiaTheme="minorEastAsia" w:cstheme="minorBidi"/>
          <w:noProof/>
          <w:sz w:val="22"/>
          <w:szCs w:val="22"/>
        </w:rPr>
      </w:pPr>
      <w:hyperlink w:anchor="_Toc134547604" w:history="1">
        <w:r w:rsidR="00F8164E" w:rsidRPr="00A77F0C">
          <w:rPr>
            <w:rStyle w:val="Hyperlink"/>
            <w:noProof/>
          </w:rPr>
          <w:t>String Collection policy</w:t>
        </w:r>
        <w:r w:rsidR="00F8164E">
          <w:rPr>
            <w:noProof/>
            <w:webHidden/>
          </w:rPr>
          <w:tab/>
        </w:r>
        <w:r w:rsidR="00F8164E">
          <w:rPr>
            <w:noProof/>
            <w:webHidden/>
          </w:rPr>
          <w:fldChar w:fldCharType="begin"/>
        </w:r>
        <w:r w:rsidR="00F8164E">
          <w:rPr>
            <w:noProof/>
            <w:webHidden/>
          </w:rPr>
          <w:instrText xml:space="preserve"> PAGEREF _Toc134547604 \h </w:instrText>
        </w:r>
        <w:r w:rsidR="00F8164E">
          <w:rPr>
            <w:noProof/>
            <w:webHidden/>
          </w:rPr>
        </w:r>
        <w:r w:rsidR="00F8164E">
          <w:rPr>
            <w:noProof/>
            <w:webHidden/>
          </w:rPr>
          <w:fldChar w:fldCharType="separate"/>
        </w:r>
        <w:r w:rsidR="00656719">
          <w:rPr>
            <w:noProof/>
            <w:webHidden/>
          </w:rPr>
          <w:t>38</w:t>
        </w:r>
        <w:r w:rsidR="00F8164E">
          <w:rPr>
            <w:noProof/>
            <w:webHidden/>
          </w:rPr>
          <w:fldChar w:fldCharType="end"/>
        </w:r>
      </w:hyperlink>
    </w:p>
    <w:p w14:paraId="635827E7" w14:textId="5F779178" w:rsidR="00F8164E" w:rsidRDefault="00000000">
      <w:pPr>
        <w:pStyle w:val="TOC3"/>
        <w:tabs>
          <w:tab w:val="right" w:leader="dot" w:pos="9736"/>
        </w:tabs>
        <w:rPr>
          <w:rFonts w:eastAsiaTheme="minorEastAsia" w:cstheme="minorBidi"/>
          <w:noProof/>
          <w:sz w:val="22"/>
          <w:szCs w:val="22"/>
        </w:rPr>
      </w:pPr>
      <w:hyperlink w:anchor="_Toc134547605" w:history="1">
        <w:r w:rsidR="00F8164E" w:rsidRPr="00A77F0C">
          <w:rPr>
            <w:rStyle w:val="Hyperlink"/>
            <w:noProof/>
          </w:rPr>
          <w:t>Numeric Collection policy</w:t>
        </w:r>
        <w:r w:rsidR="00F8164E">
          <w:rPr>
            <w:noProof/>
            <w:webHidden/>
          </w:rPr>
          <w:tab/>
        </w:r>
        <w:r w:rsidR="00F8164E">
          <w:rPr>
            <w:noProof/>
            <w:webHidden/>
          </w:rPr>
          <w:fldChar w:fldCharType="begin"/>
        </w:r>
        <w:r w:rsidR="00F8164E">
          <w:rPr>
            <w:noProof/>
            <w:webHidden/>
          </w:rPr>
          <w:instrText xml:space="preserve"> PAGEREF _Toc134547605 \h </w:instrText>
        </w:r>
        <w:r w:rsidR="00F8164E">
          <w:rPr>
            <w:noProof/>
            <w:webHidden/>
          </w:rPr>
        </w:r>
        <w:r w:rsidR="00F8164E">
          <w:rPr>
            <w:noProof/>
            <w:webHidden/>
          </w:rPr>
          <w:fldChar w:fldCharType="separate"/>
        </w:r>
        <w:r w:rsidR="00656719">
          <w:rPr>
            <w:noProof/>
            <w:webHidden/>
          </w:rPr>
          <w:t>39</w:t>
        </w:r>
        <w:r w:rsidR="00F8164E">
          <w:rPr>
            <w:noProof/>
            <w:webHidden/>
          </w:rPr>
          <w:fldChar w:fldCharType="end"/>
        </w:r>
      </w:hyperlink>
    </w:p>
    <w:p w14:paraId="47FFBDCE" w14:textId="75ED6AB0" w:rsidR="00F8164E" w:rsidRDefault="00000000">
      <w:pPr>
        <w:pStyle w:val="TOC2"/>
        <w:tabs>
          <w:tab w:val="right" w:leader="dot" w:pos="9736"/>
        </w:tabs>
        <w:rPr>
          <w:rFonts w:eastAsiaTheme="minorEastAsia" w:cstheme="minorBidi"/>
          <w:b w:val="0"/>
          <w:bCs w:val="0"/>
          <w:noProof/>
        </w:rPr>
      </w:pPr>
      <w:hyperlink w:anchor="_Toc134547606" w:history="1">
        <w:r w:rsidR="00F8164E" w:rsidRPr="00A77F0C">
          <w:rPr>
            <w:rStyle w:val="Hyperlink"/>
            <w:noProof/>
          </w:rPr>
          <w:t>Conclusion</w:t>
        </w:r>
        <w:r w:rsidR="00F8164E">
          <w:rPr>
            <w:noProof/>
            <w:webHidden/>
          </w:rPr>
          <w:tab/>
        </w:r>
        <w:r w:rsidR="00F8164E">
          <w:rPr>
            <w:noProof/>
            <w:webHidden/>
          </w:rPr>
          <w:fldChar w:fldCharType="begin"/>
        </w:r>
        <w:r w:rsidR="00F8164E">
          <w:rPr>
            <w:noProof/>
            <w:webHidden/>
          </w:rPr>
          <w:instrText xml:space="preserve"> PAGEREF _Toc134547606 \h </w:instrText>
        </w:r>
        <w:r w:rsidR="00F8164E">
          <w:rPr>
            <w:noProof/>
            <w:webHidden/>
          </w:rPr>
        </w:r>
        <w:r w:rsidR="00F8164E">
          <w:rPr>
            <w:noProof/>
            <w:webHidden/>
          </w:rPr>
          <w:fldChar w:fldCharType="separate"/>
        </w:r>
        <w:r w:rsidR="00656719">
          <w:rPr>
            <w:noProof/>
            <w:webHidden/>
          </w:rPr>
          <w:t>40</w:t>
        </w:r>
        <w:r w:rsidR="00F8164E">
          <w:rPr>
            <w:noProof/>
            <w:webHidden/>
          </w:rPr>
          <w:fldChar w:fldCharType="end"/>
        </w:r>
      </w:hyperlink>
    </w:p>
    <w:p w14:paraId="39216F76" w14:textId="43590746" w:rsidR="00F8164E" w:rsidRDefault="00000000">
      <w:pPr>
        <w:pStyle w:val="TOC1"/>
        <w:tabs>
          <w:tab w:val="right" w:leader="dot" w:pos="9736"/>
        </w:tabs>
        <w:rPr>
          <w:rFonts w:eastAsiaTheme="minorEastAsia" w:cstheme="minorBidi"/>
          <w:b w:val="0"/>
          <w:bCs w:val="0"/>
          <w:i w:val="0"/>
          <w:iCs w:val="0"/>
          <w:noProof/>
          <w:sz w:val="22"/>
          <w:szCs w:val="22"/>
        </w:rPr>
      </w:pPr>
      <w:hyperlink w:anchor="_Toc134547607" w:history="1">
        <w:r w:rsidR="00F8164E" w:rsidRPr="00A77F0C">
          <w:rPr>
            <w:rStyle w:val="Hyperlink"/>
            <w:noProof/>
          </w:rPr>
          <w:t>Lab 6 - Advanced DMN</w:t>
        </w:r>
        <w:r w:rsidR="00F8164E">
          <w:rPr>
            <w:noProof/>
            <w:webHidden/>
          </w:rPr>
          <w:tab/>
        </w:r>
        <w:r w:rsidR="00F8164E">
          <w:rPr>
            <w:noProof/>
            <w:webHidden/>
          </w:rPr>
          <w:fldChar w:fldCharType="begin"/>
        </w:r>
        <w:r w:rsidR="00F8164E">
          <w:rPr>
            <w:noProof/>
            <w:webHidden/>
          </w:rPr>
          <w:instrText xml:space="preserve"> PAGEREF _Toc134547607 \h </w:instrText>
        </w:r>
        <w:r w:rsidR="00F8164E">
          <w:rPr>
            <w:noProof/>
            <w:webHidden/>
          </w:rPr>
        </w:r>
        <w:r w:rsidR="00F8164E">
          <w:rPr>
            <w:noProof/>
            <w:webHidden/>
          </w:rPr>
          <w:fldChar w:fldCharType="separate"/>
        </w:r>
        <w:r w:rsidR="00656719">
          <w:rPr>
            <w:noProof/>
            <w:webHidden/>
          </w:rPr>
          <w:t>41</w:t>
        </w:r>
        <w:r w:rsidR="00F8164E">
          <w:rPr>
            <w:noProof/>
            <w:webHidden/>
          </w:rPr>
          <w:fldChar w:fldCharType="end"/>
        </w:r>
      </w:hyperlink>
    </w:p>
    <w:p w14:paraId="52BDE3B9" w14:textId="3D2E6702" w:rsidR="00F8164E" w:rsidRDefault="00000000">
      <w:pPr>
        <w:pStyle w:val="TOC2"/>
        <w:tabs>
          <w:tab w:val="right" w:leader="dot" w:pos="9736"/>
        </w:tabs>
        <w:rPr>
          <w:rFonts w:eastAsiaTheme="minorEastAsia" w:cstheme="minorBidi"/>
          <w:b w:val="0"/>
          <w:bCs w:val="0"/>
          <w:noProof/>
        </w:rPr>
      </w:pPr>
      <w:hyperlink w:anchor="_Toc134547608" w:history="1">
        <w:r w:rsidR="00F8164E" w:rsidRPr="00A77F0C">
          <w:rPr>
            <w:rStyle w:val="Hyperlink"/>
            <w:noProof/>
          </w:rPr>
          <w:t>Introduction</w:t>
        </w:r>
        <w:r w:rsidR="00F8164E">
          <w:rPr>
            <w:noProof/>
            <w:webHidden/>
          </w:rPr>
          <w:tab/>
        </w:r>
        <w:r w:rsidR="00F8164E">
          <w:rPr>
            <w:noProof/>
            <w:webHidden/>
          </w:rPr>
          <w:fldChar w:fldCharType="begin"/>
        </w:r>
        <w:r w:rsidR="00F8164E">
          <w:rPr>
            <w:noProof/>
            <w:webHidden/>
          </w:rPr>
          <w:instrText xml:space="preserve"> PAGEREF _Toc134547608 \h </w:instrText>
        </w:r>
        <w:r w:rsidR="00F8164E">
          <w:rPr>
            <w:noProof/>
            <w:webHidden/>
          </w:rPr>
        </w:r>
        <w:r w:rsidR="00F8164E">
          <w:rPr>
            <w:noProof/>
            <w:webHidden/>
          </w:rPr>
          <w:fldChar w:fldCharType="separate"/>
        </w:r>
        <w:r w:rsidR="00656719">
          <w:rPr>
            <w:noProof/>
            <w:webHidden/>
          </w:rPr>
          <w:t>41</w:t>
        </w:r>
        <w:r w:rsidR="00F8164E">
          <w:rPr>
            <w:noProof/>
            <w:webHidden/>
          </w:rPr>
          <w:fldChar w:fldCharType="end"/>
        </w:r>
      </w:hyperlink>
    </w:p>
    <w:p w14:paraId="59D61296" w14:textId="04583843" w:rsidR="00F8164E" w:rsidRDefault="00000000">
      <w:pPr>
        <w:pStyle w:val="TOC2"/>
        <w:tabs>
          <w:tab w:val="right" w:leader="dot" w:pos="9736"/>
        </w:tabs>
        <w:rPr>
          <w:rFonts w:eastAsiaTheme="minorEastAsia" w:cstheme="minorBidi"/>
          <w:b w:val="0"/>
          <w:bCs w:val="0"/>
          <w:noProof/>
        </w:rPr>
      </w:pPr>
      <w:hyperlink w:anchor="_Toc134547609" w:history="1">
        <w:r w:rsidR="00F8164E" w:rsidRPr="00A77F0C">
          <w:rPr>
            <w:rStyle w:val="Hyperlink"/>
            <w:noProof/>
          </w:rPr>
          <w:t>Instructions</w:t>
        </w:r>
        <w:r w:rsidR="00F8164E">
          <w:rPr>
            <w:noProof/>
            <w:webHidden/>
          </w:rPr>
          <w:tab/>
        </w:r>
        <w:r w:rsidR="00F8164E">
          <w:rPr>
            <w:noProof/>
            <w:webHidden/>
          </w:rPr>
          <w:fldChar w:fldCharType="begin"/>
        </w:r>
        <w:r w:rsidR="00F8164E">
          <w:rPr>
            <w:noProof/>
            <w:webHidden/>
          </w:rPr>
          <w:instrText xml:space="preserve"> PAGEREF _Toc134547609 \h </w:instrText>
        </w:r>
        <w:r w:rsidR="00F8164E">
          <w:rPr>
            <w:noProof/>
            <w:webHidden/>
          </w:rPr>
        </w:r>
        <w:r w:rsidR="00F8164E">
          <w:rPr>
            <w:noProof/>
            <w:webHidden/>
          </w:rPr>
          <w:fldChar w:fldCharType="separate"/>
        </w:r>
        <w:r w:rsidR="00656719">
          <w:rPr>
            <w:noProof/>
            <w:webHidden/>
          </w:rPr>
          <w:t>41</w:t>
        </w:r>
        <w:r w:rsidR="00F8164E">
          <w:rPr>
            <w:noProof/>
            <w:webHidden/>
          </w:rPr>
          <w:fldChar w:fldCharType="end"/>
        </w:r>
      </w:hyperlink>
    </w:p>
    <w:p w14:paraId="0493F14B" w14:textId="23277AF9" w:rsidR="00F8164E" w:rsidRDefault="00000000">
      <w:pPr>
        <w:pStyle w:val="TOC3"/>
        <w:tabs>
          <w:tab w:val="right" w:leader="dot" w:pos="9736"/>
        </w:tabs>
        <w:rPr>
          <w:rFonts w:eastAsiaTheme="minorEastAsia" w:cstheme="minorBidi"/>
          <w:noProof/>
          <w:sz w:val="22"/>
          <w:szCs w:val="22"/>
        </w:rPr>
      </w:pPr>
      <w:hyperlink w:anchor="_Toc134547610" w:history="1">
        <w:r w:rsidR="00F8164E" w:rsidRPr="00A77F0C">
          <w:rPr>
            <w:rStyle w:val="Hyperlink"/>
            <w:noProof/>
          </w:rPr>
          <w:t>A Quick Tour of the Flight Rebooking Service</w:t>
        </w:r>
        <w:r w:rsidR="00F8164E">
          <w:rPr>
            <w:noProof/>
            <w:webHidden/>
          </w:rPr>
          <w:tab/>
        </w:r>
        <w:r w:rsidR="00F8164E">
          <w:rPr>
            <w:noProof/>
            <w:webHidden/>
          </w:rPr>
          <w:fldChar w:fldCharType="begin"/>
        </w:r>
        <w:r w:rsidR="00F8164E">
          <w:rPr>
            <w:noProof/>
            <w:webHidden/>
          </w:rPr>
          <w:instrText xml:space="preserve"> PAGEREF _Toc134547610 \h </w:instrText>
        </w:r>
        <w:r w:rsidR="00F8164E">
          <w:rPr>
            <w:noProof/>
            <w:webHidden/>
          </w:rPr>
        </w:r>
        <w:r w:rsidR="00F8164E">
          <w:rPr>
            <w:noProof/>
            <w:webHidden/>
          </w:rPr>
          <w:fldChar w:fldCharType="separate"/>
        </w:r>
        <w:r w:rsidR="00656719">
          <w:rPr>
            <w:noProof/>
            <w:webHidden/>
          </w:rPr>
          <w:t>42</w:t>
        </w:r>
        <w:r w:rsidR="00F8164E">
          <w:rPr>
            <w:noProof/>
            <w:webHidden/>
          </w:rPr>
          <w:fldChar w:fldCharType="end"/>
        </w:r>
      </w:hyperlink>
    </w:p>
    <w:p w14:paraId="3A9C73D5" w14:textId="3128BD9B" w:rsidR="00F8164E" w:rsidRDefault="00000000">
      <w:pPr>
        <w:pStyle w:val="TOC3"/>
        <w:tabs>
          <w:tab w:val="right" w:leader="dot" w:pos="9736"/>
        </w:tabs>
        <w:rPr>
          <w:rFonts w:eastAsiaTheme="minorEastAsia" w:cstheme="minorBidi"/>
          <w:noProof/>
          <w:sz w:val="22"/>
          <w:szCs w:val="22"/>
        </w:rPr>
      </w:pPr>
      <w:hyperlink w:anchor="_Toc134547611" w:history="1">
        <w:r w:rsidR="00F8164E" w:rsidRPr="00A77F0C">
          <w:rPr>
            <w:rStyle w:val="Hyperlink"/>
            <w:noProof/>
          </w:rPr>
          <w:t>Extend the diagram</w:t>
        </w:r>
        <w:r w:rsidR="00F8164E">
          <w:rPr>
            <w:noProof/>
            <w:webHidden/>
          </w:rPr>
          <w:tab/>
        </w:r>
        <w:r w:rsidR="00F8164E">
          <w:rPr>
            <w:noProof/>
            <w:webHidden/>
          </w:rPr>
          <w:fldChar w:fldCharType="begin"/>
        </w:r>
        <w:r w:rsidR="00F8164E">
          <w:rPr>
            <w:noProof/>
            <w:webHidden/>
          </w:rPr>
          <w:instrText xml:space="preserve"> PAGEREF _Toc134547611 \h </w:instrText>
        </w:r>
        <w:r w:rsidR="00F8164E">
          <w:rPr>
            <w:noProof/>
            <w:webHidden/>
          </w:rPr>
        </w:r>
        <w:r w:rsidR="00F8164E">
          <w:rPr>
            <w:noProof/>
            <w:webHidden/>
          </w:rPr>
          <w:fldChar w:fldCharType="separate"/>
        </w:r>
        <w:r w:rsidR="00656719">
          <w:rPr>
            <w:noProof/>
            <w:webHidden/>
          </w:rPr>
          <w:t>47</w:t>
        </w:r>
        <w:r w:rsidR="00F8164E">
          <w:rPr>
            <w:noProof/>
            <w:webHidden/>
          </w:rPr>
          <w:fldChar w:fldCharType="end"/>
        </w:r>
      </w:hyperlink>
    </w:p>
    <w:p w14:paraId="1F1484F4" w14:textId="7EDF6CAD" w:rsidR="00F8164E" w:rsidRDefault="00000000">
      <w:pPr>
        <w:pStyle w:val="TOC1"/>
        <w:tabs>
          <w:tab w:val="right" w:leader="dot" w:pos="9736"/>
        </w:tabs>
        <w:rPr>
          <w:rFonts w:eastAsiaTheme="minorEastAsia" w:cstheme="minorBidi"/>
          <w:b w:val="0"/>
          <w:bCs w:val="0"/>
          <w:i w:val="0"/>
          <w:iCs w:val="0"/>
          <w:noProof/>
          <w:sz w:val="22"/>
          <w:szCs w:val="22"/>
        </w:rPr>
      </w:pPr>
      <w:hyperlink w:anchor="_Toc134547612" w:history="1">
        <w:r w:rsidR="00F8164E" w:rsidRPr="00A77F0C">
          <w:rPr>
            <w:rStyle w:val="Hyperlink"/>
            <w:noProof/>
          </w:rPr>
          <w:t>3 Conclusion</w:t>
        </w:r>
        <w:r w:rsidR="00F8164E">
          <w:rPr>
            <w:noProof/>
            <w:webHidden/>
          </w:rPr>
          <w:tab/>
        </w:r>
        <w:r w:rsidR="00F8164E">
          <w:rPr>
            <w:noProof/>
            <w:webHidden/>
          </w:rPr>
          <w:fldChar w:fldCharType="begin"/>
        </w:r>
        <w:r w:rsidR="00F8164E">
          <w:rPr>
            <w:noProof/>
            <w:webHidden/>
          </w:rPr>
          <w:instrText xml:space="preserve"> PAGEREF _Toc134547612 \h </w:instrText>
        </w:r>
        <w:r w:rsidR="00F8164E">
          <w:rPr>
            <w:noProof/>
            <w:webHidden/>
          </w:rPr>
        </w:r>
        <w:r w:rsidR="00F8164E">
          <w:rPr>
            <w:noProof/>
            <w:webHidden/>
          </w:rPr>
          <w:fldChar w:fldCharType="separate"/>
        </w:r>
        <w:r w:rsidR="00656719">
          <w:rPr>
            <w:noProof/>
            <w:webHidden/>
          </w:rPr>
          <w:t>49</w:t>
        </w:r>
        <w:r w:rsidR="00F8164E">
          <w:rPr>
            <w:noProof/>
            <w:webHidden/>
          </w:rPr>
          <w:fldChar w:fldCharType="end"/>
        </w:r>
      </w:hyperlink>
    </w:p>
    <w:p w14:paraId="713D3E8F" w14:textId="6204B1EE" w:rsidR="00F8164E" w:rsidRDefault="00000000">
      <w:pPr>
        <w:pStyle w:val="TOC1"/>
        <w:tabs>
          <w:tab w:val="right" w:leader="dot" w:pos="9736"/>
        </w:tabs>
        <w:rPr>
          <w:rFonts w:eastAsiaTheme="minorEastAsia" w:cstheme="minorBidi"/>
          <w:b w:val="0"/>
          <w:bCs w:val="0"/>
          <w:i w:val="0"/>
          <w:iCs w:val="0"/>
          <w:noProof/>
          <w:sz w:val="22"/>
          <w:szCs w:val="22"/>
        </w:rPr>
      </w:pPr>
      <w:hyperlink w:anchor="_Toc134547613" w:history="1">
        <w:r w:rsidR="00F8164E" w:rsidRPr="00A77F0C">
          <w:rPr>
            <w:rStyle w:val="Hyperlink"/>
            <w:noProof/>
          </w:rPr>
          <w:t>4 Appendix A: Installing KIE Sandbox Extended Services</w:t>
        </w:r>
        <w:r w:rsidR="00F8164E">
          <w:rPr>
            <w:noProof/>
            <w:webHidden/>
          </w:rPr>
          <w:tab/>
        </w:r>
        <w:r w:rsidR="00F8164E">
          <w:rPr>
            <w:noProof/>
            <w:webHidden/>
          </w:rPr>
          <w:fldChar w:fldCharType="begin"/>
        </w:r>
        <w:r w:rsidR="00F8164E">
          <w:rPr>
            <w:noProof/>
            <w:webHidden/>
          </w:rPr>
          <w:instrText xml:space="preserve"> PAGEREF _Toc134547613 \h </w:instrText>
        </w:r>
        <w:r w:rsidR="00F8164E">
          <w:rPr>
            <w:noProof/>
            <w:webHidden/>
          </w:rPr>
        </w:r>
        <w:r w:rsidR="00F8164E">
          <w:rPr>
            <w:noProof/>
            <w:webHidden/>
          </w:rPr>
          <w:fldChar w:fldCharType="separate"/>
        </w:r>
        <w:r w:rsidR="00656719">
          <w:rPr>
            <w:noProof/>
            <w:webHidden/>
          </w:rPr>
          <w:t>50</w:t>
        </w:r>
        <w:r w:rsidR="00F8164E">
          <w:rPr>
            <w:noProof/>
            <w:webHidden/>
          </w:rPr>
          <w:fldChar w:fldCharType="end"/>
        </w:r>
      </w:hyperlink>
    </w:p>
    <w:p w14:paraId="328801D3" w14:textId="2D2D4BCE" w:rsidR="001870EC" w:rsidRPr="00545C83" w:rsidRDefault="00000000" w:rsidP="00DD3C1D">
      <w:pPr>
        <w:pStyle w:val="TOC1"/>
        <w:tabs>
          <w:tab w:val="right" w:leader="dot" w:pos="9736"/>
        </w:tabs>
      </w:pPr>
      <w:hyperlink w:anchor="_Toc134547614" w:history="1">
        <w:r w:rsidR="00F8164E" w:rsidRPr="00A77F0C">
          <w:rPr>
            <w:rStyle w:val="Hyperlink"/>
            <w:noProof/>
          </w:rPr>
          <w:t>5 Appendix B: Clearing the KIE Sandbox Cache</w:t>
        </w:r>
        <w:r w:rsidR="00F8164E">
          <w:rPr>
            <w:noProof/>
            <w:webHidden/>
          </w:rPr>
          <w:tab/>
        </w:r>
        <w:r w:rsidR="00F8164E">
          <w:rPr>
            <w:noProof/>
            <w:webHidden/>
          </w:rPr>
          <w:fldChar w:fldCharType="begin"/>
        </w:r>
        <w:r w:rsidR="00F8164E">
          <w:rPr>
            <w:noProof/>
            <w:webHidden/>
          </w:rPr>
          <w:instrText xml:space="preserve"> PAGEREF _Toc134547614 \h </w:instrText>
        </w:r>
        <w:r w:rsidR="00F8164E">
          <w:rPr>
            <w:noProof/>
            <w:webHidden/>
          </w:rPr>
        </w:r>
        <w:r w:rsidR="00F8164E">
          <w:rPr>
            <w:noProof/>
            <w:webHidden/>
          </w:rPr>
          <w:fldChar w:fldCharType="separate"/>
        </w:r>
        <w:r w:rsidR="00656719">
          <w:rPr>
            <w:noProof/>
            <w:webHidden/>
          </w:rPr>
          <w:t>51</w:t>
        </w:r>
        <w:r w:rsidR="00F8164E">
          <w:rPr>
            <w:noProof/>
            <w:webHidden/>
          </w:rPr>
          <w:fldChar w:fldCharType="end"/>
        </w:r>
      </w:hyperlink>
      <w:r w:rsidR="00AC0117"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4547580"/>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4547581"/>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04352B86" w:rsidR="00AE3486" w:rsidRPr="00545C83" w:rsidRDefault="00AE3486" w:rsidP="00AE3486">
      <w:pPr>
        <w:rPr>
          <w:lang w:eastAsia="en-US"/>
        </w:rPr>
      </w:pPr>
      <w:r w:rsidRPr="00545C83">
        <w:rPr>
          <w:lang w:eastAsia="x-none"/>
        </w:rPr>
        <w:t xml:space="preserve">For this lab you need </w:t>
      </w:r>
      <w:r w:rsidR="007816A5">
        <w:rPr>
          <w:b/>
          <w:bCs/>
          <w:lang w:eastAsia="x-none"/>
        </w:rPr>
        <w:t>KIE</w:t>
      </w:r>
      <w:r w:rsidRPr="00545C83">
        <w:rPr>
          <w:b/>
          <w:bCs/>
          <w:lang w:eastAsia="x-none"/>
        </w:rPr>
        <w:t xml:space="preserve"> Sandbox</w:t>
      </w:r>
      <w:r w:rsidRPr="00545C83">
        <w:rPr>
          <w:lang w:eastAsia="x-none"/>
        </w:rPr>
        <w:t xml:space="preserve"> with </w:t>
      </w:r>
      <w:r w:rsidR="007816A5">
        <w:rPr>
          <w:i/>
          <w:iCs/>
          <w:lang w:eastAsia="en-US"/>
        </w:rPr>
        <w:t>KIE</w:t>
      </w:r>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r w:rsidR="007816A5">
        <w:rPr>
          <w:i/>
          <w:iCs/>
          <w:lang w:eastAsia="en-US"/>
        </w:rPr>
        <w:t>KIE</w:t>
      </w:r>
      <w:r w:rsidRPr="00545C83">
        <w:rPr>
          <w:i/>
          <w:iCs/>
          <w:lang w:eastAsia="en-US"/>
        </w:rPr>
        <w:t xml:space="preserve"> Sandbox Extended Services</w:t>
      </w:r>
      <w:r w:rsidRPr="00545C83">
        <w:rPr>
          <w:lang w:eastAsia="en-US"/>
        </w:rPr>
        <w:t xml:space="preserve">. </w:t>
      </w:r>
      <w:r w:rsidR="009207EE">
        <w:rPr>
          <w:lang w:eastAsia="en-US"/>
        </w:rPr>
        <w:t xml:space="preserve">  See Appendix A.</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proofErr w:type="spellStart"/>
      <w:r w:rsidRPr="00545C83">
        <w:rPr>
          <w:lang w:eastAsia="en-US"/>
        </w:rPr>
        <w:t>Git</w:t>
      </w:r>
      <w:proofErr w:type="spellEnd"/>
      <w:r w:rsidRPr="00545C83">
        <w:rPr>
          <w:lang w:eastAsia="en-US"/>
        </w:rPr>
        <w:t xml:space="preserve">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6A8A0441" w14:textId="4BE9AE54" w:rsidR="00933315" w:rsidRDefault="004146EC" w:rsidP="00290B4E">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bookmarkEnd w:id="4"/>
    </w:p>
    <w:p w14:paraId="5ED19EB6" w14:textId="2AC28FEC" w:rsidR="007816A5" w:rsidRDefault="007816A5" w:rsidP="00290B4E">
      <w:pPr>
        <w:rPr>
          <w:lang w:eastAsia="en-US"/>
        </w:rPr>
      </w:pPr>
    </w:p>
    <w:p w14:paraId="0518287B" w14:textId="4EA3E311" w:rsidR="007816A5" w:rsidRPr="007816A5" w:rsidRDefault="007816A5" w:rsidP="00290B4E">
      <w:pPr>
        <w:rPr>
          <w:lang w:eastAsia="en-US"/>
        </w:rPr>
      </w:pPr>
      <w:r>
        <w:rPr>
          <w:lang w:eastAsia="en-US"/>
        </w:rPr>
        <w:t xml:space="preserve">For </w:t>
      </w:r>
      <w:r w:rsidR="00DB6725">
        <w:rPr>
          <w:lang w:eastAsia="en-US"/>
        </w:rPr>
        <w:t xml:space="preserve">avoiding </w:t>
      </w:r>
      <w:r>
        <w:rPr>
          <w:lang w:eastAsia="en-US"/>
        </w:rPr>
        <w:t>problems</w:t>
      </w:r>
      <w:r w:rsidR="00DB6725">
        <w:rPr>
          <w:lang w:eastAsia="en-US"/>
        </w:rPr>
        <w:t xml:space="preserve"> with KIE Sandbox during and between each lab, </w:t>
      </w:r>
      <w:r>
        <w:rPr>
          <w:lang w:eastAsia="en-US"/>
        </w:rPr>
        <w:t xml:space="preserve">see Appendix </w:t>
      </w:r>
      <w:r w:rsidR="007B140B">
        <w:rPr>
          <w:lang w:eastAsia="en-US"/>
        </w:rPr>
        <w:t>B</w:t>
      </w:r>
      <w:r>
        <w:rPr>
          <w:lang w:eastAsia="en-US"/>
        </w:rPr>
        <w:t>.</w:t>
      </w: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3"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4547582"/>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4547583"/>
      <w:r w:rsidRPr="00545C83">
        <w:t>Introduction</w:t>
      </w:r>
      <w:bookmarkEnd w:id="7"/>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5ED7621C">
      <w:pPr>
        <w:jc w:val="center"/>
      </w:pPr>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5ED7621C" w:rsidP="00587BD4">
      <w:pPr>
        <w:jc w:val="center"/>
        <w:rPr>
          <w:rStyle w:val="IntenseEmphasis"/>
        </w:rPr>
      </w:pPr>
      <w:r w:rsidRPr="5ED7621C">
        <w:rPr>
          <w:rStyle w:val="IntenseEmphasis"/>
        </w:rPr>
        <w:t>Applying a Data Model to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4547584"/>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5">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699D92BB" w:rsidR="00023DFD" w:rsidRPr="00545C83" w:rsidRDefault="00023DFD">
      <w:pPr>
        <w:pStyle w:val="ListParagraph"/>
        <w:numPr>
          <w:ilvl w:val="0"/>
          <w:numId w:val="4"/>
        </w:numPr>
      </w:pPr>
      <w:r w:rsidRPr="00545C83">
        <w:t>An empty canvas opens</w:t>
      </w:r>
      <w:r w:rsidR="007816A5">
        <w:rPr>
          <w:rStyle w:val="FootnoteReference"/>
        </w:rPr>
        <w:footnoteReference w:id="2"/>
      </w:r>
      <w:r w:rsidRPr="00545C83">
        <w:t>.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02321EC5" w:rsidR="003F6DA6" w:rsidRPr="00545C83" w:rsidRDefault="00C37965">
      <w:pPr>
        <w:pStyle w:val="ListParagraph"/>
        <w:numPr>
          <w:ilvl w:val="0"/>
          <w:numId w:val="4"/>
        </w:numPr>
      </w:pPr>
      <w:r>
        <w:t xml:space="preserve">From the downloaded zip contents, </w:t>
      </w:r>
      <w:r w:rsidR="00023DFD" w:rsidRPr="00545C83">
        <w:t xml:space="preserve">Select file: </w:t>
      </w:r>
      <w:r w:rsidR="007816A5">
        <w:t>L</w:t>
      </w:r>
      <w:r>
        <w:t>abs\</w:t>
      </w:r>
      <w:r w:rsidR="007816A5">
        <w:rPr>
          <w:i/>
          <w:iCs/>
        </w:rPr>
        <w:t>L</w:t>
      </w:r>
      <w:r w:rsidR="005F7B33" w:rsidRPr="00545C83">
        <w:rPr>
          <w:i/>
          <w:iCs/>
        </w:rPr>
        <w:t>ab01</w:t>
      </w:r>
      <w:r w:rsidR="00B576C7">
        <w:t>\</w:t>
      </w:r>
      <w:r w:rsidR="00B576C7">
        <w:rPr>
          <w:i/>
          <w:iCs/>
        </w:rPr>
        <w:t>Lab01</w:t>
      </w:r>
      <w:r w:rsidR="005F7B33" w:rsidRPr="00545C83">
        <w:rPr>
          <w:i/>
          <w:iCs/>
        </w:rPr>
        <w:t>.dmn</w:t>
      </w:r>
    </w:p>
    <w:p w14:paraId="46C653D1" w14:textId="77777777" w:rsidR="003F6DA6" w:rsidRPr="00545C83" w:rsidRDefault="003F6DA6" w:rsidP="00151BBE">
      <w:pPr>
        <w:rPr>
          <w:lang w:eastAsia="en-US"/>
        </w:rPr>
      </w:pPr>
    </w:p>
    <w:p w14:paraId="0F672711" w14:textId="7AC945F7" w:rsidR="005F7B33" w:rsidRPr="00545C83" w:rsidRDefault="005F7B33">
      <w:pPr>
        <w:pStyle w:val="ListParagraph"/>
        <w:numPr>
          <w:ilvl w:val="0"/>
          <w:numId w:val="4"/>
        </w:numPr>
      </w:pPr>
      <w:r w:rsidRPr="00545C83">
        <w:t xml:space="preserve">You should see </w:t>
      </w:r>
      <w:r w:rsidR="00B576C7">
        <w:rPr>
          <w:i/>
          <w:iCs/>
        </w:rPr>
        <w:t>Lab01</w:t>
      </w:r>
      <w:r w:rsidR="00A82104">
        <w:t>:</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D0EF5BA" w:rsidR="00E13E48" w:rsidRPr="00545C83" w:rsidRDefault="006522DB" w:rsidP="00151BBE">
      <w:pPr>
        <w:rPr>
          <w:lang w:eastAsia="en-US"/>
        </w:rPr>
      </w:pPr>
      <w:r w:rsidRPr="00545C83">
        <w:rPr>
          <w:lang w:eastAsia="en-US"/>
        </w:rPr>
        <w:lastRenderedPageBreak/>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w:t>
      </w:r>
      <w:r w:rsidR="007816A5">
        <w:rPr>
          <w:rFonts w:eastAsia="Batang"/>
          <w:color w:val="000000"/>
          <w:szCs w:val="20"/>
          <w:lang w:eastAsia="en-US"/>
        </w:rPr>
        <w:t xml:space="preserve">is not the recommended </w:t>
      </w:r>
      <w:r w:rsidR="00B576C7">
        <w:rPr>
          <w:rFonts w:eastAsia="Batang"/>
          <w:color w:val="000000"/>
          <w:szCs w:val="20"/>
          <w:lang w:eastAsia="en-US"/>
        </w:rPr>
        <w:t>way.  If you have many input data, w</w:t>
      </w:r>
      <w:r w:rsidR="007816A5">
        <w:rPr>
          <w:rFonts w:eastAsia="Batang"/>
          <w:color w:val="000000"/>
          <w:szCs w:val="20"/>
          <w:lang w:eastAsia="en-US"/>
        </w:rPr>
        <w:t>e recommend using data types instead</w:t>
      </w:r>
      <w:r w:rsidR="00B576C7">
        <w:rPr>
          <w:lang w:eastAsia="en-US"/>
        </w:rPr>
        <w:t>.  This we will construct</w:t>
      </w:r>
      <w:r w:rsidR="007816A5">
        <w:rPr>
          <w:lang w:eastAsia="en-US"/>
        </w:rPr>
        <w:t xml:space="preserve"> next</w:t>
      </w:r>
      <w:r w:rsidR="00023DFD" w:rsidRPr="00545C83">
        <w:rPr>
          <w:lang w:eastAsia="en-US"/>
        </w:rPr>
        <w:t>.</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041BD331" w:rsidR="00701443" w:rsidRPr="00545C83" w:rsidRDefault="00DE1B76">
      <w:pPr>
        <w:pStyle w:val="ListParagraph"/>
        <w:numPr>
          <w:ilvl w:val="0"/>
          <w:numId w:val="4"/>
        </w:numPr>
      </w:pPr>
      <w:r w:rsidRPr="00545C83">
        <w:t xml:space="preserve">Select the file: </w:t>
      </w:r>
      <w:r w:rsidR="00A82104">
        <w:rPr>
          <w:i/>
          <w:iCs/>
        </w:rPr>
        <w:t>L</w:t>
      </w:r>
      <w:r w:rsidRPr="00545C83">
        <w:rPr>
          <w:i/>
          <w:iCs/>
        </w:rPr>
        <w:t>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0E9758B"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w:t>
      </w:r>
      <w:r w:rsidR="00B576C7">
        <w:t>contains</w:t>
      </w:r>
      <w:r w:rsidR="00023DFD" w:rsidRPr="00545C83">
        <w:t xml:space="preserve"> </w:t>
      </w:r>
      <w:r w:rsidR="00023DFD" w:rsidRPr="00545C83">
        <w:rPr>
          <w:i/>
          <w:iCs/>
        </w:rPr>
        <w:t>surface</w:t>
      </w:r>
      <w:r w:rsidR="00023DFD" w:rsidRPr="00545C83">
        <w:t xml:space="preserve"> and </w:t>
      </w:r>
      <w:r w:rsidR="00023DFD" w:rsidRPr="00545C83">
        <w:rPr>
          <w:i/>
          <w:iCs/>
        </w:rPr>
        <w:t>atmosphere</w:t>
      </w:r>
      <w:r w:rsidR="00A82104">
        <w:rPr>
          <w:i/>
          <w:iCs/>
        </w:rPr>
        <w:t xml:space="preserve"> </w:t>
      </w:r>
      <w:r w:rsidR="00B576C7">
        <w:t xml:space="preserve">in </w:t>
      </w:r>
      <w:r w:rsidR="00A82104" w:rsidRPr="00A82104">
        <w:t>a multi-level structure</w:t>
      </w:r>
      <w:r w:rsidR="00023DFD" w:rsidRPr="00A82104">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1F834240" w:rsidR="003F6DA6" w:rsidRPr="00545C83" w:rsidRDefault="003F6DA6">
      <w:pPr>
        <w:pStyle w:val="ListParagraph"/>
        <w:numPr>
          <w:ilvl w:val="0"/>
          <w:numId w:val="4"/>
        </w:numPr>
      </w:pPr>
      <w:r w:rsidRPr="00545C83">
        <w:t>Go back to</w:t>
      </w:r>
      <w:r w:rsidR="00023DFD" w:rsidRPr="00545C83">
        <w:t xml:space="preserve"> </w:t>
      </w:r>
      <w:r w:rsidR="00B576C7">
        <w:rPr>
          <w:i/>
          <w:iCs/>
        </w:rPr>
        <w:t>Lab01</w:t>
      </w:r>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05B882E4" w14:textId="09914BC6" w:rsidR="005F7B33" w:rsidRPr="00545C83" w:rsidRDefault="005F7B33" w:rsidP="00151BBE">
      <w:pPr>
        <w:rPr>
          <w:lang w:eastAsia="en-US"/>
        </w:rPr>
      </w:pPr>
    </w:p>
    <w:p w14:paraId="1502776B" w14:textId="6E6EDD01" w:rsidR="00E13E48" w:rsidRPr="00545C83" w:rsidRDefault="00DE1B76">
      <w:pPr>
        <w:pStyle w:val="ListParagraph"/>
        <w:numPr>
          <w:ilvl w:val="0"/>
          <w:numId w:val="4"/>
        </w:numPr>
      </w:pPr>
      <w:r w:rsidRPr="00545C83">
        <w:t xml:space="preserve">Within </w:t>
      </w:r>
      <w:r w:rsidR="00B576C7">
        <w:rPr>
          <w:i/>
          <w:iCs/>
        </w:rPr>
        <w:t>Lab01</w:t>
      </w:r>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lastRenderedPageBreak/>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7527437A">
            <wp:extent cx="4048320" cy="2543175"/>
            <wp:effectExtent l="228600" t="228600" r="21907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911" cy="256239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3664597D" w14:textId="06194BE6" w:rsidR="00DE1B76" w:rsidRPr="002D0277" w:rsidRDefault="00ED0B71" w:rsidP="008E4570">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532D18F6" w14:textId="5702FDBF" w:rsidR="00DE1B76" w:rsidRPr="00545C83" w:rsidRDefault="002D0277" w:rsidP="008E4570">
      <w:pPr>
        <w:jc w:val="both"/>
      </w:pPr>
      <w:r w:rsidRPr="002D0277">
        <w:rPr>
          <w:noProof/>
        </w:rPr>
        <w:drawing>
          <wp:inline distT="0" distB="0" distL="0" distR="0" wp14:anchorId="28CD6CB8" wp14:editId="5D3DA6FB">
            <wp:extent cx="2686050" cy="2887360"/>
            <wp:effectExtent l="228600" t="228600" r="209550" b="2178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19" cy="2891304"/>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39BAD031" w14:textId="02C6FA56" w:rsidR="00240731" w:rsidRPr="00545C83" w:rsidRDefault="00240731" w:rsidP="00151BBE">
      <w:pPr>
        <w:pStyle w:val="ListParagraph"/>
        <w:numPr>
          <w:ilvl w:val="0"/>
          <w:numId w:val="4"/>
        </w:numPr>
      </w:pPr>
      <w:r w:rsidRPr="00545C83">
        <w:t>Click in the Problems button at the bottom right</w:t>
      </w:r>
      <w:r w:rsidR="00235499" w:rsidRPr="00545C83">
        <w:rPr>
          <w:rStyle w:val="FootnoteReference"/>
        </w:rPr>
        <w:footnoteReference w:id="3"/>
      </w:r>
      <w:r w:rsidRPr="00545C83">
        <w:t xml:space="preserve">.  </w:t>
      </w:r>
      <w:r w:rsidR="00E74233">
        <w:t xml:space="preserve">Then click </w:t>
      </w:r>
      <w:r w:rsidR="00E74233" w:rsidRPr="00E74233">
        <w:rPr>
          <w:i/>
          <w:iCs/>
        </w:rPr>
        <w:t>Lab01.dmn</w:t>
      </w:r>
      <w:r w:rsidR="00E74233">
        <w:t xml:space="preserve">. </w:t>
      </w:r>
      <w:r w:rsidRPr="00545C83">
        <w:t xml:space="preserve">You should see </w:t>
      </w:r>
      <w:r w:rsidR="00E74233">
        <w:t xml:space="preserve">the following </w:t>
      </w:r>
      <w:r w:rsidRPr="00545C83">
        <w:t>errors:</w:t>
      </w:r>
    </w:p>
    <w:p w14:paraId="612C54AB" w14:textId="4F61FB45" w:rsidR="00240731" w:rsidRPr="00545C83" w:rsidRDefault="002D0277" w:rsidP="00151BBE">
      <w:pPr>
        <w:rPr>
          <w:lang w:eastAsia="en-US"/>
        </w:rPr>
      </w:pPr>
      <w:r w:rsidRPr="002D0277">
        <w:rPr>
          <w:noProof/>
          <w:lang w:eastAsia="en-US"/>
        </w:rPr>
        <w:drawing>
          <wp:inline distT="0" distB="0" distL="0" distR="0" wp14:anchorId="7CF15AF5" wp14:editId="47B36E4C">
            <wp:extent cx="5943600" cy="1414243"/>
            <wp:effectExtent l="228600" t="228600" r="209550" b="2051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937" cy="1414799"/>
                    </a:xfrm>
                    <a:prstGeom prst="rect">
                      <a:avLst/>
                    </a:prstGeom>
                    <a:effectLst>
                      <a:glow rad="228600">
                        <a:schemeClr val="accent1">
                          <a:satMod val="175000"/>
                          <a:alpha val="40000"/>
                        </a:schemeClr>
                      </a:glow>
                    </a:effectLst>
                  </pic:spPr>
                </pic:pic>
              </a:graphicData>
            </a:graphic>
          </wp:inline>
        </w:drawing>
      </w:r>
    </w:p>
    <w:p w14:paraId="774EDA9A" w14:textId="259664D0" w:rsidR="002D0277"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still </w:t>
      </w:r>
      <w:r w:rsidR="00240731" w:rsidRPr="00545C83">
        <w:t>referenc</w:t>
      </w:r>
      <w:r w:rsidR="002D0277">
        <w:t>es</w:t>
      </w:r>
      <w:r w:rsidR="00240731" w:rsidRPr="00545C83">
        <w:t xml:space="preserve"> the primitive inputs.  We need to fix this.  </w:t>
      </w:r>
      <w:r w:rsidR="00151BBE" w:rsidRPr="00545C83">
        <w:t xml:space="preserve">Edit the table </w:t>
      </w:r>
      <w:r w:rsidR="002D0277">
        <w:t xml:space="preserve">inputs </w:t>
      </w:r>
      <w:r w:rsidR="00240731" w:rsidRPr="00545C83">
        <w:t>so that</w:t>
      </w:r>
      <w:r w:rsidR="00151BBE" w:rsidRPr="00545C83">
        <w:t xml:space="preserve"> </w:t>
      </w:r>
      <w:proofErr w:type="spellStart"/>
      <w:r w:rsidRPr="00545C83">
        <w:t>p</w:t>
      </w:r>
      <w:r w:rsidR="00151BBE" w:rsidRPr="00EE66FB">
        <w:rPr>
          <w:i/>
          <w:iCs/>
        </w:rPr>
        <w:t>lanetInfo</w:t>
      </w:r>
      <w:proofErr w:type="spellEnd"/>
      <w:r w:rsidR="00151BBE" w:rsidRPr="00545C83">
        <w:t xml:space="preserve"> </w:t>
      </w:r>
      <w:r w:rsidRPr="00545C83">
        <w:t xml:space="preserve">is referenced instead of primitives.  </w:t>
      </w:r>
      <w:r w:rsidR="002D0277">
        <w:t>The mapping is as follows:</w:t>
      </w:r>
    </w:p>
    <w:p w14:paraId="2BF36AD7" w14:textId="34567F31" w:rsidR="002D0277" w:rsidRDefault="002D0277" w:rsidP="002D0277">
      <w:pPr>
        <w:ind w:left="360"/>
      </w:pPr>
    </w:p>
    <w:tbl>
      <w:tblPr>
        <w:tblStyle w:val="TableGrid"/>
        <w:tblW w:w="0" w:type="auto"/>
        <w:tblInd w:w="720" w:type="dxa"/>
        <w:tblLook w:val="04A0" w:firstRow="1" w:lastRow="0" w:firstColumn="1" w:lastColumn="0" w:noHBand="0" w:noVBand="1"/>
      </w:tblPr>
      <w:tblGrid>
        <w:gridCol w:w="3009"/>
        <w:gridCol w:w="4252"/>
      </w:tblGrid>
      <w:tr w:rsidR="002D0277" w14:paraId="0DB25461" w14:textId="77777777" w:rsidTr="002D0277">
        <w:tc>
          <w:tcPr>
            <w:tcW w:w="3009" w:type="dxa"/>
          </w:tcPr>
          <w:p w14:paraId="74D972C2" w14:textId="58C4625A" w:rsidR="002D0277" w:rsidRPr="002D0277" w:rsidRDefault="002D0277" w:rsidP="00C730AC">
            <w:pPr>
              <w:tabs>
                <w:tab w:val="left" w:pos="1332"/>
              </w:tabs>
              <w:jc w:val="both"/>
              <w:rPr>
                <w:b/>
                <w:bCs/>
              </w:rPr>
            </w:pPr>
            <w:r w:rsidRPr="002D0277">
              <w:rPr>
                <w:b/>
                <w:bCs/>
              </w:rPr>
              <w:t>Before Edit</w:t>
            </w:r>
          </w:p>
        </w:tc>
        <w:tc>
          <w:tcPr>
            <w:tcW w:w="4252" w:type="dxa"/>
          </w:tcPr>
          <w:p w14:paraId="55147AA8" w14:textId="777DA3B9" w:rsidR="002D0277" w:rsidRPr="002D0277" w:rsidRDefault="002D0277" w:rsidP="002D0277">
            <w:pPr>
              <w:rPr>
                <w:b/>
                <w:bCs/>
              </w:rPr>
            </w:pPr>
            <w:r w:rsidRPr="002D0277">
              <w:rPr>
                <w:b/>
                <w:bCs/>
              </w:rPr>
              <w:t>After Edit</w:t>
            </w:r>
          </w:p>
        </w:tc>
      </w:tr>
      <w:tr w:rsidR="002D0277" w14:paraId="5E0163CA" w14:textId="77777777" w:rsidTr="002D0277">
        <w:tc>
          <w:tcPr>
            <w:tcW w:w="3009" w:type="dxa"/>
          </w:tcPr>
          <w:p w14:paraId="0D5BBC72" w14:textId="0E3AED1A" w:rsidR="002D0277" w:rsidRDefault="002D0277" w:rsidP="002D0277">
            <w:r>
              <w:t>pressure</w:t>
            </w:r>
          </w:p>
        </w:tc>
        <w:tc>
          <w:tcPr>
            <w:tcW w:w="4252" w:type="dxa"/>
          </w:tcPr>
          <w:p w14:paraId="13592587" w14:textId="0F9E3E7C" w:rsidR="002D0277" w:rsidRDefault="002D0277" w:rsidP="002D0277">
            <w:proofErr w:type="spellStart"/>
            <w:r>
              <w:t>planetInfo.surface.pressure</w:t>
            </w:r>
            <w:proofErr w:type="spellEnd"/>
          </w:p>
        </w:tc>
      </w:tr>
      <w:tr w:rsidR="002D0277" w14:paraId="7170DCE7" w14:textId="77777777" w:rsidTr="002D0277">
        <w:tc>
          <w:tcPr>
            <w:tcW w:w="3009" w:type="dxa"/>
          </w:tcPr>
          <w:p w14:paraId="765E1B9D" w14:textId="78028983" w:rsidR="002D0277" w:rsidRDefault="002D0277" w:rsidP="002D0277">
            <w:proofErr w:type="spellStart"/>
            <w:r>
              <w:t>carbonDioxide</w:t>
            </w:r>
            <w:proofErr w:type="spellEnd"/>
          </w:p>
        </w:tc>
        <w:tc>
          <w:tcPr>
            <w:tcW w:w="4252" w:type="dxa"/>
          </w:tcPr>
          <w:p w14:paraId="13565112" w14:textId="661FB398" w:rsidR="002D0277" w:rsidRDefault="002D0277" w:rsidP="002D0277">
            <w:proofErr w:type="spellStart"/>
            <w:r w:rsidRPr="002D0277">
              <w:t>planetInfo.atmosphere.carbonDioxide</w:t>
            </w:r>
            <w:proofErr w:type="spellEnd"/>
          </w:p>
        </w:tc>
      </w:tr>
      <w:tr w:rsidR="002D0277" w14:paraId="01E79530" w14:textId="77777777" w:rsidTr="002D0277">
        <w:tc>
          <w:tcPr>
            <w:tcW w:w="3009" w:type="dxa"/>
          </w:tcPr>
          <w:p w14:paraId="11D7810F" w14:textId="2DE84F6B" w:rsidR="002D0277" w:rsidRDefault="002D0277" w:rsidP="002D0277">
            <w:r>
              <w:t>temperature</w:t>
            </w:r>
          </w:p>
        </w:tc>
        <w:tc>
          <w:tcPr>
            <w:tcW w:w="4252" w:type="dxa"/>
          </w:tcPr>
          <w:p w14:paraId="137EC8BC" w14:textId="438CED32" w:rsidR="002D0277" w:rsidRDefault="002D0277" w:rsidP="002D0277">
            <w:proofErr w:type="spellStart"/>
            <w:r>
              <w:t>planetInfo.surface.temperature</w:t>
            </w:r>
            <w:proofErr w:type="spellEnd"/>
          </w:p>
        </w:tc>
      </w:tr>
      <w:tr w:rsidR="002D0277" w14:paraId="4053BDC4" w14:textId="77777777" w:rsidTr="002D0277">
        <w:tc>
          <w:tcPr>
            <w:tcW w:w="3009" w:type="dxa"/>
          </w:tcPr>
          <w:p w14:paraId="2C531174" w14:textId="4DED0B25" w:rsidR="002D0277" w:rsidRDefault="002D0277" w:rsidP="002D0277">
            <w:r>
              <w:t>gravity</w:t>
            </w:r>
          </w:p>
        </w:tc>
        <w:tc>
          <w:tcPr>
            <w:tcW w:w="4252" w:type="dxa"/>
          </w:tcPr>
          <w:p w14:paraId="09D15FC5" w14:textId="22EBF86B" w:rsidR="002D0277" w:rsidRDefault="002D0277" w:rsidP="002D0277">
            <w:proofErr w:type="spellStart"/>
            <w:r>
              <w:t>planetInfo.surface.gravity</w:t>
            </w:r>
            <w:proofErr w:type="spellEnd"/>
          </w:p>
        </w:tc>
      </w:tr>
      <w:tr w:rsidR="002D0277" w14:paraId="4FA4B47A" w14:textId="77777777" w:rsidTr="002D0277">
        <w:tc>
          <w:tcPr>
            <w:tcW w:w="3009" w:type="dxa"/>
          </w:tcPr>
          <w:p w14:paraId="67A3E0B1" w14:textId="6BF87C53" w:rsidR="002D0277" w:rsidRDefault="002D0277" w:rsidP="002D0277">
            <w:r>
              <w:t>methane</w:t>
            </w:r>
          </w:p>
        </w:tc>
        <w:tc>
          <w:tcPr>
            <w:tcW w:w="4252" w:type="dxa"/>
          </w:tcPr>
          <w:p w14:paraId="14EFD400" w14:textId="73F2D456" w:rsidR="002D0277" w:rsidRDefault="002D0277" w:rsidP="002D0277">
            <w:proofErr w:type="spellStart"/>
            <w:r w:rsidRPr="002D0277">
              <w:t>planetInfo.atmosphere.</w:t>
            </w:r>
            <w:r>
              <w:t>methane</w:t>
            </w:r>
            <w:proofErr w:type="spellEnd"/>
          </w:p>
        </w:tc>
      </w:tr>
      <w:tr w:rsidR="002D0277" w14:paraId="6738CB4B" w14:textId="77777777" w:rsidTr="002D0277">
        <w:tc>
          <w:tcPr>
            <w:tcW w:w="3009" w:type="dxa"/>
          </w:tcPr>
          <w:p w14:paraId="724A2341" w14:textId="5769F7BA" w:rsidR="002D0277" w:rsidRDefault="002D0277" w:rsidP="002D0277">
            <w:r>
              <w:t>oxygen</w:t>
            </w:r>
          </w:p>
        </w:tc>
        <w:tc>
          <w:tcPr>
            <w:tcW w:w="4252" w:type="dxa"/>
          </w:tcPr>
          <w:p w14:paraId="213772B8" w14:textId="23B0FA19" w:rsidR="002D0277" w:rsidRDefault="002D0277" w:rsidP="002D0277">
            <w:proofErr w:type="spellStart"/>
            <w:r w:rsidRPr="002D0277">
              <w:t>planetInfo.atmosphere.</w:t>
            </w:r>
            <w:r>
              <w:t>oxygen</w:t>
            </w:r>
            <w:proofErr w:type="spellEnd"/>
          </w:p>
        </w:tc>
      </w:tr>
    </w:tbl>
    <w:p w14:paraId="755A4068" w14:textId="77777777" w:rsidR="002D0277" w:rsidRDefault="002D0277" w:rsidP="002D0277">
      <w:pPr>
        <w:ind w:left="360"/>
      </w:pPr>
    </w:p>
    <w:p w14:paraId="5C46B15E" w14:textId="77777777" w:rsidR="002D0277" w:rsidRDefault="002D0277" w:rsidP="002D0277">
      <w:pPr>
        <w:ind w:left="360"/>
      </w:pPr>
    </w:p>
    <w:p w14:paraId="33AAEA19" w14:textId="77777777" w:rsidR="002D0277" w:rsidRDefault="002D0277" w:rsidP="002D0277">
      <w:pPr>
        <w:ind w:left="360"/>
      </w:pPr>
    </w:p>
    <w:p w14:paraId="6A24BB77" w14:textId="72CF366E" w:rsidR="00151BBE" w:rsidRPr="00545C83" w:rsidRDefault="008577EA" w:rsidP="00EE66FB">
      <w:pPr>
        <w:pStyle w:val="ListParagraph"/>
        <w:numPr>
          <w:ilvl w:val="0"/>
          <w:numId w:val="4"/>
        </w:numPr>
      </w:pPr>
      <w:r>
        <w:t>Your decision table should look like the one</w:t>
      </w:r>
      <w:r w:rsidR="00235499" w:rsidRPr="00545C83">
        <w:t xml:space="preserve"> </w:t>
      </w:r>
      <w:r w:rsidR="00240731" w:rsidRPr="00545C83">
        <w:t>below</w:t>
      </w:r>
      <w:r>
        <w:t>.  You may need to expand the columns to see the full definition</w:t>
      </w:r>
      <w:r w:rsidR="00151BBE" w:rsidRPr="00545C83">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7A6E631D">
            <wp:extent cx="6447445" cy="1024075"/>
            <wp:effectExtent l="228600" t="228600" r="201295" b="2146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71122" cy="1027836"/>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3E3F3EE7" w:rsidR="007632F5" w:rsidRDefault="00C37965">
      <w:pPr>
        <w:pStyle w:val="ListParagraph"/>
        <w:numPr>
          <w:ilvl w:val="0"/>
          <w:numId w:val="4"/>
        </w:numPr>
      </w:pPr>
      <w:r>
        <w:t xml:space="preserve">All errors should be </w:t>
      </w:r>
      <w:r w:rsidR="00457075">
        <w:t>clear,</w:t>
      </w:r>
      <w:r w:rsidR="007F1DFC" w:rsidRPr="00545C83">
        <w:t xml:space="preserve"> and two warnings</w:t>
      </w:r>
      <w:r>
        <w:t xml:space="preserve"> are left.</w:t>
      </w:r>
      <w:r w:rsidR="007F1DFC" w:rsidRPr="00545C83">
        <w:t xml:space="preserve">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r w:rsidR="007816A5">
        <w:rPr>
          <w:i/>
          <w:iCs/>
        </w:rPr>
        <w:t>KIE</w:t>
      </w:r>
      <w:r w:rsidR="007632F5" w:rsidRPr="00545C83">
        <w:rPr>
          <w:i/>
          <w:iCs/>
        </w:rPr>
        <w:t xml:space="preserve"> Server Extended Services</w:t>
      </w:r>
      <w:r w:rsidR="007632F5" w:rsidRPr="00545C83">
        <w:t>, now is the time to do so.</w:t>
      </w:r>
      <w:r w:rsidR="00915A74">
        <w:t xml:space="preserve">  The runtime panel should show test inputs and </w:t>
      </w:r>
      <w:r w:rsidR="00DC64B3">
        <w:t>outputs</w:t>
      </w:r>
      <w:r w:rsidR="00915A74">
        <w:t>:</w:t>
      </w:r>
    </w:p>
    <w:p w14:paraId="24408EAA" w14:textId="21A9EB50" w:rsidR="00240731" w:rsidRDefault="00915A74" w:rsidP="00240731">
      <w:r w:rsidRPr="00545C83">
        <w:rPr>
          <w:noProof/>
        </w:rPr>
        <w:drawing>
          <wp:inline distT="0" distB="0" distL="0" distR="0" wp14:anchorId="02EC477F" wp14:editId="0D72F048">
            <wp:extent cx="1605486" cy="2068833"/>
            <wp:effectExtent l="228600" t="228600" r="204470" b="2171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60317" cy="2139488"/>
                    </a:xfrm>
                    <a:prstGeom prst="rect">
                      <a:avLst/>
                    </a:prstGeom>
                    <a:effectLst>
                      <a:glow rad="228600">
                        <a:schemeClr val="accent1">
                          <a:satMod val="175000"/>
                          <a:alpha val="40000"/>
                        </a:schemeClr>
                      </a:glow>
                    </a:effectLst>
                  </pic:spPr>
                </pic:pic>
              </a:graphicData>
            </a:graphic>
          </wp:inline>
        </w:drawing>
      </w:r>
    </w:p>
    <w:p w14:paraId="5D9E1296" w14:textId="6A1F9585" w:rsidR="00EE66FB" w:rsidRDefault="00EE66FB" w:rsidP="00EE66FB">
      <w:pPr>
        <w:pStyle w:val="ListParagraph"/>
        <w:numPr>
          <w:ilvl w:val="0"/>
          <w:numId w:val="4"/>
        </w:numPr>
      </w:pPr>
      <w:r>
        <w:t xml:space="preserve">Test with </w:t>
      </w:r>
      <w:r w:rsidR="008163BB">
        <w:t xml:space="preserve">the </w:t>
      </w:r>
      <w:r>
        <w:t xml:space="preserve">values </w:t>
      </w:r>
      <w:r w:rsidR="000132BD">
        <w:t xml:space="preserve">below </w:t>
      </w:r>
      <w:r>
        <w:t xml:space="preserve">and check the </w:t>
      </w:r>
      <w:r w:rsidR="008163BB">
        <w:t xml:space="preserve">expected results against the actual </w:t>
      </w:r>
      <w:r>
        <w:t>result</w:t>
      </w:r>
      <w:r w:rsidR="008163BB">
        <w:t>s</w:t>
      </w:r>
      <w:r w:rsidR="00915A74">
        <w:rPr>
          <w:rStyle w:val="FootnoteReference"/>
        </w:rPr>
        <w:footnoteReference w:id="4"/>
      </w:r>
      <w:r>
        <w:t>.</w:t>
      </w:r>
    </w:p>
    <w:p w14:paraId="2DA683BE" w14:textId="27858066" w:rsidR="008163BB" w:rsidRDefault="008163BB" w:rsidP="008163BB"/>
    <w:tbl>
      <w:tblPr>
        <w:tblStyle w:val="TableGrid"/>
        <w:tblW w:w="10173" w:type="dxa"/>
        <w:tblLayout w:type="fixed"/>
        <w:tblLook w:val="04A0" w:firstRow="1" w:lastRow="0" w:firstColumn="1" w:lastColumn="0" w:noHBand="0" w:noVBand="1"/>
      </w:tblPr>
      <w:tblGrid>
        <w:gridCol w:w="3954"/>
        <w:gridCol w:w="4234"/>
        <w:gridCol w:w="1985"/>
      </w:tblGrid>
      <w:tr w:rsidR="00BF26CA" w14:paraId="5E20CA37" w14:textId="2AEC2FB6" w:rsidTr="00BF26CA">
        <w:tc>
          <w:tcPr>
            <w:tcW w:w="3954" w:type="dxa"/>
          </w:tcPr>
          <w:p w14:paraId="55DC139A" w14:textId="452E2325" w:rsidR="00BF26CA" w:rsidRPr="00BF26CA" w:rsidRDefault="00BF26CA" w:rsidP="008163BB">
            <w:pPr>
              <w:rPr>
                <w:b/>
                <w:bCs/>
              </w:rPr>
            </w:pPr>
            <w:r w:rsidRPr="00BF26CA">
              <w:rPr>
                <w:b/>
                <w:bCs/>
              </w:rPr>
              <w:t>Surface</w:t>
            </w:r>
          </w:p>
        </w:tc>
        <w:tc>
          <w:tcPr>
            <w:tcW w:w="4234" w:type="dxa"/>
          </w:tcPr>
          <w:p w14:paraId="76E8DADA" w14:textId="4B28F73F" w:rsidR="00BF26CA" w:rsidRPr="00BF26CA" w:rsidRDefault="00BF26CA" w:rsidP="008163BB">
            <w:pPr>
              <w:rPr>
                <w:b/>
                <w:bCs/>
              </w:rPr>
            </w:pPr>
            <w:r w:rsidRPr="00BF26CA">
              <w:rPr>
                <w:b/>
                <w:bCs/>
              </w:rPr>
              <w:t>Atmosphere</w:t>
            </w:r>
          </w:p>
        </w:tc>
        <w:tc>
          <w:tcPr>
            <w:tcW w:w="1985" w:type="dxa"/>
          </w:tcPr>
          <w:p w14:paraId="41EF168F" w14:textId="48DB7DD3" w:rsidR="00BF26CA" w:rsidRPr="00BF26CA" w:rsidRDefault="00BF26CA" w:rsidP="008163BB">
            <w:pPr>
              <w:rPr>
                <w:b/>
                <w:bCs/>
              </w:rPr>
            </w:pPr>
            <w:r w:rsidRPr="00BF26CA">
              <w:rPr>
                <w:b/>
                <w:bCs/>
              </w:rPr>
              <w:t>Habitability</w:t>
            </w:r>
          </w:p>
        </w:tc>
      </w:tr>
      <w:tr w:rsidR="00BF26CA" w14:paraId="3ED17493" w14:textId="0C4143B2" w:rsidTr="00BF26CA">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BF26CA" w14:paraId="58EBC63E" w14:textId="77777777" w:rsidTr="00BF26CA">
              <w:tc>
                <w:tcPr>
                  <w:tcW w:w="1704" w:type="dxa"/>
                </w:tcPr>
                <w:p w14:paraId="6D3EE2E4" w14:textId="116D423F" w:rsidR="00BF26CA" w:rsidRPr="00BF26CA" w:rsidRDefault="00BF26CA" w:rsidP="008163BB">
                  <w:pPr>
                    <w:rPr>
                      <w:b/>
                      <w:bCs/>
                    </w:rPr>
                  </w:pPr>
                  <w:bookmarkStart w:id="9" w:name="_Hlk133313885"/>
                  <w:r w:rsidRPr="00BF26CA">
                    <w:rPr>
                      <w:b/>
                      <w:bCs/>
                    </w:rPr>
                    <w:t>Temperature</w:t>
                  </w:r>
                </w:p>
              </w:tc>
              <w:tc>
                <w:tcPr>
                  <w:tcW w:w="1276" w:type="dxa"/>
                </w:tcPr>
                <w:p w14:paraId="20932962" w14:textId="64EB57E3" w:rsidR="00BF26CA" w:rsidRPr="00BF26CA" w:rsidRDefault="00BF26CA" w:rsidP="008163BB">
                  <w:pPr>
                    <w:rPr>
                      <w:b/>
                      <w:bCs/>
                    </w:rPr>
                  </w:pPr>
                  <w:r w:rsidRPr="00BF26CA">
                    <w:rPr>
                      <w:b/>
                      <w:bCs/>
                    </w:rPr>
                    <w:t>Pressure</w:t>
                  </w:r>
                </w:p>
              </w:tc>
              <w:tc>
                <w:tcPr>
                  <w:tcW w:w="992" w:type="dxa"/>
                </w:tcPr>
                <w:p w14:paraId="48A76573" w14:textId="315F571B" w:rsidR="00BF26CA" w:rsidRPr="00BF26CA" w:rsidRDefault="00BF26CA" w:rsidP="008163BB">
                  <w:pPr>
                    <w:rPr>
                      <w:b/>
                      <w:bCs/>
                    </w:rPr>
                  </w:pPr>
                  <w:r w:rsidRPr="00BF26CA">
                    <w:rPr>
                      <w:b/>
                      <w:bCs/>
                    </w:rPr>
                    <w:t>Gravity</w:t>
                  </w:r>
                </w:p>
              </w:tc>
            </w:tr>
            <w:tr w:rsidR="00BF26CA" w14:paraId="6756D2D8" w14:textId="77777777" w:rsidTr="00BF26CA">
              <w:tc>
                <w:tcPr>
                  <w:tcW w:w="1704" w:type="dxa"/>
                </w:tcPr>
                <w:p w14:paraId="68210DB7" w14:textId="58FB3F40" w:rsidR="00BF26CA" w:rsidRDefault="00BF26CA" w:rsidP="008163BB">
                  <w:r>
                    <w:t>0</w:t>
                  </w:r>
                </w:p>
              </w:tc>
              <w:tc>
                <w:tcPr>
                  <w:tcW w:w="1276" w:type="dxa"/>
                </w:tcPr>
                <w:p w14:paraId="57181379" w14:textId="368EB4CA" w:rsidR="00BF26CA" w:rsidRDefault="00BF26CA" w:rsidP="008163BB">
                  <w:r>
                    <w:t>0</w:t>
                  </w:r>
                </w:p>
              </w:tc>
              <w:tc>
                <w:tcPr>
                  <w:tcW w:w="992" w:type="dxa"/>
                </w:tcPr>
                <w:p w14:paraId="51AFFBAC" w14:textId="1BBA7B95" w:rsidR="00BF26CA" w:rsidRDefault="00BF26CA" w:rsidP="008163BB">
                  <w:r>
                    <w:t>0</w:t>
                  </w:r>
                </w:p>
              </w:tc>
            </w:tr>
            <w:tr w:rsidR="00BF26CA" w14:paraId="7F0580CC" w14:textId="77777777" w:rsidTr="00BF26CA">
              <w:tc>
                <w:tcPr>
                  <w:tcW w:w="1704" w:type="dxa"/>
                </w:tcPr>
                <w:p w14:paraId="08E38EC0" w14:textId="498DE721" w:rsidR="00BF26CA" w:rsidRDefault="000132BD" w:rsidP="008163BB">
                  <w:r>
                    <w:t>31</w:t>
                  </w:r>
                </w:p>
              </w:tc>
              <w:tc>
                <w:tcPr>
                  <w:tcW w:w="1276" w:type="dxa"/>
                </w:tcPr>
                <w:p w14:paraId="1CE80CE8" w14:textId="04FA69E5" w:rsidR="00BF26CA" w:rsidRDefault="000132BD" w:rsidP="008163BB">
                  <w:r>
                    <w:t>2</w:t>
                  </w:r>
                </w:p>
              </w:tc>
              <w:tc>
                <w:tcPr>
                  <w:tcW w:w="992" w:type="dxa"/>
                </w:tcPr>
                <w:p w14:paraId="0D43D9C1" w14:textId="156471C1" w:rsidR="00BF26CA" w:rsidRDefault="000132BD" w:rsidP="008163BB">
                  <w:r>
                    <w:t>2</w:t>
                  </w:r>
                </w:p>
              </w:tc>
            </w:tr>
            <w:tr w:rsidR="00BF26CA" w14:paraId="32C0CA03" w14:textId="77777777" w:rsidTr="00BF26CA">
              <w:tc>
                <w:tcPr>
                  <w:tcW w:w="1704" w:type="dxa"/>
                </w:tcPr>
                <w:p w14:paraId="112B2173" w14:textId="225D4CAF" w:rsidR="00BF26CA" w:rsidRDefault="00BF26CA" w:rsidP="008163BB">
                  <w:r>
                    <w:t>25</w:t>
                  </w:r>
                </w:p>
              </w:tc>
              <w:tc>
                <w:tcPr>
                  <w:tcW w:w="1276" w:type="dxa"/>
                </w:tcPr>
                <w:p w14:paraId="3EAEFEB0" w14:textId="7053A9DE" w:rsidR="00BF26CA" w:rsidRDefault="00BF26CA" w:rsidP="008163BB">
                  <w:r>
                    <w:t>1</w:t>
                  </w:r>
                </w:p>
              </w:tc>
              <w:tc>
                <w:tcPr>
                  <w:tcW w:w="992" w:type="dxa"/>
                </w:tcPr>
                <w:p w14:paraId="5A6D6B78" w14:textId="54A890C0" w:rsidR="00BF26CA" w:rsidRDefault="00BF26CA" w:rsidP="008163BB">
                  <w:r>
                    <w:t>1</w:t>
                  </w:r>
                </w:p>
              </w:tc>
            </w:tr>
            <w:bookmarkEnd w:id="9"/>
          </w:tbl>
          <w:p w14:paraId="2AFA84E9" w14:textId="77777777" w:rsidR="00BF26CA" w:rsidRDefault="00BF26CA" w:rsidP="008163BB"/>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BF26CA" w14:paraId="2BA4EF3D" w14:textId="77777777" w:rsidTr="00BF26CA">
              <w:tc>
                <w:tcPr>
                  <w:tcW w:w="1294" w:type="dxa"/>
                </w:tcPr>
                <w:p w14:paraId="7A504501" w14:textId="67AA18F7" w:rsidR="00BF26CA" w:rsidRPr="00BF26CA" w:rsidRDefault="00BF26CA" w:rsidP="008163BB">
                  <w:pPr>
                    <w:rPr>
                      <w:b/>
                      <w:bCs/>
                    </w:rPr>
                  </w:pPr>
                  <w:r w:rsidRPr="00BF26CA">
                    <w:rPr>
                      <w:b/>
                      <w:bCs/>
                    </w:rPr>
                    <w:t>Oxygen</w:t>
                  </w:r>
                </w:p>
              </w:tc>
              <w:tc>
                <w:tcPr>
                  <w:tcW w:w="1134" w:type="dxa"/>
                </w:tcPr>
                <w:p w14:paraId="74741FF6" w14:textId="01E621EF" w:rsidR="00BF26CA" w:rsidRPr="00BF26CA" w:rsidRDefault="00BF26CA" w:rsidP="008163BB">
                  <w:pPr>
                    <w:rPr>
                      <w:b/>
                      <w:bCs/>
                    </w:rPr>
                  </w:pPr>
                  <w:r w:rsidRPr="00BF26CA">
                    <w:rPr>
                      <w:b/>
                      <w:bCs/>
                    </w:rPr>
                    <w:t>Methane</w:t>
                  </w:r>
                </w:p>
              </w:tc>
              <w:tc>
                <w:tcPr>
                  <w:tcW w:w="1843" w:type="dxa"/>
                </w:tcPr>
                <w:p w14:paraId="25FB1016" w14:textId="37CCCCDE" w:rsidR="00BF26CA" w:rsidRPr="00BF26CA" w:rsidRDefault="00BF26CA" w:rsidP="008163BB">
                  <w:pPr>
                    <w:rPr>
                      <w:b/>
                      <w:bCs/>
                    </w:rPr>
                  </w:pPr>
                  <w:proofErr w:type="spellStart"/>
                  <w:r w:rsidRPr="00BF26CA">
                    <w:rPr>
                      <w:b/>
                      <w:bCs/>
                    </w:rPr>
                    <w:t>CarbonDioxi</w:t>
                  </w:r>
                  <w:r>
                    <w:rPr>
                      <w:b/>
                      <w:bCs/>
                    </w:rPr>
                    <w:t>d</w:t>
                  </w:r>
                  <w:r w:rsidRPr="00BF26CA">
                    <w:rPr>
                      <w:b/>
                      <w:bCs/>
                    </w:rPr>
                    <w:t>e</w:t>
                  </w:r>
                  <w:proofErr w:type="spellEnd"/>
                </w:p>
              </w:tc>
            </w:tr>
            <w:tr w:rsidR="00BF26CA" w14:paraId="76C28BFD" w14:textId="77777777" w:rsidTr="00BF26CA">
              <w:tc>
                <w:tcPr>
                  <w:tcW w:w="1294" w:type="dxa"/>
                </w:tcPr>
                <w:p w14:paraId="717AC96E" w14:textId="05EF8F99" w:rsidR="00BF26CA" w:rsidRDefault="00BF26CA" w:rsidP="008163BB">
                  <w:r>
                    <w:t>0</w:t>
                  </w:r>
                </w:p>
              </w:tc>
              <w:tc>
                <w:tcPr>
                  <w:tcW w:w="1134" w:type="dxa"/>
                </w:tcPr>
                <w:p w14:paraId="0E8E6BBD" w14:textId="5264A451" w:rsidR="00BF26CA" w:rsidRDefault="00BF26CA" w:rsidP="008163BB">
                  <w:r>
                    <w:t>0</w:t>
                  </w:r>
                </w:p>
              </w:tc>
              <w:tc>
                <w:tcPr>
                  <w:tcW w:w="1843" w:type="dxa"/>
                </w:tcPr>
                <w:p w14:paraId="08C7DEFF" w14:textId="7A00990E" w:rsidR="00BF26CA" w:rsidRDefault="00BF26CA" w:rsidP="008163BB">
                  <w:r>
                    <w:t>0</w:t>
                  </w:r>
                </w:p>
              </w:tc>
            </w:tr>
            <w:tr w:rsidR="00BF26CA" w14:paraId="28FFC5F9" w14:textId="77777777" w:rsidTr="00BF26CA">
              <w:tc>
                <w:tcPr>
                  <w:tcW w:w="1294" w:type="dxa"/>
                </w:tcPr>
                <w:p w14:paraId="20816152" w14:textId="2CE34DAA" w:rsidR="00BF26CA" w:rsidRDefault="000132BD" w:rsidP="008163BB">
                  <w:r>
                    <w:t>61</w:t>
                  </w:r>
                </w:p>
              </w:tc>
              <w:tc>
                <w:tcPr>
                  <w:tcW w:w="1134" w:type="dxa"/>
                </w:tcPr>
                <w:p w14:paraId="1E7F5CBC" w14:textId="27274FF8" w:rsidR="00BF26CA" w:rsidRDefault="000132BD" w:rsidP="008163BB">
                  <w:r>
                    <w:t>9</w:t>
                  </w:r>
                </w:p>
              </w:tc>
              <w:tc>
                <w:tcPr>
                  <w:tcW w:w="1843" w:type="dxa"/>
                </w:tcPr>
                <w:p w14:paraId="171558E3" w14:textId="2A33B570" w:rsidR="00BF26CA" w:rsidRDefault="000132BD" w:rsidP="008163BB">
                  <w:r>
                    <w:t>9</w:t>
                  </w:r>
                </w:p>
              </w:tc>
            </w:tr>
            <w:tr w:rsidR="00BF26CA" w14:paraId="24371FCF" w14:textId="77777777" w:rsidTr="00BF26CA">
              <w:tc>
                <w:tcPr>
                  <w:tcW w:w="1294" w:type="dxa"/>
                </w:tcPr>
                <w:p w14:paraId="775A9C33" w14:textId="012949AB" w:rsidR="00BF26CA" w:rsidRDefault="00BF26CA" w:rsidP="008163BB">
                  <w:r>
                    <w:t>20</w:t>
                  </w:r>
                </w:p>
              </w:tc>
              <w:tc>
                <w:tcPr>
                  <w:tcW w:w="1134" w:type="dxa"/>
                </w:tcPr>
                <w:p w14:paraId="6A2739F3" w14:textId="27FBE8EF" w:rsidR="00BF26CA" w:rsidRDefault="00BF26CA" w:rsidP="008163BB">
                  <w:r>
                    <w:t>0</w:t>
                  </w:r>
                </w:p>
              </w:tc>
              <w:tc>
                <w:tcPr>
                  <w:tcW w:w="1843" w:type="dxa"/>
                </w:tcPr>
                <w:p w14:paraId="7DE70EFE" w14:textId="0623DB11" w:rsidR="00BF26CA" w:rsidRDefault="00BF26CA" w:rsidP="008163BB">
                  <w:r>
                    <w:t>9</w:t>
                  </w:r>
                </w:p>
              </w:tc>
            </w:tr>
          </w:tbl>
          <w:p w14:paraId="67C9ABD2" w14:textId="77777777" w:rsidR="00BF26CA" w:rsidRDefault="00BF26CA" w:rsidP="008163BB"/>
        </w:tc>
        <w:tc>
          <w:tcPr>
            <w:tcW w:w="1985" w:type="dxa"/>
          </w:tcPr>
          <w:tbl>
            <w:tblPr>
              <w:tblStyle w:val="TableGrid"/>
              <w:tblW w:w="2125" w:type="dxa"/>
              <w:tblLayout w:type="fixed"/>
              <w:tblLook w:val="04A0" w:firstRow="1" w:lastRow="0" w:firstColumn="1" w:lastColumn="0" w:noHBand="0" w:noVBand="1"/>
            </w:tblPr>
            <w:tblGrid>
              <w:gridCol w:w="2125"/>
            </w:tblGrid>
            <w:tr w:rsidR="00BF26CA" w14:paraId="33C2E93F" w14:textId="77777777" w:rsidTr="00BF26CA">
              <w:tc>
                <w:tcPr>
                  <w:tcW w:w="2125" w:type="dxa"/>
                </w:tcPr>
                <w:p w14:paraId="1819E069" w14:textId="77777777" w:rsidR="00BF26CA" w:rsidRDefault="00BF26CA" w:rsidP="008163BB"/>
              </w:tc>
            </w:tr>
            <w:tr w:rsidR="00BF26CA" w14:paraId="21C46A53" w14:textId="77777777" w:rsidTr="00BF26CA">
              <w:tc>
                <w:tcPr>
                  <w:tcW w:w="2125" w:type="dxa"/>
                </w:tcPr>
                <w:p w14:paraId="577AEC34" w14:textId="1FDCBCC1" w:rsidR="00BF26CA" w:rsidRDefault="00BF26CA" w:rsidP="008163BB">
                  <w:r>
                    <w:t>Uninhabitable</w:t>
                  </w:r>
                </w:p>
              </w:tc>
            </w:tr>
            <w:tr w:rsidR="00BF26CA" w14:paraId="4A2880B4" w14:textId="77777777" w:rsidTr="00BF26CA">
              <w:tc>
                <w:tcPr>
                  <w:tcW w:w="2125" w:type="dxa"/>
                </w:tcPr>
                <w:p w14:paraId="072FA70E" w14:textId="2B5FFD20" w:rsidR="00BF26CA" w:rsidRDefault="00BF26CA" w:rsidP="00BF26CA">
                  <w:r>
                    <w:t>Barely Habitable</w:t>
                  </w:r>
                </w:p>
              </w:tc>
            </w:tr>
            <w:tr w:rsidR="00BF26CA" w14:paraId="01DE339A" w14:textId="77777777" w:rsidTr="00BF26CA">
              <w:tc>
                <w:tcPr>
                  <w:tcW w:w="2125" w:type="dxa"/>
                </w:tcPr>
                <w:p w14:paraId="0EDE5136" w14:textId="7E48A267" w:rsidR="00BF26CA" w:rsidRDefault="00BF26CA" w:rsidP="008163BB">
                  <w:r>
                    <w:t>Habitable</w:t>
                  </w:r>
                </w:p>
              </w:tc>
            </w:tr>
          </w:tbl>
          <w:p w14:paraId="3ECEABAD" w14:textId="77777777" w:rsidR="00BF26CA" w:rsidRDefault="00BF26CA" w:rsidP="008163BB"/>
        </w:tc>
      </w:tr>
    </w:tbl>
    <w:p w14:paraId="3F68E0D8" w14:textId="22EEA5AF" w:rsidR="001F51EE" w:rsidRPr="00545C83" w:rsidRDefault="001F51EE" w:rsidP="001F51EE">
      <w:pPr>
        <w:pStyle w:val="Heading2"/>
        <w:numPr>
          <w:ilvl w:val="0"/>
          <w:numId w:val="0"/>
        </w:numPr>
        <w:ind w:left="432" w:hanging="432"/>
      </w:pPr>
      <w:bookmarkStart w:id="10" w:name="_Toc134547585"/>
      <w:r w:rsidRPr="00545C83">
        <w:t>Conclusion</w:t>
      </w:r>
      <w:bookmarkEnd w:id="10"/>
    </w:p>
    <w:p w14:paraId="35869709" w14:textId="77777777" w:rsidR="001F51EE" w:rsidRPr="00545C83" w:rsidRDefault="001F51EE" w:rsidP="001F51EE">
      <w:pPr>
        <w:rPr>
          <w:lang w:eastAsia="x-none"/>
        </w:rPr>
      </w:pPr>
    </w:p>
    <w:p w14:paraId="075D0293" w14:textId="57CE3584" w:rsidR="001F51EE" w:rsidRPr="00545C83" w:rsidRDefault="001F51EE" w:rsidP="001F51EE">
      <w:pPr>
        <w:rPr>
          <w:lang w:eastAsia="x-none"/>
        </w:rPr>
      </w:pPr>
      <w:r w:rsidRPr="00545C83">
        <w:rPr>
          <w:lang w:eastAsia="x-none"/>
        </w:rPr>
        <w:t xml:space="preserve">In this lab we refactored </w:t>
      </w:r>
      <w:r>
        <w:rPr>
          <w:lang w:eastAsia="x-none"/>
        </w:rPr>
        <w:t xml:space="preserve">a decision with many inputs into a decision with one input associated to a data structure.  </w:t>
      </w:r>
      <w:r w:rsidR="000132BD">
        <w:rPr>
          <w:rFonts w:eastAsia="Batang"/>
          <w:color w:val="000000"/>
          <w:szCs w:val="20"/>
          <w:lang w:eastAsia="en-US"/>
        </w:rPr>
        <w:t>Combining single input sources into a data structure</w:t>
      </w:r>
      <w:r>
        <w:rPr>
          <w:lang w:eastAsia="x-none"/>
        </w:rPr>
        <w:t xml:space="preserve"> simplifies DMN</w:t>
      </w:r>
      <w:r w:rsidRPr="00545C83">
        <w:rPr>
          <w:lang w:eastAsia="x-none"/>
        </w:rPr>
        <w:t>.</w:t>
      </w:r>
    </w:p>
    <w:p w14:paraId="4DFFA5AE" w14:textId="16FE333C" w:rsidR="00461C8D" w:rsidRPr="00545C83" w:rsidRDefault="00461C8D" w:rsidP="00E07C93">
      <w:pPr>
        <w:pStyle w:val="Heading1"/>
        <w:numPr>
          <w:ilvl w:val="0"/>
          <w:numId w:val="0"/>
        </w:numPr>
        <w:rPr>
          <w:lang w:val="en-GB"/>
        </w:rPr>
      </w:pPr>
      <w:bookmarkStart w:id="11" w:name="_Toc130123710"/>
      <w:bookmarkStart w:id="12" w:name="_Toc134547586"/>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1"/>
      <w:r w:rsidR="00CB322C" w:rsidRPr="00545C83">
        <w:rPr>
          <w:lang w:val="en-GB"/>
        </w:rPr>
        <w:t>Pattern</w:t>
      </w:r>
      <w:bookmarkEnd w:id="12"/>
    </w:p>
    <w:p w14:paraId="26C2DCB1" w14:textId="75218A5B" w:rsidR="00461C8D" w:rsidRPr="00545C83" w:rsidRDefault="00461C8D" w:rsidP="00461C8D">
      <w:pPr>
        <w:rPr>
          <w:lang w:eastAsia="en-US"/>
        </w:rPr>
      </w:pPr>
      <w:bookmarkStart w:id="13" w:name="_Hlk130911055"/>
    </w:p>
    <w:p w14:paraId="141CDBE8" w14:textId="0BF70163" w:rsidR="00854D43" w:rsidRPr="00545C83" w:rsidRDefault="00854D43" w:rsidP="00854D43">
      <w:pPr>
        <w:pStyle w:val="Heading2"/>
        <w:numPr>
          <w:ilvl w:val="0"/>
          <w:numId w:val="0"/>
        </w:numPr>
        <w:ind w:left="432" w:hanging="432"/>
      </w:pPr>
      <w:bookmarkStart w:id="14" w:name="_Toc134547587"/>
      <w:r w:rsidRPr="00545C83">
        <w:t>Introduction</w:t>
      </w:r>
      <w:bookmarkEnd w:id="14"/>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13"/>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15" w:name="_Toc134547588"/>
      <w:r w:rsidRPr="00545C83">
        <w:t>Instructions</w:t>
      </w:r>
      <w:bookmarkEnd w:id="15"/>
    </w:p>
    <w:p w14:paraId="3B13E0AA" w14:textId="690E1F1D" w:rsidR="0001074B" w:rsidRPr="00545C83" w:rsidRDefault="0001074B" w:rsidP="0001074B">
      <w:pPr>
        <w:rPr>
          <w:lang w:eastAsia="en-US"/>
        </w:rPr>
      </w:pPr>
    </w:p>
    <w:p w14:paraId="0AF8B06F" w14:textId="7614561E" w:rsidR="0001074B" w:rsidRPr="00545C83" w:rsidRDefault="0001074B" w:rsidP="00573501">
      <w:pPr>
        <w:pStyle w:val="ListParagraph"/>
        <w:numPr>
          <w:ilvl w:val="0"/>
          <w:numId w:val="9"/>
        </w:numPr>
      </w:pPr>
      <w:r w:rsidRPr="00545C83">
        <w:t xml:space="preserve">In </w:t>
      </w:r>
      <w:r w:rsidR="00573501">
        <w:t>a new</w:t>
      </w:r>
      <w:r w:rsidRPr="00545C83">
        <w:t xml:space="preserve"> Chrome or Safari </w:t>
      </w:r>
      <w:r w:rsidR="00573501">
        <w:t xml:space="preserve">browser, </w:t>
      </w:r>
      <w:r w:rsidRPr="00545C83">
        <w:t xml:space="preserve">open the web site </w:t>
      </w:r>
      <w:hyperlink r:id="rId29">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39ADA235"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r w:rsidR="00983A31">
        <w:rPr>
          <w:i/>
          <w:iCs/>
        </w:rPr>
        <w:t>Lab02</w:t>
      </w:r>
      <w:r w:rsidRPr="00545C83">
        <w:rPr>
          <w:i/>
          <w:iCs/>
        </w:rPr>
        <w:t>.dmn</w:t>
      </w:r>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377A24FF" w14:textId="616EF4F8" w:rsidR="00BA353B"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614EE574" w14:textId="0DA180F9" w:rsidR="00BA353B" w:rsidRPr="00545C83" w:rsidRDefault="00BA353B" w:rsidP="00983A31">
      <w:pPr>
        <w:pStyle w:val="ListParagraph"/>
        <w:numPr>
          <w:ilvl w:val="0"/>
          <w:numId w:val="9"/>
        </w:numPr>
      </w:pPr>
      <w:r w:rsidRPr="00545C83">
        <w:t xml:space="preserve">Now plug </w:t>
      </w:r>
      <w:proofErr w:type="spellStart"/>
      <w:r w:rsidR="00983A31" w:rsidRPr="00983A31">
        <w:rPr>
          <w:i/>
          <w:iCs/>
        </w:rPr>
        <w:t>planetData</w:t>
      </w:r>
      <w:proofErr w:type="spellEnd"/>
      <w:r w:rsidR="00983A31">
        <w:t xml:space="preserve"> to </w:t>
      </w:r>
      <w:r w:rsidR="001B15DD" w:rsidRPr="00EE66FB">
        <w:rPr>
          <w:i/>
          <w:iCs/>
        </w:rPr>
        <w:t>Oxygen</w:t>
      </w:r>
      <w:r w:rsidR="00983A31">
        <w:t xml:space="preserve">, and </w:t>
      </w:r>
      <w:r w:rsidR="00983A31" w:rsidRPr="00983A31">
        <w:rPr>
          <w:i/>
          <w:iCs/>
        </w:rPr>
        <w:t>Oxygen</w:t>
      </w:r>
      <w:r w:rsidR="00983A31">
        <w:t xml:space="preserve"> to Atmosphere</w:t>
      </w:r>
      <w:r w:rsidRPr="00545C83">
        <w:t xml:space="preserve">.  You should have the </w:t>
      </w:r>
      <w:r w:rsidR="00983A31">
        <w:t>following</w:t>
      </w:r>
      <w:r w:rsidRPr="00545C83">
        <w:t>:</w:t>
      </w:r>
    </w:p>
    <w:p w14:paraId="74349C5E" w14:textId="77777777" w:rsidR="00BA353B" w:rsidRPr="00545C83" w:rsidRDefault="00BA353B" w:rsidP="00461C8D">
      <w:pPr>
        <w:rPr>
          <w:lang w:eastAsia="en-US"/>
        </w:rPr>
      </w:pPr>
    </w:p>
    <w:p w14:paraId="42BBCF73" w14:textId="78B8B21F" w:rsidR="00461C8D" w:rsidRDefault="00BA353B" w:rsidP="00461C8D">
      <w:pPr>
        <w:rPr>
          <w:lang w:eastAsia="en-US"/>
        </w:rPr>
      </w:pPr>
      <w:r w:rsidRPr="00545C83">
        <w:rPr>
          <w:noProof/>
          <w:lang w:eastAsia="en-US"/>
        </w:rPr>
        <w:lastRenderedPageBreak/>
        <w:drawing>
          <wp:inline distT="0" distB="0" distL="0" distR="0" wp14:anchorId="49ACDB14" wp14:editId="45262B82">
            <wp:extent cx="4222750" cy="3160780"/>
            <wp:effectExtent l="228600" t="228600" r="215900" b="211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38937" cy="3172896"/>
                    </a:xfrm>
                    <a:prstGeom prst="rect">
                      <a:avLst/>
                    </a:prstGeom>
                    <a:effectLst>
                      <a:glow rad="228600">
                        <a:schemeClr val="accent1">
                          <a:satMod val="175000"/>
                          <a:alpha val="40000"/>
                        </a:schemeClr>
                      </a:glow>
                    </a:effectLst>
                  </pic:spPr>
                </pic:pic>
              </a:graphicData>
            </a:graphic>
          </wp:inline>
        </w:drawing>
      </w:r>
    </w:p>
    <w:p w14:paraId="7E851BCD" w14:textId="176CB73E" w:rsidR="00983A31" w:rsidRPr="00545C83" w:rsidRDefault="00983A31" w:rsidP="00983A31">
      <w:pPr>
        <w:pStyle w:val="ListParagraph"/>
        <w:numPr>
          <w:ilvl w:val="0"/>
          <w:numId w:val="9"/>
        </w:numPr>
      </w:pPr>
      <w:r w:rsidRPr="00545C83">
        <w:t xml:space="preserve">Select </w:t>
      </w:r>
      <w:r w:rsidRPr="00983A31">
        <w:rPr>
          <w:i/>
          <w:iCs/>
        </w:rPr>
        <w:t>Oxygen</w:t>
      </w:r>
      <w:r w:rsidRPr="00545C83">
        <w:t xml:space="preserve"> and then click the </w:t>
      </w:r>
      <w:r w:rsidRPr="00EE66FB">
        <w:rPr>
          <w:i/>
          <w:iCs/>
        </w:rPr>
        <w:t>edit</w:t>
      </w:r>
      <w:r w:rsidRPr="00545C83">
        <w:t xml:space="preserve"> </w:t>
      </w:r>
      <w:r w:rsidRPr="00545C83">
        <w:rPr>
          <w:noProof/>
        </w:rPr>
        <w:drawing>
          <wp:inline distT="0" distB="0" distL="0" distR="0" wp14:anchorId="3C29E6E0" wp14:editId="2E8AF000">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48" cy="161948"/>
                    </a:xfrm>
                    <a:prstGeom prst="rect">
                      <a:avLst/>
                    </a:prstGeom>
                  </pic:spPr>
                </pic:pic>
              </a:graphicData>
            </a:graphic>
          </wp:inline>
        </w:drawing>
      </w:r>
      <w:r w:rsidRPr="00545C83">
        <w:t xml:space="preserve"> button:</w:t>
      </w:r>
    </w:p>
    <w:p w14:paraId="53889696" w14:textId="77777777" w:rsidR="00983A31" w:rsidRPr="00545C83" w:rsidRDefault="00983A31" w:rsidP="00983A31">
      <w:pPr>
        <w:rPr>
          <w:lang w:eastAsia="en-US"/>
        </w:rPr>
      </w:pPr>
      <w:r w:rsidRPr="00545C83">
        <w:rPr>
          <w:noProof/>
          <w:lang w:eastAsia="en-US"/>
        </w:rPr>
        <w:drawing>
          <wp:inline distT="0" distB="0" distL="0" distR="0" wp14:anchorId="2325F490" wp14:editId="0223F383">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3A05CFEF" w14:textId="77777777" w:rsidR="00983A31" w:rsidRPr="00545C83" w:rsidRDefault="00983A31" w:rsidP="00983A31">
      <w:pPr>
        <w:pStyle w:val="ListParagraph"/>
        <w:numPr>
          <w:ilvl w:val="0"/>
          <w:numId w:val="9"/>
        </w:numPr>
      </w:pPr>
      <w:r w:rsidRPr="00545C83">
        <w:t xml:space="preserve">Select </w:t>
      </w:r>
      <w:r>
        <w:t>the logic</w:t>
      </w:r>
      <w:r w:rsidRPr="00545C83">
        <w:t xml:space="preserve"> type</w:t>
      </w:r>
      <w:r>
        <w:t xml:space="preserve"> as </w:t>
      </w:r>
      <w:r w:rsidRPr="00EE66FB">
        <w:rPr>
          <w:i/>
          <w:iCs/>
        </w:rPr>
        <w:t>Decision Table</w:t>
      </w:r>
      <w:r>
        <w:t>:</w:t>
      </w:r>
    </w:p>
    <w:p w14:paraId="0C06DCB1" w14:textId="77777777" w:rsidR="00983A31" w:rsidRPr="00545C83" w:rsidRDefault="00983A31" w:rsidP="00983A31">
      <w:pPr>
        <w:rPr>
          <w:lang w:eastAsia="en-US"/>
        </w:rPr>
      </w:pPr>
    </w:p>
    <w:p w14:paraId="7E4D361B" w14:textId="77777777" w:rsidR="00983A31" w:rsidRDefault="00983A31" w:rsidP="00983A31">
      <w:pPr>
        <w:rPr>
          <w:lang w:eastAsia="en-US"/>
        </w:rPr>
      </w:pPr>
      <w:r w:rsidRPr="00545C83">
        <w:rPr>
          <w:noProof/>
          <w:lang w:eastAsia="en-US"/>
        </w:rPr>
        <w:drawing>
          <wp:inline distT="0" distB="0" distL="0" distR="0" wp14:anchorId="384188BC" wp14:editId="45276B37">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7321B8C5" w14:textId="77777777" w:rsidR="00983A31" w:rsidRPr="00545C83" w:rsidRDefault="00983A31" w:rsidP="00983A31">
      <w:pPr>
        <w:rPr>
          <w:lang w:eastAsia="en-US"/>
        </w:rPr>
      </w:pPr>
    </w:p>
    <w:p w14:paraId="6FBA4D48" w14:textId="77777777" w:rsidR="00983A31" w:rsidRPr="00545C83" w:rsidRDefault="00983A31" w:rsidP="00983A31">
      <w:pPr>
        <w:pStyle w:val="ListParagraph"/>
        <w:numPr>
          <w:ilvl w:val="0"/>
          <w:numId w:val="9"/>
        </w:numPr>
      </w:pPr>
      <w:r w:rsidRPr="00545C83">
        <w:t>Create the table below</w:t>
      </w:r>
      <w:r>
        <w:t xml:space="preserve"> </w:t>
      </w:r>
      <w:r w:rsidRPr="00545C83">
        <w:t xml:space="preserve"> </w:t>
      </w:r>
    </w:p>
    <w:p w14:paraId="5933BCC3" w14:textId="77777777" w:rsidR="00983A31" w:rsidRPr="00545C83" w:rsidRDefault="00983A31" w:rsidP="00983A31">
      <w:pPr>
        <w:rPr>
          <w:lang w:eastAsia="en-US"/>
        </w:rPr>
      </w:pPr>
      <w:r w:rsidRPr="00545C83">
        <w:rPr>
          <w:noProof/>
          <w:lang w:eastAsia="en-US"/>
        </w:rPr>
        <w:lastRenderedPageBreak/>
        <w:drawing>
          <wp:inline distT="0" distB="0" distL="0" distR="0" wp14:anchorId="14490270" wp14:editId="4FEF33EA">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30DD7D8D" w14:textId="77777777" w:rsidR="00983A31" w:rsidRPr="00545C83" w:rsidRDefault="00983A31" w:rsidP="00983A31">
      <w:pPr>
        <w:pStyle w:val="ListParagraph"/>
        <w:numPr>
          <w:ilvl w:val="0"/>
          <w:numId w:val="9"/>
        </w:numPr>
      </w:pPr>
      <w:r w:rsidRPr="00545C83">
        <w:t>Verify the following:</w:t>
      </w:r>
    </w:p>
    <w:p w14:paraId="3C26559A" w14:textId="77777777" w:rsidR="00983A31" w:rsidRPr="00545C83" w:rsidRDefault="00983A31" w:rsidP="00983A31">
      <w:pPr>
        <w:rPr>
          <w:lang w:eastAsia="en-US"/>
        </w:rPr>
      </w:pPr>
    </w:p>
    <w:p w14:paraId="25AEC472" w14:textId="77777777" w:rsidR="00983A31" w:rsidRPr="00545C83" w:rsidRDefault="00983A31" w:rsidP="00983A31">
      <w:pPr>
        <w:pStyle w:val="ListParagraph"/>
        <w:numPr>
          <w:ilvl w:val="0"/>
          <w:numId w:val="14"/>
        </w:numPr>
      </w:pPr>
      <w:proofErr w:type="spellStart"/>
      <w:r w:rsidRPr="00545C83">
        <w:rPr>
          <w:rFonts w:ascii="Courier New" w:hAnsi="Courier New" w:cs="Courier New"/>
        </w:rPr>
        <w:t>planetData.atmosphere.oxygen</w:t>
      </w:r>
      <w:proofErr w:type="spellEnd"/>
      <w:r w:rsidRPr="00545C83">
        <w:t xml:space="preserve"> is the condition variable</w:t>
      </w:r>
      <w:r>
        <w:t>. This is case sensitive!</w:t>
      </w:r>
    </w:p>
    <w:p w14:paraId="3CB3188A" w14:textId="77777777" w:rsidR="00983A31" w:rsidRPr="00545C83" w:rsidRDefault="00983A31" w:rsidP="00983A31">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DC138C7" w14:textId="77777777" w:rsidR="00983A31" w:rsidRPr="00545C83" w:rsidRDefault="00983A31" w:rsidP="00983A31">
      <w:pPr>
        <w:pStyle w:val="ListParagraph"/>
        <w:numPr>
          <w:ilvl w:val="0"/>
          <w:numId w:val="14"/>
        </w:numPr>
      </w:pPr>
      <w:r w:rsidRPr="00545C83">
        <w:t>Enumerated values are in quotes.</w:t>
      </w:r>
    </w:p>
    <w:p w14:paraId="38AC118C" w14:textId="19D00389" w:rsidR="00983A31" w:rsidRDefault="00983A31" w:rsidP="00983A31">
      <w:pPr>
        <w:pStyle w:val="ListParagraph"/>
        <w:numPr>
          <w:ilvl w:val="0"/>
          <w:numId w:val="14"/>
        </w:numPr>
      </w:pPr>
      <w:r w:rsidRPr="00545C83">
        <w:t xml:space="preserve">The Hit policy is First (F) </w:t>
      </w:r>
    </w:p>
    <w:p w14:paraId="5C245FCE" w14:textId="269894B2" w:rsidR="00983A31" w:rsidRDefault="00983A31" w:rsidP="00983A31">
      <w:pPr>
        <w:pStyle w:val="ListParagraph"/>
        <w:numPr>
          <w:ilvl w:val="0"/>
          <w:numId w:val="14"/>
        </w:numPr>
      </w:pPr>
      <w:r>
        <w:t>Oxygen is of type String</w:t>
      </w:r>
    </w:p>
    <w:p w14:paraId="60963BE8" w14:textId="0EAD1D84" w:rsidR="00983A31" w:rsidRPr="00545C83" w:rsidRDefault="00983A31" w:rsidP="00461C8D">
      <w:pPr>
        <w:pStyle w:val="ListParagraph"/>
        <w:numPr>
          <w:ilvl w:val="0"/>
          <w:numId w:val="14"/>
        </w:numPr>
      </w:pPr>
      <w:r>
        <w:t>The second condition column (</w:t>
      </w:r>
      <w:proofErr w:type="spellStart"/>
      <w:r>
        <w:t>planetData.surface</w:t>
      </w:r>
      <w:proofErr w:type="spellEnd"/>
      <w:r>
        <w:t>) is deleted</w:t>
      </w:r>
    </w:p>
    <w:p w14:paraId="031C1FF6" w14:textId="6902CF0C" w:rsidR="00BA353B" w:rsidRPr="00545C83" w:rsidRDefault="00BA353B" w:rsidP="00461C8D">
      <w:pPr>
        <w:rPr>
          <w:lang w:eastAsia="en-US"/>
        </w:rPr>
      </w:pPr>
    </w:p>
    <w:p w14:paraId="2F40DBC0" w14:textId="58EE58AB" w:rsidR="00AF0704" w:rsidRDefault="00BA353B" w:rsidP="00EE66FB">
      <w:pPr>
        <w:pStyle w:val="ListParagraph"/>
        <w:numPr>
          <w:ilvl w:val="0"/>
          <w:numId w:val="9"/>
        </w:numPr>
      </w:pPr>
      <w:r w:rsidRPr="00545C83">
        <w:t xml:space="preserve">Edit the </w:t>
      </w:r>
      <w:r w:rsidRPr="00983A31">
        <w:rPr>
          <w:i/>
          <w:iCs/>
        </w:rPr>
        <w:t>Atmosphere</w:t>
      </w:r>
      <w:r w:rsidRPr="00545C83">
        <w:t xml:space="preserve"> table </w:t>
      </w:r>
      <w:r w:rsidR="00983A31">
        <w:t>to</w:t>
      </w:r>
      <w:r w:rsidRPr="00545C83">
        <w:t xml:space="preserve"> handle the </w:t>
      </w:r>
      <w:r w:rsidRPr="00983A31">
        <w:rPr>
          <w:i/>
          <w:iCs/>
        </w:rPr>
        <w:t>Oxygen</w:t>
      </w:r>
      <w:r w:rsidRPr="00545C83">
        <w:t xml:space="preserve"> decision</w:t>
      </w:r>
      <w:r w:rsidR="00AF0704" w:rsidRPr="00545C83">
        <w:t xml:space="preserve">.  </w:t>
      </w:r>
    </w:p>
    <w:p w14:paraId="168EEE70" w14:textId="70A15E8E" w:rsidR="00983A31" w:rsidRPr="00545C83" w:rsidRDefault="00983A31" w:rsidP="00983A31">
      <w:r w:rsidRPr="00983A31">
        <w:rPr>
          <w:noProof/>
        </w:rPr>
        <w:drawing>
          <wp:inline distT="0" distB="0" distL="0" distR="0" wp14:anchorId="79B5506A" wp14:editId="3BDAE2D3">
            <wp:extent cx="1486107"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86107" cy="685896"/>
                    </a:xfrm>
                    <a:prstGeom prst="rect">
                      <a:avLst/>
                    </a:prstGeom>
                  </pic:spPr>
                </pic:pic>
              </a:graphicData>
            </a:graphic>
          </wp:inline>
        </w:drawing>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lastRenderedPageBreak/>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Pr="00545C83" w:rsidRDefault="00AF0704" w:rsidP="00EE66FB">
      <w:pPr>
        <w:pStyle w:val="ListParagraph"/>
        <w:numPr>
          <w:ilvl w:val="0"/>
          <w:numId w:val="9"/>
        </w:numPr>
      </w:pPr>
      <w:r w:rsidRPr="00545C83">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08D051EE" w:rsidR="009F2263" w:rsidRPr="00545C83" w:rsidRDefault="009F2263" w:rsidP="00EE66FB">
      <w:pPr>
        <w:pStyle w:val="ListParagraph"/>
        <w:numPr>
          <w:ilvl w:val="0"/>
          <w:numId w:val="9"/>
        </w:numPr>
      </w:pPr>
      <w:r w:rsidRPr="00545C83">
        <w:t xml:space="preserve">Now look at the root decision node, </w:t>
      </w:r>
      <w:proofErr w:type="spellStart"/>
      <w:r w:rsidRPr="00EE66FB">
        <w:rPr>
          <w:i/>
          <w:iCs/>
        </w:rPr>
        <w:t>Habitablilty</w:t>
      </w:r>
      <w:proofErr w:type="spellEnd"/>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7A08A69" w14:textId="2CA4ABEF" w:rsidR="009F2263" w:rsidRPr="00545C83" w:rsidRDefault="009F2263" w:rsidP="00461C8D">
      <w:pPr>
        <w:rPr>
          <w:lang w:eastAsia="en-US"/>
        </w:rPr>
      </w:pPr>
      <w:r w:rsidRPr="00545C83">
        <w:rPr>
          <w:noProof/>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47A0BB48" w14:textId="38D35C7D" w:rsidR="005B5C7C" w:rsidRPr="00545C83" w:rsidRDefault="00EA3DE7" w:rsidP="00461C8D">
      <w:pPr>
        <w:pStyle w:val="ListParagraph"/>
        <w:numPr>
          <w:ilvl w:val="0"/>
          <w:numId w:val="9"/>
        </w:numPr>
      </w:pPr>
      <w:r w:rsidRPr="00545C83">
        <w:t>W</w:t>
      </w:r>
      <w:r w:rsidR="00BA353B" w:rsidRPr="00545C83">
        <w:t xml:space="preserve">e have now implemented the Divide and </w:t>
      </w:r>
      <w:r w:rsidR="005B5C7C" w:rsidRPr="00545C83">
        <w:t>Conquer</w:t>
      </w:r>
      <w:r w:rsidR="00BA353B" w:rsidRPr="00545C83">
        <w:t xml:space="preserve"> pattern by splitting up </w:t>
      </w:r>
      <w:r w:rsidR="00EE66FB">
        <w:t>one</w:t>
      </w:r>
      <w:r w:rsidR="00BA353B" w:rsidRPr="00545C83">
        <w:t xml:space="preserve"> wide decis</w:t>
      </w:r>
      <w:r w:rsidR="005B5C7C" w:rsidRPr="00545C83">
        <w:t>i</w:t>
      </w:r>
      <w:r w:rsidR="00BA353B" w:rsidRPr="00545C83">
        <w:t>on table into several smaller ones</w:t>
      </w:r>
      <w:r w:rsidR="00EE66FB">
        <w:t xml:space="preserve">. </w:t>
      </w:r>
      <w:r w:rsidR="00BA353B" w:rsidRPr="00545C83">
        <w:t xml:space="preserve"> </w:t>
      </w:r>
      <w:r w:rsidRPr="00545C83">
        <w:t>Let’s</w:t>
      </w:r>
      <w:r w:rsidR="00BA353B" w:rsidRPr="00545C83">
        <w:t xml:space="preserve"> test the service</w:t>
      </w:r>
      <w:r w:rsidR="009F2263" w:rsidRPr="00545C83">
        <w:t>.</w:t>
      </w:r>
    </w:p>
    <w:p w14:paraId="3949F9FB" w14:textId="300399C6" w:rsidR="009F2263" w:rsidRPr="00545C83" w:rsidRDefault="009F2263" w:rsidP="00EE66FB">
      <w:pPr>
        <w:pStyle w:val="ListParagraph"/>
        <w:numPr>
          <w:ilvl w:val="0"/>
          <w:numId w:val="9"/>
        </w:numPr>
      </w:pPr>
      <w:r w:rsidRPr="00545C83">
        <w:t xml:space="preserve">Press the </w:t>
      </w:r>
      <w:r w:rsidRPr="00EE66FB">
        <w:rPr>
          <w:i/>
          <w:iCs/>
        </w:rPr>
        <w:t>Run</w:t>
      </w:r>
      <w:r w:rsidRPr="00545C83">
        <w:t xml:space="preserve"> button</w:t>
      </w:r>
    </w:p>
    <w:p w14:paraId="6C5C6957" w14:textId="487B65E4" w:rsidR="00BA353B" w:rsidRPr="00545C83" w:rsidRDefault="005B5C7C" w:rsidP="00EE66FB">
      <w:pPr>
        <w:pStyle w:val="ListParagraph"/>
        <w:numPr>
          <w:ilvl w:val="0"/>
          <w:numId w:val="9"/>
        </w:numPr>
      </w:pPr>
      <w:r w:rsidRPr="00545C83">
        <w:rPr>
          <w:lang w:eastAsia="x-none"/>
        </w:rPr>
        <w:t xml:space="preserve">Enter values for </w:t>
      </w:r>
      <w:r w:rsidR="00495D02">
        <w:rPr>
          <w:lang w:eastAsia="x-none"/>
        </w:rPr>
        <w:t>the</w:t>
      </w:r>
      <w:r w:rsidRPr="00545C83">
        <w:rPr>
          <w:lang w:eastAsia="x-none"/>
        </w:rPr>
        <w:t xml:space="preserve"> </w:t>
      </w:r>
      <w:r w:rsidR="00EA3DE7" w:rsidRPr="00545C83">
        <w:rPr>
          <w:lang w:eastAsia="x-none"/>
        </w:rPr>
        <w:t xml:space="preserve">inputs </w:t>
      </w:r>
      <w:r w:rsidR="00356B2E">
        <w:rPr>
          <w:lang w:eastAsia="x-none"/>
        </w:rPr>
        <w:t xml:space="preserve">until </w:t>
      </w:r>
      <w:r w:rsidR="00495D02">
        <w:rPr>
          <w:lang w:eastAsia="x-none"/>
        </w:rPr>
        <w:t>Habitability</w:t>
      </w:r>
      <w:r w:rsidR="00356B2E">
        <w:rPr>
          <w:lang w:eastAsia="x-none"/>
        </w:rPr>
        <w:t xml:space="preserve"> </w:t>
      </w:r>
      <w:r w:rsidR="00495D02">
        <w:rPr>
          <w:lang w:eastAsia="x-none"/>
        </w:rPr>
        <w:t>i</w:t>
      </w:r>
      <w:r w:rsidR="00356B2E">
        <w:rPr>
          <w:lang w:eastAsia="x-none"/>
        </w:rPr>
        <w:t xml:space="preserve">s </w:t>
      </w:r>
      <w:r w:rsidR="00495D02">
        <w:rPr>
          <w:i/>
          <w:iCs/>
          <w:lang w:eastAsia="x-none"/>
        </w:rPr>
        <w:t>Habitable.</w:t>
      </w:r>
      <w:r w:rsidR="00495D02">
        <w:rPr>
          <w:lang w:eastAsia="x-none"/>
        </w:rPr>
        <w:t xml:space="preserve">  You will need to examine each decision table to find the optimal value for each variable before this decision is reached.</w:t>
      </w:r>
    </w:p>
    <w:p w14:paraId="13C4C249" w14:textId="55C06EA7" w:rsidR="005B5C7C" w:rsidRDefault="00495D02" w:rsidP="00461C8D">
      <w:pPr>
        <w:rPr>
          <w:lang w:eastAsia="en-US"/>
        </w:rPr>
      </w:pPr>
      <w:r w:rsidRPr="00495D02">
        <w:rPr>
          <w:noProof/>
          <w:lang w:eastAsia="en-US"/>
        </w:rPr>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16" w:name="_Toc134547589"/>
      <w:r w:rsidRPr="00545C83">
        <w:t>Conclusion</w:t>
      </w:r>
      <w:bookmarkEnd w:id="16"/>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lang w:eastAsia="en-US"/>
        </w:rPr>
      </w:pPr>
    </w:p>
    <w:p w14:paraId="683F80AD" w14:textId="3C7F33A9" w:rsidR="00461C8D" w:rsidRPr="00E80046" w:rsidRDefault="00461C8D" w:rsidP="00E80046">
      <w:pPr>
        <w:pStyle w:val="Heading1"/>
        <w:numPr>
          <w:ilvl w:val="0"/>
          <w:numId w:val="0"/>
        </w:numPr>
        <w:ind w:left="432" w:hanging="432"/>
        <w:rPr>
          <w:lang w:val="en-GB"/>
        </w:rPr>
      </w:pPr>
      <w:bookmarkStart w:id="17" w:name="_Toc130123712"/>
      <w:bookmarkStart w:id="18" w:name="_Toc134547590"/>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7"/>
      <w:bookmarkEnd w:id="18"/>
    </w:p>
    <w:p w14:paraId="530B50D4" w14:textId="0AB9A7DF" w:rsidR="00854D43" w:rsidRPr="00545C83" w:rsidRDefault="00854D43" w:rsidP="00854D43">
      <w:pPr>
        <w:pStyle w:val="Heading2"/>
        <w:numPr>
          <w:ilvl w:val="0"/>
          <w:numId w:val="0"/>
        </w:numPr>
        <w:ind w:left="432" w:hanging="432"/>
      </w:pPr>
      <w:bookmarkStart w:id="19" w:name="_Toc134547591"/>
      <w:r w:rsidRPr="00545C83">
        <w:t>Introduction</w:t>
      </w:r>
      <w:bookmarkEnd w:id="19"/>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5E747189"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20" w:name="_Toc130123714"/>
      <w:r w:rsidRPr="00545C83">
        <w:rPr>
          <w:rStyle w:val="IntenseEmphasis"/>
        </w:rPr>
        <w:t>Atmosphere Decision Service</w:t>
      </w:r>
      <w:bookmarkEnd w:id="20"/>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1" w:name="_Toc130123715"/>
      <w:r w:rsidRPr="00545C83">
        <w:rPr>
          <w:rStyle w:val="IntenseEmphasis"/>
        </w:rPr>
        <w:t>Surface Decision Service</w:t>
      </w:r>
      <w:bookmarkEnd w:id="21"/>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2" w:name="_Toc134547592"/>
      <w:r w:rsidRPr="00545C83">
        <w:lastRenderedPageBreak/>
        <w:t>Instructions</w:t>
      </w:r>
      <w:bookmarkEnd w:id="22"/>
    </w:p>
    <w:p w14:paraId="1AEE6815" w14:textId="471BA800" w:rsidR="005255BF" w:rsidRPr="00545C83" w:rsidRDefault="005255BF" w:rsidP="005255BF">
      <w:pPr>
        <w:rPr>
          <w:lang w:eastAsia="en-US"/>
        </w:rPr>
      </w:pPr>
    </w:p>
    <w:p w14:paraId="6980FAF1" w14:textId="6537FD01" w:rsidR="005255BF" w:rsidRPr="00545C83" w:rsidRDefault="00573501" w:rsidP="00573501">
      <w:pPr>
        <w:pStyle w:val="ListParagraph"/>
        <w:numPr>
          <w:ilvl w:val="0"/>
          <w:numId w:val="15"/>
        </w:numPr>
      </w:pPr>
      <w:r w:rsidRPr="00545C83">
        <w:t xml:space="preserve">In </w:t>
      </w:r>
      <w:r>
        <w:t>a new</w:t>
      </w:r>
      <w:r w:rsidRPr="00545C83">
        <w:t xml:space="preserve"> Chrome or Safari </w:t>
      </w:r>
      <w:r>
        <w:t>browser</w:t>
      </w:r>
      <w:r w:rsidR="005255BF" w:rsidRPr="00545C83">
        <w:t xml:space="preserve"> open the web site </w:t>
      </w:r>
      <w:hyperlink r:id="rId45">
        <w:r w:rsidR="005255BF" w:rsidRPr="00545C83">
          <w:rPr>
            <w:rStyle w:val="Hyperlink"/>
          </w:rPr>
          <w:t>https://sandbox.kie.org/</w:t>
        </w:r>
      </w:hyperlink>
      <w:r w:rsidR="005255BF"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2E9A9BB1" w:rsidR="005255BF" w:rsidRPr="00545C83" w:rsidRDefault="00FB24BD" w:rsidP="005255BF">
      <w:pPr>
        <w:pStyle w:val="ListParagraph"/>
        <w:numPr>
          <w:ilvl w:val="0"/>
          <w:numId w:val="15"/>
        </w:numPr>
      </w:pPr>
      <w:r w:rsidRPr="00545C83">
        <w:t xml:space="preserve">Select file: </w:t>
      </w:r>
      <w:r w:rsidR="00606192">
        <w:rPr>
          <w:i/>
          <w:iCs/>
        </w:rPr>
        <w:t>L</w:t>
      </w:r>
      <w:r w:rsidRPr="00545C83">
        <w:rPr>
          <w:i/>
          <w:iCs/>
        </w:rPr>
        <w:t>ab03</w:t>
      </w:r>
      <w:r w:rsidRPr="00545C83">
        <w:t>/</w:t>
      </w:r>
      <w:proofErr w:type="spellStart"/>
      <w:r w:rsidR="006166AB">
        <w:rPr>
          <w:i/>
          <w:iCs/>
        </w:rPr>
        <w:t>PlanetDataType</w:t>
      </w:r>
      <w:r w:rsidRPr="00545C83">
        <w:rPr>
          <w:i/>
          <w:iCs/>
        </w:rPr>
        <w:t>.dmn</w:t>
      </w:r>
      <w:proofErr w:type="spellEnd"/>
    </w:p>
    <w:p w14:paraId="62A743A4" w14:textId="77777777" w:rsidR="00E23B85" w:rsidRPr="00545C83" w:rsidRDefault="00E23B85" w:rsidP="00E23B85"/>
    <w:p w14:paraId="559DE924" w14:textId="4C89B4A9" w:rsidR="006166AB" w:rsidRDefault="00E23B85" w:rsidP="006166AB">
      <w:pPr>
        <w:pStyle w:val="ListParagraph"/>
        <w:numPr>
          <w:ilvl w:val="0"/>
          <w:numId w:val="15"/>
        </w:numPr>
      </w:pPr>
      <w:r w:rsidRPr="00545C83">
        <w:t xml:space="preserve">Repeat steps 3 and 4 for </w:t>
      </w:r>
      <w:r w:rsidR="006166AB">
        <w:t xml:space="preserve">the following </w:t>
      </w:r>
      <w:r w:rsidRPr="00545C83">
        <w:t>files:</w:t>
      </w:r>
    </w:p>
    <w:p w14:paraId="7B32596F" w14:textId="075709C2" w:rsidR="006166AB" w:rsidRPr="00545C83" w:rsidRDefault="006166AB" w:rsidP="006166AB">
      <w:pPr>
        <w:ind w:left="720"/>
      </w:pPr>
      <w:r w:rsidRPr="006166AB">
        <w:rPr>
          <w:i/>
          <w:iCs/>
        </w:rPr>
        <w:t>Lab03</w:t>
      </w:r>
      <w:r w:rsidRPr="00545C83">
        <w:t>/</w:t>
      </w:r>
      <w:proofErr w:type="spellStart"/>
      <w:r w:rsidRPr="006166AB">
        <w:rPr>
          <w:i/>
          <w:iCs/>
        </w:rPr>
        <w:t>SurfaceDS.dmn</w:t>
      </w:r>
      <w:proofErr w:type="spellEnd"/>
    </w:p>
    <w:p w14:paraId="4732623D" w14:textId="193C4B6A" w:rsidR="00FB24BD" w:rsidRPr="00545C83" w:rsidRDefault="00606192" w:rsidP="006166AB">
      <w:pPr>
        <w:ind w:firstLine="720"/>
      </w:pPr>
      <w:r w:rsidRPr="006166AB">
        <w:rPr>
          <w:i/>
          <w:iCs/>
        </w:rPr>
        <w:t>L</w:t>
      </w:r>
      <w:r w:rsidR="00FB24BD" w:rsidRPr="006166AB">
        <w:rPr>
          <w:i/>
          <w:iCs/>
        </w:rPr>
        <w:t>ab03</w:t>
      </w:r>
      <w:r w:rsidR="00FB24BD" w:rsidRPr="00545C83">
        <w:t>/</w:t>
      </w:r>
      <w:proofErr w:type="spellStart"/>
      <w:r w:rsidR="00FB24BD" w:rsidRPr="006166AB">
        <w:rPr>
          <w:i/>
          <w:iCs/>
        </w:rPr>
        <w:t>AtmosphereDS.dmn</w:t>
      </w:r>
      <w:proofErr w:type="spellEnd"/>
    </w:p>
    <w:p w14:paraId="64721F76" w14:textId="61D134A2" w:rsidR="00FB24BD" w:rsidRPr="006166AB" w:rsidRDefault="00606192" w:rsidP="006166AB">
      <w:pPr>
        <w:ind w:firstLine="720"/>
        <w:rPr>
          <w:i/>
          <w:iCs/>
        </w:rPr>
      </w:pPr>
      <w:r w:rsidRPr="006166AB">
        <w:rPr>
          <w:i/>
          <w:iCs/>
        </w:rPr>
        <w:t>L</w:t>
      </w:r>
      <w:r w:rsidR="00FB24BD" w:rsidRPr="006166AB">
        <w:rPr>
          <w:i/>
          <w:iCs/>
        </w:rPr>
        <w:t>ab03</w:t>
      </w:r>
      <w:r w:rsidR="00FB24BD" w:rsidRPr="00545C83">
        <w:t>/</w:t>
      </w:r>
      <w:r w:rsidRPr="006166AB">
        <w:rPr>
          <w:i/>
          <w:iCs/>
        </w:rPr>
        <w:t>Lab03</w:t>
      </w:r>
      <w:r w:rsidR="00FB24BD" w:rsidRPr="006166AB">
        <w:rPr>
          <w:i/>
          <w:iCs/>
        </w:rPr>
        <w:t>.dmn</w:t>
      </w:r>
    </w:p>
    <w:p w14:paraId="5D112559" w14:textId="51671016" w:rsidR="00E23B85" w:rsidRPr="00545C83" w:rsidRDefault="00E23B85" w:rsidP="00E23B85">
      <w:pPr>
        <w:pStyle w:val="ListParagraph"/>
        <w:ind w:left="1440"/>
        <w:contextualSpacing w:val="0"/>
        <w:rPr>
          <w:i/>
          <w:iCs/>
        </w:rPr>
      </w:pPr>
    </w:p>
    <w:p w14:paraId="5ACE718E" w14:textId="6F510809" w:rsidR="00E23B85" w:rsidRPr="00545C83" w:rsidRDefault="00E23B85" w:rsidP="00E23B85">
      <w:pPr>
        <w:pStyle w:val="ListParagraph"/>
        <w:numPr>
          <w:ilvl w:val="0"/>
          <w:numId w:val="4"/>
        </w:numPr>
      </w:pPr>
      <w:r w:rsidRPr="00545C83">
        <w:t xml:space="preserve">Within </w:t>
      </w:r>
      <w:r w:rsidR="00606192">
        <w:rPr>
          <w:i/>
          <w:iCs/>
        </w:rPr>
        <w:t>Lab03</w:t>
      </w:r>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06F1CE37" w14:textId="588AC0BE" w:rsidR="00501564" w:rsidRPr="00545C83" w:rsidRDefault="00501564" w:rsidP="00A556D1">
      <w:pPr>
        <w:pStyle w:val="ListParagraph"/>
        <w:numPr>
          <w:ilvl w:val="0"/>
          <w:numId w:val="4"/>
        </w:numPr>
      </w:pPr>
      <w:r w:rsidRPr="00545C83">
        <w:t xml:space="preserve">You should see </w:t>
      </w:r>
      <w:r w:rsidR="00615DAA">
        <w:t xml:space="preserve">the Planet datatype and </w:t>
      </w:r>
      <w:r w:rsidRPr="00545C83">
        <w:t xml:space="preserve">both decision services </w:t>
      </w:r>
      <w:r w:rsidR="006166AB">
        <w:t>are</w:t>
      </w:r>
      <w:r w:rsidRPr="00545C83">
        <w:t xml:space="preserve"> </w:t>
      </w:r>
      <w:r w:rsidR="00615DAA">
        <w:t>included</w:t>
      </w:r>
      <w:r w:rsidRPr="00545C83">
        <w:t>:</w:t>
      </w:r>
    </w:p>
    <w:p w14:paraId="3AD209C2" w14:textId="4C30482E" w:rsidR="00501564" w:rsidRPr="00545C83" w:rsidRDefault="00615DAA" w:rsidP="00501564">
      <w:pPr>
        <w:pStyle w:val="ListParagraph"/>
        <w:ind w:left="0"/>
        <w:contextualSpacing w:val="0"/>
      </w:pPr>
      <w:r w:rsidRPr="00615DAA">
        <w:rPr>
          <w:noProof/>
        </w:rPr>
        <w:drawing>
          <wp:inline distT="0" distB="0" distL="0" distR="0" wp14:anchorId="734DDE01" wp14:editId="47FE98BD">
            <wp:extent cx="6188710" cy="2268220"/>
            <wp:effectExtent l="228600" t="228600" r="212090" b="2082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268220"/>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C9D5125" w14:textId="313504EB" w:rsidR="005B2F0F" w:rsidRPr="00615DAA" w:rsidRDefault="00501564" w:rsidP="00615DAA">
      <w:pPr>
        <w:pStyle w:val="ListParagraph"/>
        <w:numPr>
          <w:ilvl w:val="0"/>
          <w:numId w:val="4"/>
        </w:numPr>
        <w:rPr>
          <w:i/>
          <w:iCs/>
        </w:rPr>
      </w:pPr>
      <w:r w:rsidRPr="00545C83">
        <w:t>Select the</w:t>
      </w:r>
      <w:r w:rsidRPr="00545C83">
        <w:rPr>
          <w:i/>
          <w:iCs/>
        </w:rPr>
        <w:t xml:space="preserve"> Editor tab.</w:t>
      </w:r>
      <w:r w:rsidR="00615DAA">
        <w:rPr>
          <w:i/>
          <w:iCs/>
        </w:rPr>
        <w:t xml:space="preserve">  </w:t>
      </w:r>
      <w:r w:rsidR="005B2F0F" w:rsidRPr="00545C83">
        <w:t>You should see the following:</w:t>
      </w:r>
    </w:p>
    <w:p w14:paraId="621FBF52" w14:textId="77777777" w:rsidR="00A556D1" w:rsidRPr="00545C83" w:rsidRDefault="005B2F0F" w:rsidP="005B2F0F">
      <w:r w:rsidRPr="00545C83">
        <w:rPr>
          <w:noProof/>
        </w:rPr>
        <w:lastRenderedPageBreak/>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0D6819F4" w14:textId="2F095863" w:rsidR="00AE2E1F" w:rsidRDefault="005B2F0F" w:rsidP="00AE2E1F">
      <w:pPr>
        <w:pStyle w:val="ListParagraph"/>
        <w:numPr>
          <w:ilvl w:val="0"/>
          <w:numId w:val="4"/>
        </w:numPr>
      </w:pPr>
      <w:r w:rsidRPr="00545C83">
        <w:t xml:space="preserve">Edit </w:t>
      </w:r>
      <w:r w:rsidRPr="00AE2E1F">
        <w:rPr>
          <w:i/>
          <w:iCs/>
        </w:rPr>
        <w:t>Atmosphere</w:t>
      </w:r>
      <w:r w:rsidRPr="00545C83">
        <w:t xml:space="preserve"> Decision.  </w:t>
      </w:r>
      <w:r w:rsidR="00AE2E1F" w:rsidRPr="00545C83">
        <w:t>You should see it call</w:t>
      </w:r>
      <w:r w:rsidR="00AE2E1F">
        <w:t>s</w:t>
      </w:r>
      <w:r w:rsidR="00AE2E1F" w:rsidRPr="00545C83">
        <w:t xml:space="preserve"> the </w:t>
      </w:r>
      <w:r w:rsidR="00AE2E1F" w:rsidRPr="00545C83">
        <w:rPr>
          <w:i/>
          <w:iCs/>
        </w:rPr>
        <w:t>DS</w:t>
      </w:r>
      <w:r w:rsidR="00AE2E1F">
        <w:rPr>
          <w:i/>
          <w:iCs/>
        </w:rPr>
        <w:t>1</w:t>
      </w:r>
      <w:r w:rsidR="00AE2E1F" w:rsidRPr="00545C83">
        <w:rPr>
          <w:i/>
          <w:iCs/>
        </w:rPr>
        <w:t>.</w:t>
      </w:r>
      <w:r w:rsidR="00AE2E1F">
        <w:rPr>
          <w:i/>
          <w:iCs/>
        </w:rPr>
        <w:t>AtmosphereDS</w:t>
      </w:r>
      <w:r w:rsidR="00AE2E1F" w:rsidRPr="00545C83">
        <w:t xml:space="preserve"> decision service:</w:t>
      </w:r>
    </w:p>
    <w:p w14:paraId="51451A4F" w14:textId="18D0C5EA" w:rsidR="00AE2E1F" w:rsidRDefault="00AE2E1F" w:rsidP="00AE2E1F">
      <w:r w:rsidRPr="00AE2E1F">
        <w:rPr>
          <w:noProof/>
        </w:rPr>
        <w:drawing>
          <wp:inline distT="0" distB="0" distL="0" distR="0" wp14:anchorId="45AE031A" wp14:editId="08F5F330">
            <wp:extent cx="2686050" cy="1234131"/>
            <wp:effectExtent l="228600" t="228600" r="209550" b="2139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0621" cy="1240826"/>
                    </a:xfrm>
                    <a:prstGeom prst="rect">
                      <a:avLst/>
                    </a:prstGeom>
                    <a:effectLst>
                      <a:glow rad="228600">
                        <a:schemeClr val="accent1">
                          <a:satMod val="175000"/>
                          <a:alpha val="40000"/>
                        </a:schemeClr>
                      </a:glow>
                    </a:effectLst>
                  </pic:spPr>
                </pic:pic>
              </a:graphicData>
            </a:graphic>
          </wp:inline>
        </w:drawing>
      </w:r>
    </w:p>
    <w:p w14:paraId="40DC1A64" w14:textId="56597D8E"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call</w:t>
      </w:r>
      <w:r w:rsidR="00AE2E1F">
        <w:t>s</w:t>
      </w:r>
      <w:r w:rsidR="00313A17" w:rsidRPr="00545C83">
        <w:t xml:space="preserve">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57145C9E" w:rsidR="00D43BE5" w:rsidRDefault="00A556D1" w:rsidP="004E2E9F">
      <w:pPr>
        <w:pStyle w:val="ListParagraph"/>
        <w:numPr>
          <w:ilvl w:val="0"/>
          <w:numId w:val="4"/>
        </w:numPr>
      </w:pPr>
      <w:r w:rsidRPr="00545C83">
        <w:t xml:space="preserve">Press the </w:t>
      </w:r>
      <w:r w:rsidRPr="00545C83">
        <w:rPr>
          <w:i/>
          <w:iCs/>
        </w:rPr>
        <w:t>Run</w:t>
      </w:r>
      <w:r w:rsidRPr="00545C83">
        <w:t xml:space="preserve"> button</w:t>
      </w:r>
    </w:p>
    <w:p w14:paraId="43320BAA" w14:textId="473000B6" w:rsidR="00AE2E1F" w:rsidRDefault="00AE2E1F" w:rsidP="00AE2E1F"/>
    <w:p w14:paraId="17981ACA" w14:textId="41487499" w:rsidR="00AE2E1F" w:rsidRDefault="00AE2E1F" w:rsidP="00AE2E1F"/>
    <w:p w14:paraId="13ADFAC9" w14:textId="77777777" w:rsidR="00AE2E1F" w:rsidRDefault="00AE2E1F" w:rsidP="00AE2E1F"/>
    <w:p w14:paraId="0A9F713D" w14:textId="4027EC42" w:rsidR="00AE2E1F" w:rsidRDefault="00AE2E1F" w:rsidP="00AE2E1F">
      <w:pPr>
        <w:pStyle w:val="ListParagraph"/>
      </w:pPr>
    </w:p>
    <w:p w14:paraId="569F6E47" w14:textId="3D566C84" w:rsidR="00AE2E1F" w:rsidRDefault="00AE2E1F" w:rsidP="00AE2E1F">
      <w:pPr>
        <w:pStyle w:val="ListParagraph"/>
      </w:pPr>
    </w:p>
    <w:p w14:paraId="378DCBCF" w14:textId="55D0A575" w:rsidR="00AE2E1F" w:rsidRDefault="00AE2E1F" w:rsidP="00AE2E1F">
      <w:pPr>
        <w:pStyle w:val="ListParagraph"/>
      </w:pPr>
    </w:p>
    <w:p w14:paraId="40684A80" w14:textId="7BFEF7E6" w:rsidR="00AE2E1F" w:rsidRDefault="00AE2E1F" w:rsidP="00AE2E1F">
      <w:pPr>
        <w:pStyle w:val="ListParagraph"/>
      </w:pPr>
    </w:p>
    <w:p w14:paraId="7F7925DE" w14:textId="65AEA477" w:rsidR="00AE2E1F" w:rsidRDefault="00AE2E1F" w:rsidP="00AE2E1F">
      <w:pPr>
        <w:pStyle w:val="ListParagraph"/>
      </w:pPr>
    </w:p>
    <w:p w14:paraId="77E85BF1" w14:textId="77777777" w:rsidR="00AE2E1F" w:rsidRPr="00545C83" w:rsidRDefault="00AE2E1F" w:rsidP="00AE2E1F">
      <w:pPr>
        <w:pStyle w:val="ListParagraph"/>
      </w:pPr>
    </w:p>
    <w:p w14:paraId="4487F636" w14:textId="147AA566" w:rsidR="00AE2E1F" w:rsidRDefault="00AE2E1F" w:rsidP="00AE2E1F">
      <w:pPr>
        <w:pStyle w:val="ListParagraph"/>
        <w:numPr>
          <w:ilvl w:val="0"/>
          <w:numId w:val="4"/>
        </w:numPr>
      </w:pPr>
      <w:r>
        <w:lastRenderedPageBreak/>
        <w:t>Test with the values below and check the expected results against the actual results.</w:t>
      </w:r>
    </w:p>
    <w:p w14:paraId="2EFD50CE" w14:textId="77777777" w:rsidR="00AE2E1F" w:rsidRDefault="00AE2E1F" w:rsidP="00AE2E1F"/>
    <w:tbl>
      <w:tblPr>
        <w:tblStyle w:val="TableGrid"/>
        <w:tblW w:w="10173" w:type="dxa"/>
        <w:tblLayout w:type="fixed"/>
        <w:tblLook w:val="04A0" w:firstRow="1" w:lastRow="0" w:firstColumn="1" w:lastColumn="0" w:noHBand="0" w:noVBand="1"/>
      </w:tblPr>
      <w:tblGrid>
        <w:gridCol w:w="3954"/>
        <w:gridCol w:w="4234"/>
        <w:gridCol w:w="1985"/>
      </w:tblGrid>
      <w:tr w:rsidR="00AE2E1F" w14:paraId="008964DD" w14:textId="77777777" w:rsidTr="00D320EE">
        <w:tc>
          <w:tcPr>
            <w:tcW w:w="3954" w:type="dxa"/>
          </w:tcPr>
          <w:p w14:paraId="4711CAD9" w14:textId="77777777" w:rsidR="00AE2E1F" w:rsidRPr="00BF26CA" w:rsidRDefault="00AE2E1F" w:rsidP="00D320EE">
            <w:pPr>
              <w:rPr>
                <w:b/>
                <w:bCs/>
              </w:rPr>
            </w:pPr>
            <w:r w:rsidRPr="00BF26CA">
              <w:rPr>
                <w:b/>
                <w:bCs/>
              </w:rPr>
              <w:t>Surface</w:t>
            </w:r>
          </w:p>
        </w:tc>
        <w:tc>
          <w:tcPr>
            <w:tcW w:w="4234" w:type="dxa"/>
          </w:tcPr>
          <w:p w14:paraId="109FC2C6" w14:textId="77777777" w:rsidR="00AE2E1F" w:rsidRPr="00BF26CA" w:rsidRDefault="00AE2E1F" w:rsidP="00D320EE">
            <w:pPr>
              <w:rPr>
                <w:b/>
                <w:bCs/>
              </w:rPr>
            </w:pPr>
            <w:r w:rsidRPr="00BF26CA">
              <w:rPr>
                <w:b/>
                <w:bCs/>
              </w:rPr>
              <w:t>Atmosphere</w:t>
            </w:r>
          </w:p>
        </w:tc>
        <w:tc>
          <w:tcPr>
            <w:tcW w:w="1985" w:type="dxa"/>
          </w:tcPr>
          <w:p w14:paraId="5BFFD489" w14:textId="77777777" w:rsidR="00AE2E1F" w:rsidRPr="00BF26CA" w:rsidRDefault="00AE2E1F" w:rsidP="00D320EE">
            <w:pPr>
              <w:rPr>
                <w:b/>
                <w:bCs/>
              </w:rPr>
            </w:pPr>
            <w:r w:rsidRPr="00BF26CA">
              <w:rPr>
                <w:b/>
                <w:bCs/>
              </w:rPr>
              <w:t>Habitability</w:t>
            </w:r>
          </w:p>
        </w:tc>
      </w:tr>
      <w:tr w:rsidR="00AE2E1F" w14:paraId="65174273" w14:textId="77777777" w:rsidTr="00D320EE">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AE2E1F" w14:paraId="3952D97B" w14:textId="77777777" w:rsidTr="00D320EE">
              <w:tc>
                <w:tcPr>
                  <w:tcW w:w="1704" w:type="dxa"/>
                </w:tcPr>
                <w:p w14:paraId="31EF24A3" w14:textId="77777777" w:rsidR="00AE2E1F" w:rsidRPr="00BF26CA" w:rsidRDefault="00AE2E1F" w:rsidP="00D320EE">
                  <w:pPr>
                    <w:rPr>
                      <w:b/>
                      <w:bCs/>
                    </w:rPr>
                  </w:pPr>
                  <w:r w:rsidRPr="00BF26CA">
                    <w:rPr>
                      <w:b/>
                      <w:bCs/>
                    </w:rPr>
                    <w:t>Temperature</w:t>
                  </w:r>
                </w:p>
              </w:tc>
              <w:tc>
                <w:tcPr>
                  <w:tcW w:w="1276" w:type="dxa"/>
                </w:tcPr>
                <w:p w14:paraId="3E5D5D74" w14:textId="77777777" w:rsidR="00AE2E1F" w:rsidRPr="00BF26CA" w:rsidRDefault="00AE2E1F" w:rsidP="00D320EE">
                  <w:pPr>
                    <w:rPr>
                      <w:b/>
                      <w:bCs/>
                    </w:rPr>
                  </w:pPr>
                  <w:r w:rsidRPr="00BF26CA">
                    <w:rPr>
                      <w:b/>
                      <w:bCs/>
                    </w:rPr>
                    <w:t>Pressure</w:t>
                  </w:r>
                </w:p>
              </w:tc>
              <w:tc>
                <w:tcPr>
                  <w:tcW w:w="992" w:type="dxa"/>
                </w:tcPr>
                <w:p w14:paraId="1ED70120" w14:textId="77777777" w:rsidR="00AE2E1F" w:rsidRPr="00BF26CA" w:rsidRDefault="00AE2E1F" w:rsidP="00D320EE">
                  <w:pPr>
                    <w:rPr>
                      <w:b/>
                      <w:bCs/>
                    </w:rPr>
                  </w:pPr>
                  <w:r w:rsidRPr="00BF26CA">
                    <w:rPr>
                      <w:b/>
                      <w:bCs/>
                    </w:rPr>
                    <w:t>Gravity</w:t>
                  </w:r>
                </w:p>
              </w:tc>
            </w:tr>
            <w:tr w:rsidR="00AE2E1F" w14:paraId="5BCB0402" w14:textId="77777777" w:rsidTr="00D320EE">
              <w:tc>
                <w:tcPr>
                  <w:tcW w:w="1704" w:type="dxa"/>
                </w:tcPr>
                <w:p w14:paraId="3A6E07A5" w14:textId="77777777" w:rsidR="00AE2E1F" w:rsidRDefault="00AE2E1F" w:rsidP="00D320EE">
                  <w:r>
                    <w:t>0</w:t>
                  </w:r>
                </w:p>
              </w:tc>
              <w:tc>
                <w:tcPr>
                  <w:tcW w:w="1276" w:type="dxa"/>
                </w:tcPr>
                <w:p w14:paraId="2A28151E" w14:textId="77777777" w:rsidR="00AE2E1F" w:rsidRDefault="00AE2E1F" w:rsidP="00D320EE">
                  <w:r>
                    <w:t>0</w:t>
                  </w:r>
                </w:p>
              </w:tc>
              <w:tc>
                <w:tcPr>
                  <w:tcW w:w="992" w:type="dxa"/>
                </w:tcPr>
                <w:p w14:paraId="5EBEE102" w14:textId="77777777" w:rsidR="00AE2E1F" w:rsidRDefault="00AE2E1F" w:rsidP="00D320EE">
                  <w:r>
                    <w:t>0</w:t>
                  </w:r>
                </w:p>
              </w:tc>
            </w:tr>
            <w:tr w:rsidR="00AE2E1F" w14:paraId="3B33B5DA" w14:textId="77777777" w:rsidTr="00D320EE">
              <w:tc>
                <w:tcPr>
                  <w:tcW w:w="1704" w:type="dxa"/>
                </w:tcPr>
                <w:p w14:paraId="1665AB5A" w14:textId="3DFB0751" w:rsidR="00AE2E1F" w:rsidRDefault="00AE2E1F" w:rsidP="00D320EE">
                  <w:r>
                    <w:t>40</w:t>
                  </w:r>
                </w:p>
              </w:tc>
              <w:tc>
                <w:tcPr>
                  <w:tcW w:w="1276" w:type="dxa"/>
                </w:tcPr>
                <w:p w14:paraId="556B6161" w14:textId="56A5B305" w:rsidR="00AE2E1F" w:rsidRDefault="009714EC" w:rsidP="00D320EE">
                  <w:r>
                    <w:t>10</w:t>
                  </w:r>
                  <w:r w:rsidR="00AE2E1F">
                    <w:t>00</w:t>
                  </w:r>
                </w:p>
              </w:tc>
              <w:tc>
                <w:tcPr>
                  <w:tcW w:w="992" w:type="dxa"/>
                </w:tcPr>
                <w:p w14:paraId="13839D3C" w14:textId="77777777" w:rsidR="00AE2E1F" w:rsidRDefault="00AE2E1F" w:rsidP="00D320EE">
                  <w:r>
                    <w:t>2</w:t>
                  </w:r>
                </w:p>
              </w:tc>
            </w:tr>
            <w:tr w:rsidR="00AE2E1F" w14:paraId="3A2FE927" w14:textId="77777777" w:rsidTr="00D320EE">
              <w:tc>
                <w:tcPr>
                  <w:tcW w:w="1704" w:type="dxa"/>
                </w:tcPr>
                <w:p w14:paraId="49D448BB" w14:textId="77777777" w:rsidR="00AE2E1F" w:rsidRDefault="00AE2E1F" w:rsidP="00D320EE">
                  <w:r>
                    <w:t>25</w:t>
                  </w:r>
                </w:p>
              </w:tc>
              <w:tc>
                <w:tcPr>
                  <w:tcW w:w="1276" w:type="dxa"/>
                </w:tcPr>
                <w:p w14:paraId="6FF71448" w14:textId="5D99A815" w:rsidR="00AE2E1F" w:rsidRDefault="00AE2E1F" w:rsidP="00D320EE">
                  <w:r>
                    <w:t>800</w:t>
                  </w:r>
                </w:p>
              </w:tc>
              <w:tc>
                <w:tcPr>
                  <w:tcW w:w="992" w:type="dxa"/>
                </w:tcPr>
                <w:p w14:paraId="74D21300" w14:textId="77777777" w:rsidR="00AE2E1F" w:rsidRDefault="00AE2E1F" w:rsidP="00D320EE">
                  <w:r>
                    <w:t>1</w:t>
                  </w:r>
                </w:p>
              </w:tc>
            </w:tr>
          </w:tbl>
          <w:p w14:paraId="5B104446" w14:textId="77777777" w:rsidR="00AE2E1F" w:rsidRDefault="00AE2E1F" w:rsidP="00D320EE"/>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AE2E1F" w14:paraId="23DAD315" w14:textId="77777777" w:rsidTr="00D320EE">
              <w:tc>
                <w:tcPr>
                  <w:tcW w:w="1294" w:type="dxa"/>
                </w:tcPr>
                <w:p w14:paraId="1A1819BC" w14:textId="77777777" w:rsidR="00AE2E1F" w:rsidRPr="00BF26CA" w:rsidRDefault="00AE2E1F" w:rsidP="00D320EE">
                  <w:pPr>
                    <w:rPr>
                      <w:b/>
                      <w:bCs/>
                    </w:rPr>
                  </w:pPr>
                  <w:r w:rsidRPr="00BF26CA">
                    <w:rPr>
                      <w:b/>
                      <w:bCs/>
                    </w:rPr>
                    <w:t>Oxygen</w:t>
                  </w:r>
                </w:p>
              </w:tc>
              <w:tc>
                <w:tcPr>
                  <w:tcW w:w="1134" w:type="dxa"/>
                </w:tcPr>
                <w:p w14:paraId="299FEEC8" w14:textId="77777777" w:rsidR="00AE2E1F" w:rsidRPr="00BF26CA" w:rsidRDefault="00AE2E1F" w:rsidP="00D320EE">
                  <w:pPr>
                    <w:rPr>
                      <w:b/>
                      <w:bCs/>
                    </w:rPr>
                  </w:pPr>
                  <w:r w:rsidRPr="00BF26CA">
                    <w:rPr>
                      <w:b/>
                      <w:bCs/>
                    </w:rPr>
                    <w:t>Methane</w:t>
                  </w:r>
                </w:p>
              </w:tc>
              <w:tc>
                <w:tcPr>
                  <w:tcW w:w="1843" w:type="dxa"/>
                </w:tcPr>
                <w:p w14:paraId="77982BF2" w14:textId="77777777" w:rsidR="00AE2E1F" w:rsidRPr="00BF26CA" w:rsidRDefault="00AE2E1F" w:rsidP="00D320EE">
                  <w:pPr>
                    <w:rPr>
                      <w:b/>
                      <w:bCs/>
                    </w:rPr>
                  </w:pPr>
                  <w:proofErr w:type="spellStart"/>
                  <w:r w:rsidRPr="00BF26CA">
                    <w:rPr>
                      <w:b/>
                      <w:bCs/>
                    </w:rPr>
                    <w:t>CarbonDioxi</w:t>
                  </w:r>
                  <w:r>
                    <w:rPr>
                      <w:b/>
                      <w:bCs/>
                    </w:rPr>
                    <w:t>d</w:t>
                  </w:r>
                  <w:r w:rsidRPr="00BF26CA">
                    <w:rPr>
                      <w:b/>
                      <w:bCs/>
                    </w:rPr>
                    <w:t>e</w:t>
                  </w:r>
                  <w:proofErr w:type="spellEnd"/>
                </w:p>
              </w:tc>
            </w:tr>
            <w:tr w:rsidR="00AE2E1F" w14:paraId="33011381" w14:textId="77777777" w:rsidTr="00D320EE">
              <w:tc>
                <w:tcPr>
                  <w:tcW w:w="1294" w:type="dxa"/>
                </w:tcPr>
                <w:p w14:paraId="1CE0A353" w14:textId="77777777" w:rsidR="00AE2E1F" w:rsidRDefault="00AE2E1F" w:rsidP="00D320EE">
                  <w:r>
                    <w:t>0</w:t>
                  </w:r>
                </w:p>
              </w:tc>
              <w:tc>
                <w:tcPr>
                  <w:tcW w:w="1134" w:type="dxa"/>
                </w:tcPr>
                <w:p w14:paraId="70E660B2" w14:textId="77777777" w:rsidR="00AE2E1F" w:rsidRDefault="00AE2E1F" w:rsidP="00D320EE">
                  <w:r>
                    <w:t>0</w:t>
                  </w:r>
                </w:p>
              </w:tc>
              <w:tc>
                <w:tcPr>
                  <w:tcW w:w="1843" w:type="dxa"/>
                </w:tcPr>
                <w:p w14:paraId="511879AF" w14:textId="77777777" w:rsidR="00AE2E1F" w:rsidRDefault="00AE2E1F" w:rsidP="00D320EE">
                  <w:r>
                    <w:t>0</w:t>
                  </w:r>
                </w:p>
              </w:tc>
            </w:tr>
            <w:tr w:rsidR="00AE2E1F" w14:paraId="35CB55D9" w14:textId="77777777" w:rsidTr="00D320EE">
              <w:tc>
                <w:tcPr>
                  <w:tcW w:w="1294" w:type="dxa"/>
                </w:tcPr>
                <w:p w14:paraId="4B56090A" w14:textId="2D669465" w:rsidR="00AE2E1F" w:rsidRDefault="009714EC" w:rsidP="00D320EE">
                  <w:r>
                    <w:t>45</w:t>
                  </w:r>
                </w:p>
              </w:tc>
              <w:tc>
                <w:tcPr>
                  <w:tcW w:w="1134" w:type="dxa"/>
                </w:tcPr>
                <w:p w14:paraId="3EA5A1EB" w14:textId="667F6A3A" w:rsidR="00AE2E1F" w:rsidRDefault="009714EC" w:rsidP="00D320EE">
                  <w:r>
                    <w:t>0</w:t>
                  </w:r>
                </w:p>
              </w:tc>
              <w:tc>
                <w:tcPr>
                  <w:tcW w:w="1843" w:type="dxa"/>
                </w:tcPr>
                <w:p w14:paraId="734193AD" w14:textId="3BEC4AA9" w:rsidR="00AE2E1F" w:rsidRDefault="009714EC" w:rsidP="00D320EE">
                  <w:r>
                    <w:t>5</w:t>
                  </w:r>
                </w:p>
              </w:tc>
            </w:tr>
            <w:tr w:rsidR="00AE2E1F" w14:paraId="3CA5A972" w14:textId="77777777" w:rsidTr="00D320EE">
              <w:tc>
                <w:tcPr>
                  <w:tcW w:w="1294" w:type="dxa"/>
                </w:tcPr>
                <w:p w14:paraId="54A9455D" w14:textId="0C9E7CC8" w:rsidR="00AE2E1F" w:rsidRDefault="00AE2E1F" w:rsidP="00D320EE">
                  <w:r>
                    <w:t>33</w:t>
                  </w:r>
                </w:p>
              </w:tc>
              <w:tc>
                <w:tcPr>
                  <w:tcW w:w="1134" w:type="dxa"/>
                </w:tcPr>
                <w:p w14:paraId="7CD6F153" w14:textId="77777777" w:rsidR="00AE2E1F" w:rsidRDefault="00AE2E1F" w:rsidP="00D320EE">
                  <w:r>
                    <w:t>0</w:t>
                  </w:r>
                </w:p>
              </w:tc>
              <w:tc>
                <w:tcPr>
                  <w:tcW w:w="1843" w:type="dxa"/>
                </w:tcPr>
                <w:p w14:paraId="5CF4F69C" w14:textId="3DB6BAC8" w:rsidR="00AE2E1F" w:rsidRDefault="00AE2E1F" w:rsidP="00D320EE">
                  <w:r>
                    <w:t>1</w:t>
                  </w:r>
                </w:p>
              </w:tc>
            </w:tr>
          </w:tbl>
          <w:p w14:paraId="3A624E09" w14:textId="77777777" w:rsidR="00AE2E1F" w:rsidRDefault="00AE2E1F" w:rsidP="00D320EE"/>
        </w:tc>
        <w:tc>
          <w:tcPr>
            <w:tcW w:w="1985" w:type="dxa"/>
          </w:tcPr>
          <w:tbl>
            <w:tblPr>
              <w:tblStyle w:val="TableGrid"/>
              <w:tblW w:w="2125" w:type="dxa"/>
              <w:tblLayout w:type="fixed"/>
              <w:tblLook w:val="04A0" w:firstRow="1" w:lastRow="0" w:firstColumn="1" w:lastColumn="0" w:noHBand="0" w:noVBand="1"/>
            </w:tblPr>
            <w:tblGrid>
              <w:gridCol w:w="2125"/>
            </w:tblGrid>
            <w:tr w:rsidR="00AE2E1F" w14:paraId="25E75BFC" w14:textId="77777777" w:rsidTr="00D320EE">
              <w:tc>
                <w:tcPr>
                  <w:tcW w:w="2125" w:type="dxa"/>
                </w:tcPr>
                <w:p w14:paraId="68587E04" w14:textId="77777777" w:rsidR="00AE2E1F" w:rsidRDefault="00AE2E1F" w:rsidP="00D320EE"/>
              </w:tc>
            </w:tr>
            <w:tr w:rsidR="00AE2E1F" w14:paraId="74FB6B22" w14:textId="77777777" w:rsidTr="00D320EE">
              <w:tc>
                <w:tcPr>
                  <w:tcW w:w="2125" w:type="dxa"/>
                </w:tcPr>
                <w:p w14:paraId="37C0A80A" w14:textId="77777777" w:rsidR="00AE2E1F" w:rsidRDefault="00AE2E1F" w:rsidP="00D320EE">
                  <w:r>
                    <w:t>Uninhabitable</w:t>
                  </w:r>
                </w:p>
              </w:tc>
            </w:tr>
            <w:tr w:rsidR="00AE2E1F" w14:paraId="6DECC5D9" w14:textId="77777777" w:rsidTr="00D320EE">
              <w:tc>
                <w:tcPr>
                  <w:tcW w:w="2125" w:type="dxa"/>
                </w:tcPr>
                <w:p w14:paraId="6C49FFF2" w14:textId="46325D2C" w:rsidR="00AE2E1F" w:rsidRDefault="009714EC" w:rsidP="00D320EE">
                  <w:r>
                    <w:t>Fair</w:t>
                  </w:r>
                </w:p>
              </w:tc>
            </w:tr>
            <w:tr w:rsidR="00AE2E1F" w14:paraId="4EBC61EB" w14:textId="77777777" w:rsidTr="00D320EE">
              <w:tc>
                <w:tcPr>
                  <w:tcW w:w="2125" w:type="dxa"/>
                </w:tcPr>
                <w:p w14:paraId="2F6EF511" w14:textId="77777777" w:rsidR="00AE2E1F" w:rsidRDefault="00AE2E1F" w:rsidP="00D320EE">
                  <w:r>
                    <w:t>Habitable</w:t>
                  </w:r>
                </w:p>
              </w:tc>
            </w:tr>
          </w:tbl>
          <w:p w14:paraId="2C055EEC" w14:textId="77777777" w:rsidR="00AE2E1F" w:rsidRDefault="00AE2E1F" w:rsidP="00D320EE"/>
        </w:tc>
      </w:tr>
    </w:tbl>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3" w:name="_Toc134547593"/>
      <w:r w:rsidRPr="00545C83">
        <w:t>Conclusion</w:t>
      </w:r>
      <w:bookmarkEnd w:id="23"/>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24" w:name="_Toc130123716"/>
      <w:bookmarkStart w:id="25" w:name="_Toc134547594"/>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4"/>
      <w:bookmarkEnd w:id="25"/>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6" w:name="_Toc134547595"/>
      <w:r w:rsidRPr="00545C83">
        <w:t>Introduction</w:t>
      </w:r>
      <w:bookmarkEnd w:id="26"/>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F959991" w:rsidR="00461C8D" w:rsidRPr="00545C83" w:rsidRDefault="00461C8D" w:rsidP="00461C8D">
      <w:pPr>
        <w:rPr>
          <w:rStyle w:val="hgkelc"/>
        </w:rPr>
      </w:pPr>
      <w:r w:rsidRPr="00545C83">
        <w:rPr>
          <w:rStyle w:val="hgkelc"/>
        </w:rPr>
        <w:t xml:space="preserve">In DMN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063FA928"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27" w:name="_Toc134547596"/>
      <w:r w:rsidRPr="00545C83">
        <w:t>Instructions</w:t>
      </w:r>
      <w:bookmarkEnd w:id="27"/>
    </w:p>
    <w:p w14:paraId="14EB727F" w14:textId="7612E1B2" w:rsidR="00854D43" w:rsidRDefault="00854D43" w:rsidP="00461C8D">
      <w:pPr>
        <w:rPr>
          <w:rStyle w:val="hgkelc"/>
        </w:rPr>
      </w:pPr>
    </w:p>
    <w:p w14:paraId="782A417E" w14:textId="77777777" w:rsidR="00DB6725" w:rsidRPr="00DB6725" w:rsidRDefault="00780852" w:rsidP="00DB6725">
      <w:pPr>
        <w:pStyle w:val="ListParagraph"/>
        <w:numPr>
          <w:ilvl w:val="0"/>
          <w:numId w:val="17"/>
        </w:numPr>
        <w:rPr>
          <w:rStyle w:val="Hyperlink"/>
          <w:color w:val="auto"/>
          <w:u w:val="none"/>
        </w:rPr>
      </w:pPr>
      <w:r w:rsidRPr="00545C83">
        <w:t xml:space="preserve">In browsers Chrome or Safari open the web site </w:t>
      </w:r>
      <w:hyperlink r:id="rId54">
        <w:r w:rsidRPr="00545C83">
          <w:rPr>
            <w:rStyle w:val="Hyperlink"/>
          </w:rPr>
          <w:t>https://sandbox.kie.org/</w:t>
        </w:r>
      </w:hyperlink>
    </w:p>
    <w:p w14:paraId="06A5E4D5" w14:textId="77777777" w:rsidR="00DB6725" w:rsidRPr="00DB6725" w:rsidRDefault="00DB6725" w:rsidP="00DB6725">
      <w:pPr>
        <w:pStyle w:val="ListParagraph"/>
        <w:rPr>
          <w:rStyle w:val="Hyperlink"/>
          <w:color w:val="auto"/>
          <w:u w:val="none"/>
        </w:rPr>
      </w:pPr>
    </w:p>
    <w:p w14:paraId="5CEA5F9B" w14:textId="081F88CC" w:rsidR="00780852" w:rsidRPr="00545C83" w:rsidRDefault="00DB6725" w:rsidP="00DB6725">
      <w:pPr>
        <w:pStyle w:val="ListParagraph"/>
        <w:numPr>
          <w:ilvl w:val="0"/>
          <w:numId w:val="17"/>
        </w:numPr>
      </w:pPr>
      <w:r>
        <w:t>If you already have KIE Sandbox open from the previous lab, clear the cache as recommended in Appendix A.</w:t>
      </w:r>
      <w:r w:rsidR="00780852"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1AC84485" w:rsidR="00B93714" w:rsidRDefault="00B93714" w:rsidP="00B93714">
      <w:pPr>
        <w:pStyle w:val="ListParagraph"/>
      </w:pPr>
      <w:r>
        <w:rPr>
          <w:i/>
          <w:iCs/>
        </w:rPr>
        <w:t xml:space="preserve">    </w:t>
      </w:r>
      <w:r>
        <w:rPr>
          <w:i/>
          <w:iCs/>
        </w:rPr>
        <w:tab/>
      </w:r>
      <w:r w:rsidR="00050987">
        <w:rPr>
          <w:i/>
          <w:iCs/>
        </w:rPr>
        <w:t>L</w:t>
      </w:r>
      <w:r w:rsidRPr="00545C83">
        <w:rPr>
          <w:i/>
          <w:iCs/>
        </w:rPr>
        <w:t>ab0</w:t>
      </w:r>
      <w:r>
        <w:rPr>
          <w:i/>
          <w:iCs/>
        </w:rPr>
        <w:t>4</w:t>
      </w:r>
      <w:r w:rsidRPr="00545C83">
        <w:t>/</w:t>
      </w:r>
      <w:proofErr w:type="spellStart"/>
      <w:r>
        <w:rPr>
          <w:i/>
          <w:iCs/>
        </w:rPr>
        <w:t>SwiftDataStructure</w:t>
      </w:r>
      <w:r w:rsidRPr="00545C83">
        <w:rPr>
          <w:i/>
          <w:iCs/>
        </w:rPr>
        <w:t>.dmn</w:t>
      </w:r>
      <w:proofErr w:type="spellEnd"/>
    </w:p>
    <w:p w14:paraId="03DA8F8C" w14:textId="6E065FC4" w:rsidR="00B93714" w:rsidRPr="00545C83" w:rsidRDefault="00050987" w:rsidP="00B93714">
      <w:pPr>
        <w:ind w:left="720" w:firstLine="720"/>
        <w:rPr>
          <w:lang w:eastAsia="en-US"/>
        </w:rPr>
      </w:pPr>
      <w:r>
        <w:rPr>
          <w:i/>
          <w:iCs/>
        </w:rPr>
        <w:t>L</w:t>
      </w:r>
      <w:r w:rsidR="00B93714" w:rsidRPr="00B93714">
        <w:rPr>
          <w:i/>
          <w:iCs/>
        </w:rPr>
        <w:t>ab04</w:t>
      </w:r>
      <w:r w:rsidR="00B93714" w:rsidRPr="00545C83">
        <w:t>/</w:t>
      </w:r>
      <w:proofErr w:type="spellStart"/>
      <w:r w:rsidR="00B93714" w:rsidRPr="00B93714">
        <w:rPr>
          <w:i/>
          <w:iCs/>
        </w:rPr>
        <w:t>RouteAF.dmn</w:t>
      </w:r>
      <w:proofErr w:type="spellEnd"/>
    </w:p>
    <w:p w14:paraId="5292689D" w14:textId="3909C0C5" w:rsidR="00780852" w:rsidRPr="00545C83" w:rsidRDefault="00050987" w:rsidP="00780852">
      <w:pPr>
        <w:pStyle w:val="ListParagraph"/>
        <w:ind w:left="1440"/>
      </w:pPr>
      <w:r>
        <w:rPr>
          <w:i/>
          <w:iCs/>
        </w:rPr>
        <w:t>L</w:t>
      </w:r>
      <w:r w:rsidR="00780852" w:rsidRPr="00545C83">
        <w:rPr>
          <w:i/>
          <w:iCs/>
        </w:rPr>
        <w:t>ab0</w:t>
      </w:r>
      <w:r w:rsidR="00780852">
        <w:rPr>
          <w:i/>
          <w:iCs/>
        </w:rPr>
        <w:t>4</w:t>
      </w:r>
      <w:r w:rsidR="00780852" w:rsidRPr="00545C83">
        <w:t>/</w:t>
      </w:r>
      <w:proofErr w:type="spellStart"/>
      <w:r w:rsidR="00780852">
        <w:rPr>
          <w:i/>
          <w:iCs/>
        </w:rPr>
        <w:t>RouteGM</w:t>
      </w:r>
      <w:r w:rsidR="00780852" w:rsidRPr="00545C83">
        <w:rPr>
          <w:i/>
          <w:iCs/>
        </w:rPr>
        <w:t>.dmn</w:t>
      </w:r>
      <w:proofErr w:type="spellEnd"/>
    </w:p>
    <w:p w14:paraId="55C426B3" w14:textId="00643A8D"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proofErr w:type="spellStart"/>
      <w:r w:rsidR="00780852">
        <w:rPr>
          <w:i/>
          <w:iCs/>
        </w:rPr>
        <w:t>RouteNR</w:t>
      </w:r>
      <w:r w:rsidR="00780852" w:rsidRPr="00545C83">
        <w:rPr>
          <w:i/>
          <w:iCs/>
        </w:rPr>
        <w:t>.dmn</w:t>
      </w:r>
      <w:proofErr w:type="spellEnd"/>
    </w:p>
    <w:p w14:paraId="70B15555" w14:textId="0E22A194"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proofErr w:type="spellStart"/>
      <w:r w:rsidR="00780852">
        <w:rPr>
          <w:i/>
          <w:iCs/>
        </w:rPr>
        <w:t>RouteSZ</w:t>
      </w:r>
      <w:r w:rsidR="00780852" w:rsidRPr="00545C83">
        <w:rPr>
          <w:i/>
          <w:iCs/>
        </w:rPr>
        <w:t>.dmn</w:t>
      </w:r>
      <w:proofErr w:type="spellEnd"/>
    </w:p>
    <w:p w14:paraId="586920D5" w14:textId="6B9474F2" w:rsidR="00780852" w:rsidRPr="00545C83"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proofErr w:type="spellStart"/>
      <w:r w:rsidR="00780852">
        <w:rPr>
          <w:i/>
          <w:iCs/>
        </w:rPr>
        <w:t>SwiftRoutingRules</w:t>
      </w:r>
      <w:r w:rsidR="00780852"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 xml:space="preserve">If there are execution errors, talk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8" w:name="_Toc134547597"/>
      <w:r w:rsidRPr="00545C83">
        <w:t>Conclusion</w:t>
      </w:r>
      <w:bookmarkEnd w:id="28"/>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9" w:name="_Toc134547598"/>
      <w:r w:rsidRPr="00545C83">
        <w:rPr>
          <w:lang w:val="en-GB"/>
        </w:rPr>
        <w:lastRenderedPageBreak/>
        <w:t xml:space="preserve">Lab 5 - </w:t>
      </w:r>
      <w:r w:rsidR="00900DCC" w:rsidRPr="00545C83">
        <w:rPr>
          <w:lang w:val="en-GB"/>
        </w:rPr>
        <w:t>Hit Polic</w:t>
      </w:r>
      <w:r w:rsidR="004B6E25" w:rsidRPr="00545C83">
        <w:rPr>
          <w:lang w:val="en-GB"/>
        </w:rPr>
        <w:t>ies</w:t>
      </w:r>
      <w:bookmarkEnd w:id="29"/>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30" w:name="_Toc134547599"/>
      <w:r w:rsidRPr="00545C83">
        <w:t>Introduction</w:t>
      </w:r>
      <w:bookmarkEnd w:id="30"/>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070DF4EA">
            <wp:extent cx="4984750" cy="2206465"/>
            <wp:effectExtent l="228600" t="228600" r="215900" b="213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2232" cy="2218630"/>
                    </a:xfrm>
                    <a:prstGeom prst="rect">
                      <a:avLst/>
                    </a:prstGeom>
                    <a:effectLst>
                      <a:glow rad="228600">
                        <a:schemeClr val="accent1">
                          <a:satMod val="175000"/>
                          <a:alpha val="40000"/>
                        </a:schemeClr>
                      </a:glow>
                    </a:effectLst>
                  </pic:spPr>
                </pic:pic>
              </a:graphicData>
            </a:graphic>
          </wp:inline>
        </w:drawing>
      </w:r>
    </w:p>
    <w:p w14:paraId="450A4C3F" w14:textId="52291EF6" w:rsidR="00900DCC" w:rsidRPr="00545C83" w:rsidRDefault="0072667D" w:rsidP="00900DCC">
      <w:r>
        <w:t>It</w:t>
      </w:r>
      <w:r w:rsidR="00854D43" w:rsidRPr="00545C83">
        <w:t xml:space="preserve"> is </w:t>
      </w:r>
      <w:r w:rsidR="00050987">
        <w:t>recommended</w:t>
      </w:r>
      <w:r w:rsidR="00854D43" w:rsidRPr="00545C83">
        <w:t xml:space="preserve">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050987" w:rsidRDefault="00900DCC" w:rsidP="008901BF">
            <w:pPr>
              <w:jc w:val="center"/>
              <w:rPr>
                <w:szCs w:val="22"/>
              </w:rPr>
            </w:pPr>
            <w:r w:rsidRPr="00050987">
              <w:rPr>
                <w:szCs w:val="22"/>
              </w:rPr>
              <w:t>Hit Policy</w:t>
            </w:r>
          </w:p>
        </w:tc>
        <w:tc>
          <w:tcPr>
            <w:tcW w:w="3402" w:type="dxa"/>
            <w:hideMark/>
          </w:tcPr>
          <w:p w14:paraId="320CCA6A" w14:textId="77777777" w:rsidR="00900DCC" w:rsidRPr="00050987" w:rsidRDefault="00900DCC" w:rsidP="008901BF">
            <w:pPr>
              <w:jc w:val="center"/>
              <w:cnfStyle w:val="100000000000" w:firstRow="1" w:lastRow="0" w:firstColumn="0" w:lastColumn="0" w:oddVBand="0" w:evenVBand="0" w:oddHBand="0" w:evenHBand="0" w:firstRowFirstColumn="0" w:firstRowLastColumn="0" w:lastRowFirstColumn="0" w:lastRowLastColumn="0"/>
              <w:rPr>
                <w:szCs w:val="22"/>
              </w:rPr>
            </w:pPr>
            <w:r w:rsidRPr="00050987">
              <w:rPr>
                <w:szCs w:val="22"/>
              </w:rPr>
              <w:t>Description</w:t>
            </w:r>
          </w:p>
        </w:tc>
        <w:tc>
          <w:tcPr>
            <w:tcW w:w="5375" w:type="dxa"/>
          </w:tcPr>
          <w:p w14:paraId="2FBE06BF" w14:textId="77777777" w:rsidR="00900DCC" w:rsidRPr="00050987"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szCs w:val="22"/>
              </w:rPr>
            </w:pPr>
            <w:r w:rsidRPr="00050987">
              <w:rPr>
                <w:szCs w:val="22"/>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073D3672" w14:textId="77777777" w:rsidR="00155B2E" w:rsidRDefault="00E05F59" w:rsidP="00900DCC">
      <w:pPr>
        <w:rPr>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155B2E">
        <w:rPr>
          <w:lang w:eastAsia="x-none"/>
        </w:rPr>
        <w:t xml:space="preserve"> are</w:t>
      </w:r>
      <w:r w:rsidR="002E7ED5">
        <w:rPr>
          <w:lang w:val="en-UG" w:eastAsia="x-none"/>
        </w:rPr>
        <w:t>:</w:t>
      </w:r>
      <w:r w:rsidR="00D36391">
        <w:rPr>
          <w:lang w:eastAsia="x-none"/>
        </w:rPr>
        <w:t xml:space="preserve"> </w:t>
      </w:r>
    </w:p>
    <w:p w14:paraId="1D64A418" w14:textId="182CF22B" w:rsidR="00155B2E" w:rsidRDefault="004C74A5" w:rsidP="00155B2E">
      <w:pPr>
        <w:pStyle w:val="ListParagraph"/>
        <w:numPr>
          <w:ilvl w:val="0"/>
          <w:numId w:val="30"/>
        </w:numPr>
        <w:rPr>
          <w:lang w:eastAsia="x-none"/>
        </w:rPr>
      </w:pPr>
      <w:r w:rsidRPr="00155B2E">
        <w:rPr>
          <w:b/>
          <w:bCs/>
          <w:lang w:eastAsia="x-none"/>
        </w:rPr>
        <w:t xml:space="preserve">Priority </w:t>
      </w:r>
      <w:r w:rsidRPr="004C74A5">
        <w:rPr>
          <w:lang w:eastAsia="x-none"/>
        </w:rPr>
        <w:t xml:space="preserve">which </w:t>
      </w:r>
      <w:r w:rsidR="00EC6BDF">
        <w:rPr>
          <w:lang w:eastAsia="x-none"/>
        </w:rPr>
        <w:t xml:space="preserve">behaves like </w:t>
      </w:r>
      <w:r w:rsidRPr="00155B2E">
        <w:rPr>
          <w:b/>
          <w:bCs/>
          <w:lang w:eastAsia="x-none"/>
        </w:rPr>
        <w:t>Any</w:t>
      </w:r>
    </w:p>
    <w:p w14:paraId="4E4280C8" w14:textId="09C67434" w:rsidR="00900DCC" w:rsidRPr="00155B2E" w:rsidRDefault="00EC6BDF" w:rsidP="00155B2E">
      <w:pPr>
        <w:pStyle w:val="ListParagraph"/>
        <w:numPr>
          <w:ilvl w:val="0"/>
          <w:numId w:val="30"/>
        </w:numPr>
        <w:rPr>
          <w:b/>
          <w:bCs/>
          <w:lang w:eastAsia="x-none"/>
        </w:rPr>
      </w:pPr>
      <w:r w:rsidRPr="00155B2E">
        <w:rPr>
          <w:b/>
          <w:bCs/>
          <w:lang w:eastAsia="x-none"/>
        </w:rPr>
        <w:t xml:space="preserve">Rule Order </w:t>
      </w:r>
      <w:r w:rsidRPr="00EC6BDF">
        <w:rPr>
          <w:lang w:eastAsia="x-none"/>
        </w:rPr>
        <w:t>and</w:t>
      </w:r>
      <w:r w:rsidRPr="00155B2E">
        <w:rPr>
          <w:b/>
          <w:bCs/>
          <w:lang w:eastAsia="x-none"/>
        </w:rPr>
        <w:t xml:space="preserve"> </w:t>
      </w:r>
      <w:r w:rsidR="00900DCC" w:rsidRPr="00155B2E">
        <w:rPr>
          <w:b/>
          <w:bCs/>
          <w:lang w:eastAsia="x-none"/>
        </w:rPr>
        <w:t xml:space="preserve">Output Order </w:t>
      </w:r>
      <w:r w:rsidR="00900DCC" w:rsidRPr="00545C83">
        <w:rPr>
          <w:lang w:eastAsia="x-none"/>
        </w:rPr>
        <w:t xml:space="preserve">which </w:t>
      </w:r>
      <w:r>
        <w:rPr>
          <w:lang w:eastAsia="x-none"/>
        </w:rPr>
        <w:t>behave like</w:t>
      </w:r>
      <w:r w:rsidR="00900DCC" w:rsidRPr="00155B2E">
        <w:rPr>
          <w:b/>
          <w:bCs/>
          <w:lang w:eastAsia="x-none"/>
        </w:rPr>
        <w:t xml:space="preserve"> Collect.</w:t>
      </w:r>
      <w:r w:rsidR="00900DCC" w:rsidRPr="00155B2E">
        <w:rPr>
          <w:b/>
          <w:bCs/>
          <w:lang w:eastAsia="x-none"/>
        </w:rPr>
        <w:br w:type="page"/>
      </w:r>
    </w:p>
    <w:p w14:paraId="63031C1B" w14:textId="7DDFFAC1" w:rsidR="00900DCC" w:rsidRDefault="00854D43" w:rsidP="00DD70E2">
      <w:pPr>
        <w:pStyle w:val="Heading2"/>
        <w:numPr>
          <w:ilvl w:val="0"/>
          <w:numId w:val="0"/>
        </w:numPr>
        <w:ind w:left="432" w:hanging="432"/>
      </w:pPr>
      <w:bookmarkStart w:id="31" w:name="_Toc134547600"/>
      <w:r w:rsidRPr="00545C83">
        <w:lastRenderedPageBreak/>
        <w:t>Instructions</w:t>
      </w:r>
      <w:bookmarkEnd w:id="31"/>
    </w:p>
    <w:p w14:paraId="7A739B68" w14:textId="77777777" w:rsidR="00DD70E2" w:rsidRPr="00545C83" w:rsidRDefault="00DD70E2" w:rsidP="00DD70E2">
      <w:pPr>
        <w:pStyle w:val="Heading3"/>
        <w:numPr>
          <w:ilvl w:val="0"/>
          <w:numId w:val="0"/>
        </w:numPr>
        <w:ind w:left="426" w:hanging="426"/>
      </w:pPr>
      <w:bookmarkStart w:id="32" w:name="_Toc134547601"/>
      <w:r w:rsidRPr="00545C83">
        <w:t>Unique Policy</w:t>
      </w:r>
      <w:bookmarkEnd w:id="32"/>
    </w:p>
    <w:p w14:paraId="48AEF180" w14:textId="77777777" w:rsidR="00DD70E2" w:rsidRPr="00545C83" w:rsidRDefault="00DD70E2" w:rsidP="00900DCC">
      <w:pPr>
        <w:rPr>
          <w:lang w:eastAsia="en-US"/>
        </w:rPr>
      </w:pPr>
    </w:p>
    <w:p w14:paraId="1CD08668" w14:textId="5270B002" w:rsidR="00317EF2" w:rsidRPr="00545C83" w:rsidRDefault="00573501" w:rsidP="00573501">
      <w:pPr>
        <w:pStyle w:val="ListParagraph"/>
        <w:numPr>
          <w:ilvl w:val="0"/>
          <w:numId w:val="20"/>
        </w:numPr>
      </w:pPr>
      <w:r w:rsidRPr="00545C83">
        <w:t xml:space="preserve">In </w:t>
      </w:r>
      <w:r>
        <w:t>a new</w:t>
      </w:r>
      <w:r w:rsidRPr="00545C83">
        <w:t xml:space="preserve"> Chrome or Safari </w:t>
      </w:r>
      <w:r>
        <w:t>browser</w:t>
      </w:r>
      <w:r w:rsidRPr="00545C83">
        <w:t xml:space="preserve"> </w:t>
      </w:r>
      <w:r w:rsidR="00317EF2" w:rsidRPr="00545C83">
        <w:t xml:space="preserve">open the web site </w:t>
      </w:r>
      <w:hyperlink r:id="rId62">
        <w:r w:rsidR="00317EF2" w:rsidRPr="00545C83">
          <w:rPr>
            <w:rStyle w:val="Hyperlink"/>
          </w:rPr>
          <w:t>https://sandbox.kie.org/</w:t>
        </w:r>
      </w:hyperlink>
      <w:r w:rsidR="00317EF2"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57159235" w:rsidR="00DD70E2" w:rsidRDefault="00317EF2" w:rsidP="00317EF2">
      <w:pPr>
        <w:pStyle w:val="ListParagraph"/>
        <w:numPr>
          <w:ilvl w:val="0"/>
          <w:numId w:val="20"/>
        </w:numPr>
      </w:pPr>
      <w:r w:rsidRPr="00545C83">
        <w:t xml:space="preserve">Select the file: </w:t>
      </w:r>
      <w:r w:rsidR="00155B2E">
        <w:rPr>
          <w:i/>
          <w:iCs/>
        </w:rPr>
        <w:t>L</w:t>
      </w:r>
      <w:r w:rsidRPr="00E374C6">
        <w:rPr>
          <w:i/>
          <w:iCs/>
        </w:rPr>
        <w:t>ab05/</w:t>
      </w:r>
      <w:proofErr w:type="spellStart"/>
      <w:r w:rsidRPr="00E374C6">
        <w:rPr>
          <w:i/>
          <w:iCs/>
        </w:rPr>
        <w:t>HabitabilityUnique.dmn</w:t>
      </w:r>
      <w:proofErr w:type="spellEnd"/>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7196EDD1"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w:t>
      </w:r>
      <w:r w:rsidR="00155B2E">
        <w:rPr>
          <w:rStyle w:val="FootnoteReference"/>
        </w:rPr>
        <w:footnoteReference w:id="5"/>
      </w:r>
      <w:r w:rsidR="0044256F">
        <w:t>.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lastRenderedPageBreak/>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41173F0" w:rsidR="00A21DD3" w:rsidRDefault="00A21DD3" w:rsidP="00900DCC">
      <w:pPr>
        <w:rPr>
          <w:lang w:eastAsia="en-US"/>
        </w:rPr>
      </w:pPr>
      <w:r>
        <w:rPr>
          <w:lang w:eastAsia="en-US"/>
        </w:rPr>
        <w:t>The disadvantage of the Unique policy is it</w:t>
      </w:r>
      <w:r w:rsidR="002E7ED5">
        <w:rPr>
          <w:lang w:val="en-UG" w:eastAsia="en-US"/>
        </w:rPr>
        <w:t xml:space="preserve"> requires</w:t>
      </w:r>
      <w:r>
        <w:rPr>
          <w:lang w:eastAsia="en-US"/>
        </w:rPr>
        <w:t xml:space="preserve"> the table to </w:t>
      </w:r>
      <w:r w:rsidR="002E7ED5">
        <w:rPr>
          <w:lang w:val="en-UG" w:eastAsia="en-US"/>
        </w:rPr>
        <w:t xml:space="preserve">cover every condition and can </w:t>
      </w:r>
      <w:r>
        <w:rPr>
          <w:lang w:eastAsia="en-US"/>
        </w:rPr>
        <w:t>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3" w:name="_Toc134547602"/>
      <w:r>
        <w:lastRenderedPageBreak/>
        <w:t>Any</w:t>
      </w:r>
      <w:r w:rsidR="006A5B5A" w:rsidRPr="00545C83">
        <w:t xml:space="preserve"> Policy</w:t>
      </w:r>
      <w:bookmarkEnd w:id="33"/>
    </w:p>
    <w:p w14:paraId="15AB7655" w14:textId="77777777" w:rsidR="006A5B5A" w:rsidRDefault="006A5B5A" w:rsidP="006A5B5A">
      <w:pPr>
        <w:rPr>
          <w:lang w:eastAsia="en-US"/>
        </w:rPr>
      </w:pPr>
    </w:p>
    <w:p w14:paraId="6DE75D90" w14:textId="6CC89D99" w:rsidR="006A5B5A" w:rsidRPr="00545C83" w:rsidRDefault="00573501" w:rsidP="00573501">
      <w:pPr>
        <w:pStyle w:val="ListParagraph"/>
        <w:numPr>
          <w:ilvl w:val="0"/>
          <w:numId w:val="21"/>
        </w:numPr>
      </w:pPr>
      <w:r w:rsidRPr="00545C83">
        <w:t xml:space="preserve">In </w:t>
      </w:r>
      <w:r>
        <w:t>a new</w:t>
      </w:r>
      <w:r w:rsidRPr="00545C83">
        <w:t xml:space="preserve"> Chrome or Safari </w:t>
      </w:r>
      <w:r>
        <w:t>browser</w:t>
      </w:r>
      <w:r w:rsidRPr="00545C83">
        <w:t xml:space="preserve"> </w:t>
      </w:r>
      <w:r w:rsidR="006A5B5A" w:rsidRPr="00545C83">
        <w:t xml:space="preserve">open the web site </w:t>
      </w:r>
      <w:hyperlink r:id="rId70">
        <w:r w:rsidR="006A5B5A" w:rsidRPr="00545C83">
          <w:rPr>
            <w:rStyle w:val="Hyperlink"/>
          </w:rPr>
          <w:t>https://sandbox.kie.org/</w:t>
        </w:r>
      </w:hyperlink>
      <w:r w:rsidR="006A5B5A"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48CBF15A" w:rsidR="006A5B5A" w:rsidRDefault="006A5B5A" w:rsidP="00812EFF">
      <w:pPr>
        <w:pStyle w:val="ListParagraph"/>
        <w:numPr>
          <w:ilvl w:val="0"/>
          <w:numId w:val="21"/>
        </w:numPr>
      </w:pPr>
      <w:r w:rsidRPr="00545C83">
        <w:t xml:space="preserve">Select the file: </w:t>
      </w:r>
      <w:r w:rsidR="00155B2E" w:rsidRPr="00155B2E">
        <w:rPr>
          <w:i/>
          <w:iCs/>
        </w:rPr>
        <w:t>L</w:t>
      </w:r>
      <w:r w:rsidRPr="00155B2E">
        <w:rPr>
          <w:i/>
          <w:iCs/>
        </w:rPr>
        <w:t>ab05</w:t>
      </w:r>
      <w:r w:rsidRPr="00317EF2">
        <w:t>/</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4" w:name="_Toc134547603"/>
      <w:r w:rsidRPr="00545C83">
        <w:t>First Policy</w:t>
      </w:r>
      <w:bookmarkEnd w:id="34"/>
    </w:p>
    <w:p w14:paraId="28359713" w14:textId="2FE61A9A" w:rsidR="002B717B" w:rsidRDefault="002B717B" w:rsidP="002B717B">
      <w:pPr>
        <w:rPr>
          <w:lang w:eastAsia="en-US"/>
        </w:rPr>
      </w:pPr>
    </w:p>
    <w:p w14:paraId="25AE7B81" w14:textId="51E114E3" w:rsidR="00DB6725" w:rsidRPr="00573501" w:rsidRDefault="00573501" w:rsidP="00573501">
      <w:pPr>
        <w:pStyle w:val="ListParagraph"/>
        <w:numPr>
          <w:ilvl w:val="0"/>
          <w:numId w:val="29"/>
        </w:numPr>
        <w:rPr>
          <w:rStyle w:val="Hyperlink"/>
          <w:color w:val="auto"/>
          <w:u w:val="none"/>
        </w:rPr>
      </w:pPr>
      <w:r w:rsidRPr="00545C83">
        <w:t xml:space="preserve">In </w:t>
      </w:r>
      <w:r>
        <w:t>a new</w:t>
      </w:r>
      <w:r w:rsidRPr="00545C83">
        <w:t xml:space="preserve"> Chrome or Safari </w:t>
      </w:r>
      <w:r>
        <w:t>browser</w:t>
      </w:r>
      <w:r w:rsidRPr="00545C83">
        <w:t xml:space="preserve"> </w:t>
      </w:r>
      <w:r w:rsidR="002843EF" w:rsidRPr="00545C83">
        <w:t xml:space="preserve">open the web site </w:t>
      </w:r>
      <w:hyperlink r:id="rId75">
        <w:r w:rsidR="002843EF" w:rsidRPr="00545C83">
          <w:rPr>
            <w:rStyle w:val="Hyperlink"/>
          </w:rPr>
          <w:t>https://sandbox.kie.org/</w:t>
        </w:r>
      </w:hyperlink>
    </w:p>
    <w:p w14:paraId="6785BF0E" w14:textId="77777777" w:rsidR="00DB6725" w:rsidRPr="00DB6725" w:rsidRDefault="00DB6725" w:rsidP="00DB6725">
      <w:pPr>
        <w:pStyle w:val="ListParagraph"/>
        <w:rPr>
          <w:rStyle w:val="Hyperlink"/>
          <w:color w:val="auto"/>
          <w:u w:val="none"/>
        </w:rPr>
      </w:pPr>
    </w:p>
    <w:p w14:paraId="2E7C1C9E" w14:textId="31C4D756" w:rsidR="002843EF" w:rsidRPr="00545C83" w:rsidRDefault="00DB6725" w:rsidP="00573501">
      <w:pPr>
        <w:pStyle w:val="ListParagraph"/>
        <w:numPr>
          <w:ilvl w:val="0"/>
          <w:numId w:val="29"/>
        </w:numPr>
      </w:pPr>
      <w:r>
        <w:t>If you already have KIE Sandbox open from the previous lab, clear the cache as recommended in Appendix A.</w:t>
      </w:r>
      <w:r w:rsidR="002843EF" w:rsidRPr="00545C83">
        <w:br/>
      </w:r>
    </w:p>
    <w:p w14:paraId="6A629C3B" w14:textId="77777777" w:rsidR="002843EF" w:rsidRPr="00545C83" w:rsidRDefault="002843EF" w:rsidP="00573501">
      <w:pPr>
        <w:pStyle w:val="ListParagraph"/>
        <w:numPr>
          <w:ilvl w:val="0"/>
          <w:numId w:val="29"/>
        </w:numPr>
      </w:pPr>
      <w:r w:rsidRPr="00545C83">
        <w:t xml:space="preserve">Click on </w:t>
      </w:r>
      <w:r w:rsidRPr="00545C83">
        <w:rPr>
          <w:b/>
          <w:bCs/>
        </w:rPr>
        <w:t>New Decision</w:t>
      </w:r>
      <w:r w:rsidRPr="00545C83">
        <w:t xml:space="preserve">. </w:t>
      </w:r>
    </w:p>
    <w:p w14:paraId="64108488" w14:textId="77777777" w:rsidR="002843EF" w:rsidRPr="00545C83" w:rsidRDefault="002843EF" w:rsidP="00573501">
      <w:pPr>
        <w:pStyle w:val="ListParagraph"/>
        <w:numPr>
          <w:ilvl w:val="0"/>
          <w:numId w:val="2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573501">
      <w:pPr>
        <w:pStyle w:val="ListParagraph"/>
        <w:numPr>
          <w:ilvl w:val="0"/>
          <w:numId w:val="29"/>
        </w:numPr>
      </w:pPr>
      <w:r w:rsidRPr="00545C83">
        <w:t xml:space="preserve">Select the file: </w:t>
      </w:r>
      <w:r w:rsidRPr="00317EF2">
        <w:t>lab05/</w:t>
      </w:r>
      <w:proofErr w:type="spellStart"/>
      <w:r w:rsidRPr="00AB10BB">
        <w:rPr>
          <w:i/>
          <w:iCs/>
        </w:rPr>
        <w:t>HabitabilityFirst</w:t>
      </w:r>
      <w:r w:rsidRPr="00317EF2">
        <w:t>.</w:t>
      </w:r>
      <w:r w:rsidRPr="00AB10BB">
        <w:rPr>
          <w:i/>
          <w:iCs/>
        </w:rPr>
        <w:t>dmn</w:t>
      </w:r>
      <w:proofErr w:type="spellEnd"/>
    </w:p>
    <w:p w14:paraId="2B25FC0F" w14:textId="422E637D" w:rsidR="00E374C6" w:rsidRDefault="00E374C6" w:rsidP="00573501">
      <w:pPr>
        <w:pStyle w:val="ListParagraph"/>
        <w:numPr>
          <w:ilvl w:val="0"/>
          <w:numId w:val="29"/>
        </w:numPr>
      </w:pPr>
      <w:r>
        <w:t xml:space="preserve">Edit the </w:t>
      </w:r>
      <w:proofErr w:type="spellStart"/>
      <w:r w:rsidRPr="00812EFF">
        <w:rPr>
          <w:i/>
          <w:iCs/>
        </w:rPr>
        <w:t>Habitability</w:t>
      </w:r>
      <w:r>
        <w:rPr>
          <w:i/>
          <w:iCs/>
        </w:rPr>
        <w:t>First</w:t>
      </w:r>
      <w:proofErr w:type="spellEnd"/>
      <w:r>
        <w:rPr>
          <w:i/>
          <w:iCs/>
        </w:rPr>
        <w:t xml:space="preserve">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573501">
      <w:pPr>
        <w:pStyle w:val="ListParagraph"/>
        <w:numPr>
          <w:ilvl w:val="0"/>
          <w:numId w:val="29"/>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5" w:name="_Toc134547604"/>
      <w:r w:rsidRPr="00545C83">
        <w:lastRenderedPageBreak/>
        <w:t xml:space="preserve">String </w:t>
      </w:r>
      <w:r w:rsidR="002B717B" w:rsidRPr="00545C83">
        <w:t>C</w:t>
      </w:r>
      <w:r w:rsidRPr="00545C83">
        <w:t>ollection policy</w:t>
      </w:r>
      <w:bookmarkEnd w:id="35"/>
    </w:p>
    <w:p w14:paraId="468567AB" w14:textId="77777777" w:rsidR="001664C6" w:rsidRDefault="001664C6" w:rsidP="001664C6">
      <w:pPr>
        <w:rPr>
          <w:lang w:eastAsia="en-US"/>
        </w:rPr>
      </w:pPr>
    </w:p>
    <w:p w14:paraId="06E6EA49" w14:textId="246467B1" w:rsidR="001664C6" w:rsidRPr="00545C83" w:rsidRDefault="00573501" w:rsidP="00573501">
      <w:pPr>
        <w:pStyle w:val="ListParagraph"/>
        <w:numPr>
          <w:ilvl w:val="0"/>
          <w:numId w:val="22"/>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77">
        <w:r w:rsidR="001664C6" w:rsidRPr="00545C83">
          <w:rPr>
            <w:rStyle w:val="Hyperlink"/>
          </w:rPr>
          <w:t>https://sandbox.kie.org/</w:t>
        </w:r>
      </w:hyperlink>
      <w:r w:rsidR="001664C6"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2EFD05F2" w:rsidR="001664C6" w:rsidRPr="00AB10BB" w:rsidRDefault="001664C6" w:rsidP="001664C6">
      <w:pPr>
        <w:pStyle w:val="ListParagraph"/>
        <w:numPr>
          <w:ilvl w:val="0"/>
          <w:numId w:val="22"/>
        </w:numPr>
      </w:pPr>
      <w:r w:rsidRPr="00545C83">
        <w:t xml:space="preserve">Select the file: </w:t>
      </w:r>
      <w:r w:rsidR="00155B2E" w:rsidRPr="00155B2E">
        <w:rPr>
          <w:i/>
          <w:iCs/>
        </w:rPr>
        <w:t>L</w:t>
      </w:r>
      <w:r w:rsidRPr="00155B2E">
        <w:rPr>
          <w:i/>
          <w:iCs/>
        </w:rPr>
        <w:t>ab05</w:t>
      </w:r>
      <w:r w:rsidRPr="00317EF2">
        <w:t>/</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proofErr w:type="spellStart"/>
      <w:r w:rsidRPr="00AC68F2">
        <w:rPr>
          <w:i/>
          <w:iCs/>
        </w:rPr>
        <w:t>Habitability</w:t>
      </w:r>
      <w:r w:rsidR="00D23DF8" w:rsidRPr="00AC68F2">
        <w:rPr>
          <w:i/>
          <w:iCs/>
        </w:rPr>
        <w:t>Collect</w:t>
      </w:r>
      <w:proofErr w:type="spellEnd"/>
      <w:r w:rsidR="00D23DF8" w:rsidRPr="00AC68F2">
        <w:rPr>
          <w:i/>
          <w:iCs/>
        </w:rPr>
        <w:t xml:space="preserve">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6" w:name="_Toc134547605"/>
      <w:r w:rsidRPr="00545C83">
        <w:lastRenderedPageBreak/>
        <w:t xml:space="preserve">Numeric </w:t>
      </w:r>
      <w:r w:rsidR="002B717B" w:rsidRPr="00545C83">
        <w:t>Collection</w:t>
      </w:r>
      <w:r w:rsidRPr="00545C83">
        <w:t xml:space="preserve"> policy</w:t>
      </w:r>
      <w:bookmarkEnd w:id="36"/>
    </w:p>
    <w:p w14:paraId="62B78E20" w14:textId="77777777" w:rsidR="001664C6" w:rsidRDefault="001664C6" w:rsidP="001664C6">
      <w:pPr>
        <w:rPr>
          <w:lang w:eastAsia="en-US"/>
        </w:rPr>
      </w:pPr>
    </w:p>
    <w:p w14:paraId="36D447C1" w14:textId="122A5255" w:rsidR="001664C6" w:rsidRPr="00545C83" w:rsidRDefault="00573501" w:rsidP="00573501">
      <w:pPr>
        <w:pStyle w:val="ListParagraph"/>
        <w:numPr>
          <w:ilvl w:val="0"/>
          <w:numId w:val="23"/>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80">
        <w:r w:rsidR="001664C6" w:rsidRPr="00545C83">
          <w:rPr>
            <w:rStyle w:val="Hyperlink"/>
          </w:rPr>
          <w:t>https://sandbox.kie.org/</w:t>
        </w:r>
      </w:hyperlink>
      <w:r w:rsidR="001664C6"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2F565A11" w:rsidR="001664C6" w:rsidRPr="00AB10BB" w:rsidRDefault="001664C6" w:rsidP="001664C6">
      <w:pPr>
        <w:pStyle w:val="ListParagraph"/>
        <w:numPr>
          <w:ilvl w:val="0"/>
          <w:numId w:val="23"/>
        </w:numPr>
      </w:pPr>
      <w:r w:rsidRPr="00545C83">
        <w:t xml:space="preserve">Select the file: </w:t>
      </w:r>
      <w:r w:rsidR="00155B2E" w:rsidRPr="00155B2E">
        <w:rPr>
          <w:i/>
          <w:iCs/>
        </w:rPr>
        <w:t>L</w:t>
      </w:r>
      <w:r w:rsidRPr="00155B2E">
        <w:rPr>
          <w:i/>
          <w:iCs/>
        </w:rPr>
        <w:t>ab05</w:t>
      </w:r>
      <w:r w:rsidRPr="00317EF2">
        <w:t>/</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proofErr w:type="spellStart"/>
      <w:r w:rsidRPr="00AB10BB">
        <w:rPr>
          <w:i/>
          <w:iCs/>
        </w:rPr>
        <w:t>Habitability</w:t>
      </w:r>
      <w:r w:rsidR="006F382A">
        <w:rPr>
          <w:i/>
          <w:iCs/>
        </w:rPr>
        <w:t>Numeric</w:t>
      </w:r>
      <w:proofErr w:type="spellEnd"/>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7D088078" w14:textId="354C7CD2" w:rsidR="00C02837" w:rsidRDefault="00F45371" w:rsidP="00C02837">
      <w:pPr>
        <w:pStyle w:val="ListParagraph"/>
        <w:numPr>
          <w:ilvl w:val="0"/>
          <w:numId w:val="22"/>
        </w:numPr>
      </w:pPr>
      <w:r>
        <w:t>You should see this:</w:t>
      </w:r>
    </w:p>
    <w:p w14:paraId="54B55E04" w14:textId="19F2B06F" w:rsidR="00F45371" w:rsidRDefault="00C02837" w:rsidP="00F45371">
      <w:pPr>
        <w:rPr>
          <w:lang w:eastAsia="en-US"/>
        </w:rPr>
      </w:pPr>
      <w:r w:rsidRPr="00C02837">
        <w:rPr>
          <w:noProof/>
          <w:lang w:eastAsia="en-US"/>
        </w:rPr>
        <w:drawing>
          <wp:inline distT="0" distB="0" distL="0" distR="0" wp14:anchorId="77CECD09" wp14:editId="2DBBD54D">
            <wp:extent cx="5861939" cy="2035379"/>
            <wp:effectExtent l="228600" t="228600" r="215265" b="212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71119" cy="2038566"/>
                    </a:xfrm>
                    <a:prstGeom prst="rect">
                      <a:avLst/>
                    </a:prstGeom>
                    <a:effectLst>
                      <a:glow rad="228600">
                        <a:schemeClr val="accent1">
                          <a:satMod val="175000"/>
                          <a:alpha val="40000"/>
                        </a:schemeClr>
                      </a:glow>
                    </a:effectLst>
                  </pic:spPr>
                </pic:pic>
              </a:graphicData>
            </a:graphic>
          </wp:inline>
        </w:drawing>
      </w:r>
    </w:p>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lastRenderedPageBreak/>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7" w:name="_Toc134547606"/>
      <w:r w:rsidRPr="00545C83">
        <w:t>Conclusion</w:t>
      </w:r>
      <w:bookmarkEnd w:id="37"/>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8" w:name="_Toc134547607"/>
      <w:r w:rsidRPr="00545C83">
        <w:rPr>
          <w:lang w:val="en-GB"/>
        </w:rPr>
        <w:lastRenderedPageBreak/>
        <w:t xml:space="preserve">Lab 6 - </w:t>
      </w:r>
      <w:r w:rsidR="00900DCC" w:rsidRPr="00545C83">
        <w:rPr>
          <w:lang w:val="en-GB"/>
        </w:rPr>
        <w:t xml:space="preserve">Advanced </w:t>
      </w:r>
      <w:r w:rsidR="00FB4ACD">
        <w:rPr>
          <w:lang w:val="en-GB"/>
        </w:rPr>
        <w:t>DMN</w:t>
      </w:r>
      <w:bookmarkEnd w:id="38"/>
    </w:p>
    <w:p w14:paraId="54CECD04" w14:textId="74DCAAFC" w:rsidR="00854D43" w:rsidRPr="00545C83" w:rsidRDefault="00854D43" w:rsidP="00854D43">
      <w:pPr>
        <w:pStyle w:val="Heading2"/>
        <w:numPr>
          <w:ilvl w:val="0"/>
          <w:numId w:val="0"/>
        </w:numPr>
        <w:ind w:left="432" w:hanging="432"/>
      </w:pPr>
      <w:bookmarkStart w:id="39" w:name="_Toc134547608"/>
      <w:r w:rsidRPr="00545C83">
        <w:t>Introduction</w:t>
      </w:r>
      <w:bookmarkEnd w:id="39"/>
    </w:p>
    <w:p w14:paraId="3CA5A09E" w14:textId="77777777" w:rsidR="00854D43" w:rsidRPr="00545C83" w:rsidRDefault="00854D43" w:rsidP="0083253E">
      <w:pPr>
        <w:rPr>
          <w:lang w:eastAsia="x-none"/>
        </w:rPr>
      </w:pPr>
    </w:p>
    <w:p w14:paraId="73233792" w14:textId="2F854720"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w:t>
      </w:r>
      <w:r w:rsidR="00C02837">
        <w:rPr>
          <w:lang w:val="en-UG"/>
        </w:rPr>
        <w:t>But</w:t>
      </w:r>
      <w:r w:rsidR="00EC1F78">
        <w:t xml:space="preserve">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 xml:space="preserve">an advanced </w:t>
      </w:r>
      <w:r w:rsidR="00C02837">
        <w:rPr>
          <w:lang w:val="en-UG"/>
        </w:rPr>
        <w:t>FEEL</w:t>
      </w:r>
      <w:r w:rsidR="00AC58B3">
        <w:t xml:space="preserve"> example that reschedule</w:t>
      </w:r>
      <w:r w:rsidR="00C02837">
        <w:rPr>
          <w:lang w:val="en-UG"/>
        </w:rPr>
        <w:t>s</w:t>
      </w:r>
      <w:r w:rsidR="00AC58B3">
        <w:t xml:space="preserve"> flights</w:t>
      </w:r>
      <w:r w:rsidR="00EC1F78">
        <w:t>.</w:t>
      </w:r>
    </w:p>
    <w:p w14:paraId="7A7F2E19" w14:textId="50987497" w:rsidR="00900DCC" w:rsidRPr="00545C83" w:rsidRDefault="00854D43" w:rsidP="00176B3D">
      <w:pPr>
        <w:pStyle w:val="Heading2"/>
        <w:numPr>
          <w:ilvl w:val="0"/>
          <w:numId w:val="0"/>
        </w:numPr>
        <w:ind w:left="432" w:hanging="432"/>
      </w:pPr>
      <w:bookmarkStart w:id="40" w:name="_Toc134547609"/>
      <w:r w:rsidRPr="00545C83">
        <w:t>Instructions</w:t>
      </w:r>
      <w:bookmarkEnd w:id="40"/>
    </w:p>
    <w:p w14:paraId="7284F9BD" w14:textId="77777777" w:rsidR="00900DCC" w:rsidRPr="00545C83" w:rsidRDefault="00900DCC" w:rsidP="00900DCC">
      <w:pPr>
        <w:rPr>
          <w:lang w:eastAsia="en-US"/>
        </w:rPr>
      </w:pPr>
    </w:p>
    <w:p w14:paraId="4784B139" w14:textId="143A00B8" w:rsidR="00287803" w:rsidRPr="00545C83" w:rsidRDefault="00573501" w:rsidP="00573501">
      <w:pPr>
        <w:pStyle w:val="ListParagraph"/>
        <w:numPr>
          <w:ilvl w:val="0"/>
          <w:numId w:val="25"/>
        </w:numPr>
      </w:pPr>
      <w:r w:rsidRPr="00545C83">
        <w:t xml:space="preserve">In </w:t>
      </w:r>
      <w:r>
        <w:t>a new</w:t>
      </w:r>
      <w:r w:rsidRPr="00545C83">
        <w:t xml:space="preserve"> Chrome or Safari </w:t>
      </w:r>
      <w:r>
        <w:t>browser</w:t>
      </w:r>
      <w:r w:rsidRPr="00545C83">
        <w:t xml:space="preserve"> </w:t>
      </w:r>
      <w:r w:rsidR="00287803" w:rsidRPr="00545C83">
        <w:t xml:space="preserve">open the web site </w:t>
      </w:r>
      <w:hyperlink r:id="rId84">
        <w:r w:rsidR="00287803" w:rsidRPr="00545C83">
          <w:rPr>
            <w:rStyle w:val="Hyperlink"/>
          </w:rPr>
          <w:t>https://sandbox.kie.org/</w:t>
        </w:r>
      </w:hyperlink>
      <w:r w:rsidR="00287803"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5F9BA54C" w:rsidR="00287803" w:rsidRPr="0050275B" w:rsidRDefault="00287803" w:rsidP="00155B2E">
      <w:pPr>
        <w:pStyle w:val="ListParagraph"/>
        <w:numPr>
          <w:ilvl w:val="0"/>
          <w:numId w:val="25"/>
        </w:numPr>
      </w:pPr>
      <w:r w:rsidRPr="00545C83">
        <w:t xml:space="preserve">Select the file: </w:t>
      </w:r>
      <w:r w:rsidR="008A01A5" w:rsidRPr="008A01A5">
        <w:rPr>
          <w:i/>
          <w:iCs/>
        </w:rPr>
        <w:t>Labs\Lab06\</w:t>
      </w:r>
      <w:proofErr w:type="spellStart"/>
      <w:r w:rsidR="008A01A5" w:rsidRPr="008A01A5">
        <w:rPr>
          <w:i/>
          <w:iCs/>
        </w:rPr>
        <w:t>src</w:t>
      </w:r>
      <w:proofErr w:type="spellEnd"/>
      <w:r w:rsidR="008A01A5" w:rsidRPr="008A01A5">
        <w:rPr>
          <w:i/>
          <w:iCs/>
        </w:rPr>
        <w:t>\main\resources\Lab06</w:t>
      </w:r>
      <w:r w:rsidR="008A01A5">
        <w:t>\</w:t>
      </w:r>
      <w:proofErr w:type="spellStart"/>
      <w:r w:rsidR="0050275B" w:rsidRPr="003F48DE">
        <w:rPr>
          <w:i/>
          <w:iCs/>
        </w:rPr>
        <w:t>Flight</w:t>
      </w:r>
      <w:r w:rsidR="00155B2E">
        <w:rPr>
          <w:i/>
          <w:iCs/>
        </w:rPr>
        <w:t>Reb</w:t>
      </w:r>
      <w:r w:rsidR="0050275B" w:rsidRPr="00155B2E">
        <w:rPr>
          <w:i/>
          <w:iCs/>
        </w:rPr>
        <w:t>ooking</w:t>
      </w:r>
      <w:r w:rsidRPr="00317EF2">
        <w:t>.</w:t>
      </w:r>
      <w:r w:rsidRPr="00155B2E">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1" w:name="_Toc134547610"/>
      <w:r>
        <w:lastRenderedPageBreak/>
        <w:t xml:space="preserve">A Quick Tour of </w:t>
      </w:r>
      <w:r w:rsidRPr="00545C83">
        <w:t xml:space="preserve">the </w:t>
      </w:r>
      <w:r>
        <w:t>Flight Rebooking S</w:t>
      </w:r>
      <w:r w:rsidRPr="00545C83">
        <w:t>ervice</w:t>
      </w:r>
      <w:bookmarkEnd w:id="41"/>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 xml:space="preserve">Flight Rebooking service.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2033143A" w:rsidR="009515BE" w:rsidRPr="00545C83" w:rsidRDefault="008A01A5" w:rsidP="008A01A5">
      <w:pPr>
        <w:pStyle w:val="ListParagraph"/>
        <w:numPr>
          <w:ilvl w:val="0"/>
          <w:numId w:val="27"/>
        </w:numPr>
      </w:pPr>
      <w:proofErr w:type="spellStart"/>
      <w:r w:rsidRPr="00264633">
        <w:rPr>
          <w:b/>
          <w:bCs/>
        </w:rPr>
        <w:t>tFlight</w:t>
      </w:r>
      <w:r w:rsidR="00264633" w:rsidRPr="00264633">
        <w:rPr>
          <w:b/>
          <w:bCs/>
        </w:rPr>
        <w:t>Table</w:t>
      </w:r>
      <w:proofErr w:type="spellEnd"/>
      <w:r>
        <w:t xml:space="preserve"> </w:t>
      </w:r>
      <w:r w:rsidR="00264633">
        <w:t>–</w:t>
      </w:r>
      <w:r>
        <w:t xml:space="preserve"> </w:t>
      </w:r>
      <w:r w:rsidR="003F48DE">
        <w:rPr>
          <w:lang w:val="en-UG"/>
        </w:rPr>
        <w:t>a</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0A4D0123" w:rsidR="009515BE" w:rsidRPr="00545C83" w:rsidRDefault="008A01A5" w:rsidP="008A01A5">
      <w:pPr>
        <w:pStyle w:val="ListParagraph"/>
        <w:numPr>
          <w:ilvl w:val="0"/>
          <w:numId w:val="27"/>
        </w:numPr>
      </w:pPr>
      <w:proofErr w:type="spellStart"/>
      <w:r w:rsidRPr="00264633">
        <w:rPr>
          <w:b/>
        </w:rPr>
        <w:t>tPassenger</w:t>
      </w:r>
      <w:r w:rsidR="00264633" w:rsidRPr="00264633">
        <w:rPr>
          <w:b/>
        </w:rPr>
        <w:t>Table</w:t>
      </w:r>
      <w:proofErr w:type="spellEnd"/>
      <w:r>
        <w:t xml:space="preserve"> - </w:t>
      </w:r>
      <w:r w:rsidR="003F48DE">
        <w:rPr>
          <w:lang w:val="en-UG"/>
        </w:rPr>
        <w:t>a</w:t>
      </w:r>
      <w:r w:rsidR="009515BE" w:rsidRPr="00545C83">
        <w:t xml:space="preserve"> list of passengers</w:t>
      </w:r>
      <w:r w:rsidR="009668C3">
        <w:t xml:space="preserve"> with status of </w:t>
      </w:r>
      <w:r w:rsidR="009668C3" w:rsidRPr="009668C3">
        <w:rPr>
          <w:i/>
          <w:iCs/>
        </w:rPr>
        <w:t xml:space="preserve">gold, silver </w:t>
      </w:r>
      <w:r w:rsidR="009668C3" w:rsidRPr="009668C3">
        <w:t>or</w:t>
      </w:r>
      <w:r w:rsidR="009668C3" w:rsidRPr="009668C3">
        <w:rPr>
          <w:i/>
          <w:iCs/>
        </w:rPr>
        <w:t xml:space="preserve"> bronze</w:t>
      </w:r>
    </w:p>
    <w:p w14:paraId="543BCB08" w14:textId="77777777" w:rsidR="009515BE" w:rsidRPr="00545C83" w:rsidRDefault="009515BE" w:rsidP="009515BE"/>
    <w:p w14:paraId="3D4BAF27" w14:textId="5D8D1F01" w:rsidR="00264633" w:rsidRDefault="008A01A5" w:rsidP="00264633">
      <w:pPr>
        <w:pStyle w:val="ListParagraph"/>
        <w:numPr>
          <w:ilvl w:val="0"/>
          <w:numId w:val="22"/>
        </w:numPr>
      </w:pPr>
      <w:r w:rsidRPr="00264633">
        <w:t xml:space="preserve">Back in the DMN diagram, </w:t>
      </w:r>
      <w:r w:rsidR="00264633">
        <w:t xml:space="preserve">edit </w:t>
      </w:r>
      <w:r w:rsidR="00264633">
        <w:rPr>
          <w:i/>
          <w:iCs/>
        </w:rPr>
        <w:t>passenger priority</w:t>
      </w:r>
      <w:r w:rsidR="003F48DE">
        <w:rPr>
          <w:i/>
          <w:iCs/>
          <w:lang w:val="en-UG"/>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rPr>
          <w:noProof/>
        </w:rPr>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a function invoked from a Decision.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3BAFCDB8"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Waiting 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7A17A9C4" w:rsidR="009668C3" w:rsidRDefault="00FB4ACD" w:rsidP="009515BE">
      <w:r w:rsidRPr="00FB4ACD">
        <w:rPr>
          <w:noProof/>
        </w:rPr>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21A5776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passengers.</w:t>
      </w:r>
      <w:r w:rsidR="00FB4ACD">
        <w:t xml:space="preserve"> </w:t>
      </w:r>
      <w:r w:rsidR="003F48DE">
        <w:rPr>
          <w:lang w:val="en-UG"/>
        </w:rPr>
        <w:t xml:space="preserve">It returns the same list of passengers but sorted using the </w:t>
      </w:r>
      <w:r w:rsidR="003F48DE" w:rsidRPr="009668C3">
        <w:rPr>
          <w:i/>
          <w:iCs/>
        </w:rPr>
        <w:t>passenger priority function</w:t>
      </w:r>
      <w:r w:rsidR="003F48DE">
        <w:rPr>
          <w:i/>
          <w:iCs/>
        </w:rPr>
        <w:t xml:space="preserve"> </w:t>
      </w:r>
      <w:r w:rsidR="003F48DE" w:rsidRPr="008A66CE">
        <w:t>described above</w:t>
      </w:r>
      <w:r w:rsidR="003F48DE">
        <w:rPr>
          <w:lang w:val="en-UG"/>
        </w:rPr>
        <w:t>.</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8"/>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89"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204E6D24" w:rsidR="00900DCC" w:rsidRPr="00545C83" w:rsidRDefault="008A66CE" w:rsidP="00E80046">
      <w:pPr>
        <w:pStyle w:val="ListParagraph"/>
        <w:numPr>
          <w:ilvl w:val="0"/>
          <w:numId w:val="22"/>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E80046">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30F6E9E7" w14:textId="426CF5D8" w:rsidR="008A66CE" w:rsidRDefault="00900DCC" w:rsidP="003F48DE">
      <w:pPr>
        <w:pStyle w:val="ListParagraph"/>
        <w:numPr>
          <w:ilvl w:val="0"/>
          <w:numId w:val="22"/>
        </w:numPr>
      </w:pPr>
      <w:r w:rsidRPr="00545C83">
        <w:t xml:space="preserve">Open </w:t>
      </w:r>
      <w:r w:rsidRPr="00E80046">
        <w:rPr>
          <w:i/>
          <w:iCs/>
        </w:rPr>
        <w:t>/Labs/Lab0</w:t>
      </w:r>
      <w:r w:rsidR="0029360C" w:rsidRPr="00E80046">
        <w:rPr>
          <w:i/>
          <w:iCs/>
        </w:rPr>
        <w:t>6</w:t>
      </w:r>
      <w:r w:rsidRPr="00E80046">
        <w:rPr>
          <w:i/>
          <w:iCs/>
        </w:rPr>
        <w:t>/</w:t>
      </w:r>
      <w:proofErr w:type="spellStart"/>
      <w:r w:rsidRPr="00E80046">
        <w:rPr>
          <w:i/>
          <w:iCs/>
        </w:rPr>
        <w:t>src</w:t>
      </w:r>
      <w:proofErr w:type="spellEnd"/>
      <w:r w:rsidRPr="00E80046">
        <w:rPr>
          <w:i/>
          <w:iCs/>
        </w:rPr>
        <w:t>/test/resources/</w:t>
      </w:r>
      <w:proofErr w:type="spellStart"/>
      <w:r w:rsidRPr="00E80046">
        <w:rPr>
          <w:i/>
          <w:iCs/>
        </w:rPr>
        <w:t>FlightRebooking.json</w:t>
      </w:r>
      <w:proofErr w:type="spellEnd"/>
    </w:p>
    <w:p w14:paraId="0B7810C6" w14:textId="77777777" w:rsidR="008A66CE" w:rsidRDefault="008A66CE" w:rsidP="008A66CE">
      <w:pPr>
        <w:pStyle w:val="ListParagraph"/>
      </w:pPr>
    </w:p>
    <w:p w14:paraId="3654581C" w14:textId="11C31ADD" w:rsidR="00900DCC" w:rsidRPr="00545C83" w:rsidRDefault="00900DCC" w:rsidP="00E80046">
      <w:pPr>
        <w:pStyle w:val="ListParagraph"/>
        <w:numPr>
          <w:ilvl w:val="0"/>
          <w:numId w:val="22"/>
        </w:numPr>
      </w:pPr>
      <w:r w:rsidRPr="00545C83">
        <w:t xml:space="preserve">The service will run using the test data.  You should see the data in the </w:t>
      </w:r>
      <w:r w:rsidRPr="00E80046">
        <w:rPr>
          <w:i/>
          <w:iCs/>
        </w:rPr>
        <w:t>Inputs</w:t>
      </w:r>
      <w:r w:rsidRPr="00545C83">
        <w:t xml:space="preserve"> panel and the </w:t>
      </w:r>
      <w:r w:rsidR="00C87E4A">
        <w:t xml:space="preserve">empty </w:t>
      </w:r>
      <w:r w:rsidRPr="00545C83">
        <w:t xml:space="preserve">results in the </w:t>
      </w:r>
      <w:r w:rsidRPr="00E80046">
        <w:rPr>
          <w:i/>
          <w:iCs/>
        </w:rPr>
        <w:t>Outputs</w:t>
      </w:r>
      <w:r w:rsidRPr="00545C83">
        <w:t xml:space="preserve"> panel</w:t>
      </w:r>
      <w:r w:rsidR="003F48DE">
        <w:rPr>
          <w:lang w:val="en-UG"/>
        </w:rPr>
        <w:t>.  Scroll down to see the list of passengers.</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692032F0" w:rsidR="00900DCC" w:rsidRPr="00545C83" w:rsidRDefault="00C87E4A" w:rsidP="00E80046">
      <w:pPr>
        <w:pStyle w:val="ListParagraph"/>
        <w:numPr>
          <w:ilvl w:val="0"/>
          <w:numId w:val="22"/>
        </w:numPr>
      </w:pPr>
      <w:r>
        <w:t>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3CD56C48" w:rsidR="00900DCC" w:rsidRPr="00545C83" w:rsidRDefault="00C87E4A" w:rsidP="00E80046">
      <w:pPr>
        <w:pStyle w:val="ListParagraph"/>
        <w:numPr>
          <w:ilvl w:val="0"/>
          <w:numId w:val="22"/>
        </w:numPr>
      </w:pPr>
      <w:r>
        <w:t xml:space="preserve">In the </w:t>
      </w:r>
      <w:r w:rsidRPr="00E80046">
        <w:rPr>
          <w:i/>
          <w:iCs/>
        </w:rPr>
        <w:t>Flight List,</w:t>
      </w:r>
      <w:r>
        <w:t xml:space="preserve"> </w:t>
      </w:r>
      <w:r w:rsidR="00900DCC" w:rsidRPr="00545C83">
        <w:t xml:space="preserve">change the status of flight BA001 to </w:t>
      </w:r>
      <w:r w:rsidR="00900DCC" w:rsidRPr="00E80046">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866A30B" w:rsidR="00900DCC" w:rsidRPr="00545C83" w:rsidRDefault="00C87E4A" w:rsidP="00E80046">
      <w:pPr>
        <w:pStyle w:val="ListParagraph"/>
        <w:numPr>
          <w:ilvl w:val="0"/>
          <w:numId w:val="22"/>
        </w:numPr>
      </w:pPr>
      <w:r>
        <w:t xml:space="preserve">The </w:t>
      </w:r>
      <w:r w:rsidR="003F48DE">
        <w:rPr>
          <w:lang w:val="en-UG"/>
        </w:rPr>
        <w:t xml:space="preserve">Rebooked Passengers </w:t>
      </w:r>
      <w:r>
        <w:t>show</w:t>
      </w:r>
      <w:r w:rsidR="003F48DE">
        <w:rPr>
          <w:lang w:val="en-UG"/>
        </w:rPr>
        <w:t xml:space="preserve">s </w:t>
      </w:r>
      <w:r w:rsidR="008A66CE">
        <w:t xml:space="preserve">gold member </w:t>
      </w:r>
      <w:r w:rsidR="00900DCC" w:rsidRPr="00E80046">
        <w:rPr>
          <w:i/>
          <w:iCs/>
        </w:rPr>
        <w:t>Mary Scott</w:t>
      </w:r>
      <w:r w:rsidR="00900DCC" w:rsidRPr="00545C83">
        <w:t xml:space="preserve"> is rebooked onto flight </w:t>
      </w:r>
      <w:r w:rsidR="00900DCC" w:rsidRPr="00E80046">
        <w:rPr>
          <w:i/>
          <w:iCs/>
        </w:rPr>
        <w:t>BA002</w:t>
      </w:r>
      <w:r>
        <w:t xml:space="preserve">, and </w:t>
      </w:r>
      <w:r w:rsidR="008A66CE" w:rsidRPr="00E80046">
        <w:rPr>
          <w:i/>
          <w:iCs/>
        </w:rPr>
        <w:t>bronze</w:t>
      </w:r>
      <w:r w:rsidR="008A66CE">
        <w:t xml:space="preserve"> member </w:t>
      </w:r>
      <w:r w:rsidR="00900DCC" w:rsidRPr="00E80046">
        <w:rPr>
          <w:i/>
          <w:iCs/>
        </w:rPr>
        <w:t>Fred Bloggs</w:t>
      </w:r>
      <w:r w:rsidR="00900DCC" w:rsidRPr="00545C83">
        <w:t xml:space="preserve"> must wait</w:t>
      </w:r>
      <w:r w:rsidR="00CC3546">
        <w:rPr>
          <w:lang w:val="en-UG"/>
        </w:rPr>
        <w:t xml:space="preserve"> (Fred Bloggs has a null flight number in the Rebooked Passengers list)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430A0DF1" w:rsidR="00900DCC" w:rsidRPr="00545C83" w:rsidRDefault="00C87E4A" w:rsidP="00E80046">
      <w:pPr>
        <w:pStyle w:val="ListParagraph"/>
        <w:numPr>
          <w:ilvl w:val="0"/>
          <w:numId w:val="22"/>
        </w:numPr>
      </w:pPr>
      <w:r>
        <w:t xml:space="preserve">In the </w:t>
      </w:r>
      <w:r w:rsidRPr="00E80046">
        <w:rPr>
          <w:i/>
          <w:iCs/>
        </w:rPr>
        <w:t>Flight List</w:t>
      </w:r>
      <w:r>
        <w:t>,</w:t>
      </w:r>
      <w:r w:rsidR="00900DCC" w:rsidRPr="00545C83">
        <w:t xml:space="preserve"> change the spare seat capacity on flight </w:t>
      </w:r>
      <w:r w:rsidR="00900DCC" w:rsidRPr="00E80046">
        <w:rPr>
          <w:i/>
          <w:iCs/>
        </w:rPr>
        <w:t>BA002</w:t>
      </w:r>
      <w:r w:rsidR="00900DCC" w:rsidRPr="00545C83">
        <w:t xml:space="preserve"> to </w:t>
      </w:r>
      <w:r w:rsidR="00900DCC" w:rsidRPr="00E80046">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48ACB9ED" w:rsidR="00900DCC" w:rsidRPr="00545C83" w:rsidRDefault="00C87E4A" w:rsidP="00E80046">
      <w:pPr>
        <w:pStyle w:val="ListParagraph"/>
        <w:numPr>
          <w:ilvl w:val="0"/>
          <w:numId w:val="22"/>
        </w:numPr>
      </w:pPr>
      <w:r>
        <w:t xml:space="preserve">Now </w:t>
      </w:r>
      <w:r w:rsidR="00900DCC" w:rsidRPr="00545C83">
        <w:t xml:space="preserve">both Mary and Fred are scheduled to fly on </w:t>
      </w:r>
      <w:r w:rsidR="00900DCC" w:rsidRPr="00E80046">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2" w:name="_Toc134547611"/>
      <w:r w:rsidRPr="00545C83">
        <w:lastRenderedPageBreak/>
        <w:t>Extend the diagram</w:t>
      </w:r>
      <w:bookmarkEnd w:id="42"/>
    </w:p>
    <w:p w14:paraId="7B4E3A6A" w14:textId="7B12C3DA" w:rsidR="00B76B59" w:rsidRDefault="00B76B59" w:rsidP="00900DCC">
      <w:pPr>
        <w:rPr>
          <w:lang w:eastAsia="en-US"/>
        </w:rPr>
      </w:pPr>
    </w:p>
    <w:p w14:paraId="28D968F6" w14:textId="476C62F7" w:rsidR="00B76B59" w:rsidRDefault="008A66CE" w:rsidP="00E80046">
      <w:pPr>
        <w:pStyle w:val="ListParagraph"/>
        <w:numPr>
          <w:ilvl w:val="0"/>
          <w:numId w:val="22"/>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E80046">
      <w:pPr>
        <w:pStyle w:val="ListParagraph"/>
        <w:numPr>
          <w:ilvl w:val="0"/>
          <w:numId w:val="22"/>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E80046">
      <w:pPr>
        <w:pStyle w:val="ListParagraph"/>
        <w:numPr>
          <w:ilvl w:val="0"/>
          <w:numId w:val="22"/>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rPr>
          <w:noProof/>
        </w:rPr>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100E6183" w:rsidR="008A66CE" w:rsidRDefault="008A66CE" w:rsidP="00E80046">
      <w:pPr>
        <w:pStyle w:val="ListParagraph"/>
        <w:numPr>
          <w:ilvl w:val="0"/>
          <w:numId w:val="22"/>
        </w:numPr>
      </w:pPr>
      <w:r>
        <w:t xml:space="preserve">Add logic so passengers </w:t>
      </w:r>
      <w:r w:rsidR="00CC3546">
        <w:rPr>
          <w:lang w:val="en-UG"/>
        </w:rPr>
        <w:t>with</w:t>
      </w:r>
      <w:r>
        <w:t xml:space="preserve"> the same status</w:t>
      </w:r>
      <w:r w:rsidR="00CC3546">
        <w:rPr>
          <w:lang w:val="en-UG"/>
        </w:rPr>
        <w:t xml:space="preserve"> </w:t>
      </w:r>
      <w:r>
        <w:t>are prioritized on air miles:</w:t>
      </w:r>
    </w:p>
    <w:p w14:paraId="2C232439" w14:textId="5E0715C9" w:rsidR="00B76B59" w:rsidRDefault="00492C84" w:rsidP="00900DCC">
      <w:pPr>
        <w:rPr>
          <w:lang w:eastAsia="en-US"/>
        </w:rPr>
      </w:pPr>
      <w:r w:rsidRPr="00492C8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E80046">
      <w:pPr>
        <w:pStyle w:val="ListParagraph"/>
        <w:numPr>
          <w:ilvl w:val="0"/>
          <w:numId w:val="22"/>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E80046">
      <w:pPr>
        <w:pStyle w:val="ListParagraph"/>
        <w:numPr>
          <w:ilvl w:val="0"/>
          <w:numId w:val="22"/>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11F3404A">
            <wp:extent cx="1661908" cy="1819606"/>
            <wp:effectExtent l="228600" t="228600" r="205105" b="2190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6646" cy="1824794"/>
                    </a:xfrm>
                    <a:prstGeom prst="rect">
                      <a:avLst/>
                    </a:prstGeom>
                    <a:effectLst>
                      <a:glow rad="228600">
                        <a:schemeClr val="accent1">
                          <a:satMod val="175000"/>
                          <a:alpha val="40000"/>
                        </a:schemeClr>
                      </a:glow>
                    </a:effectLst>
                  </pic:spPr>
                </pic:pic>
              </a:graphicData>
            </a:graphic>
          </wp:inline>
        </w:drawing>
      </w:r>
    </w:p>
    <w:p w14:paraId="1902614A" w14:textId="52C22B1E" w:rsidR="00900DCC" w:rsidRPr="00545C83" w:rsidRDefault="00A746F1" w:rsidP="00900DCC">
      <w:pPr>
        <w:pStyle w:val="ListParagraph"/>
        <w:numPr>
          <w:ilvl w:val="0"/>
          <w:numId w:val="22"/>
        </w:numPr>
      </w:pPr>
      <w:r>
        <w:t xml:space="preserve">John has </w:t>
      </w:r>
      <w:r w:rsidR="00CC3546" w:rsidRPr="00B76B59">
        <w:rPr>
          <w:i/>
          <w:iCs/>
        </w:rPr>
        <w:t>bronze</w:t>
      </w:r>
      <w:r>
        <w:t xml:space="preserve"> status</w:t>
      </w:r>
      <w:r w:rsidR="00CC3546">
        <w:rPr>
          <w:lang w:val="en-UG"/>
        </w:rPr>
        <w:t>,</w:t>
      </w:r>
      <w:r>
        <w:t xml:space="preserve"> the same as </w:t>
      </w:r>
      <w:r w:rsidRPr="00CC3546">
        <w:t>Fred Bloggs</w:t>
      </w:r>
      <w:r>
        <w:t xml:space="preserve">, but John has more air miles, so using the new logic, he will have priority.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r w:rsidR="00CC3546">
        <w:rPr>
          <w:lang w:val="en-UG"/>
        </w:rPr>
        <w:t xml:space="preserve"> (Fred Bloggs has a null flight number in the Rebooked Passengers list)</w:t>
      </w:r>
      <w:r w:rsidR="00CC3546">
        <w:t>:</w:t>
      </w:r>
    </w:p>
    <w:p w14:paraId="727A6770" w14:textId="5F0DCE14" w:rsidR="00AC58B3" w:rsidRDefault="00900DCC" w:rsidP="00900DCC">
      <w:pPr>
        <w:rPr>
          <w:lang w:eastAsia="en-US"/>
        </w:rPr>
      </w:pPr>
      <w:r w:rsidRPr="00545C83">
        <w:rPr>
          <w:noProof/>
          <w:lang w:eastAsia="en-US"/>
        </w:rPr>
        <w:drawing>
          <wp:inline distT="0" distB="0" distL="0" distR="0" wp14:anchorId="3AFD90F5" wp14:editId="42204D1E">
            <wp:extent cx="2305143" cy="3322413"/>
            <wp:effectExtent l="228600" t="228600" r="209550" b="201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17124" cy="3339682"/>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3" w:name="_Toc134547612"/>
      <w:r w:rsidRPr="00545C83">
        <w:rPr>
          <w:lang w:val="en-GB"/>
        </w:rPr>
        <w:lastRenderedPageBreak/>
        <w:t>Conclusion</w:t>
      </w:r>
      <w:bookmarkEnd w:id="43"/>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112CA585" w:rsidR="007816A5" w:rsidRDefault="007816A5">
      <w:pPr>
        <w:rPr>
          <w:lang w:eastAsia="en-US"/>
        </w:rPr>
      </w:pPr>
      <w:r>
        <w:rPr>
          <w:lang w:eastAsia="en-US"/>
        </w:rPr>
        <w:br w:type="page"/>
      </w:r>
    </w:p>
    <w:p w14:paraId="78D6A778" w14:textId="4AFE8257" w:rsidR="003D3A0C" w:rsidRDefault="007816A5" w:rsidP="007816A5">
      <w:pPr>
        <w:pStyle w:val="Heading1"/>
      </w:pPr>
      <w:bookmarkStart w:id="44" w:name="_Toc134547613"/>
      <w:r>
        <w:lastRenderedPageBreak/>
        <w:t xml:space="preserve">Appendix </w:t>
      </w:r>
      <w:r w:rsidR="009207EE">
        <w:rPr>
          <w:lang w:val="en-GB"/>
        </w:rPr>
        <w:t>A</w:t>
      </w:r>
      <w:r>
        <w:t xml:space="preserve">: </w:t>
      </w:r>
      <w:r w:rsidR="009207EE">
        <w:rPr>
          <w:lang w:val="en-GB"/>
        </w:rPr>
        <w:t xml:space="preserve">Installing </w:t>
      </w:r>
      <w:r>
        <w:rPr>
          <w:lang w:val="en-GB"/>
        </w:rPr>
        <w:t xml:space="preserve">KIE Sandbox </w:t>
      </w:r>
      <w:r w:rsidR="009207EE">
        <w:rPr>
          <w:lang w:val="en-GB"/>
        </w:rPr>
        <w:t>Extended Services</w:t>
      </w:r>
      <w:bookmarkEnd w:id="44"/>
    </w:p>
    <w:p w14:paraId="21E1540F" w14:textId="0D79DBB8" w:rsidR="007816A5" w:rsidRDefault="007816A5" w:rsidP="007816A5">
      <w:pPr>
        <w:rPr>
          <w:lang w:eastAsia="en-US"/>
        </w:rPr>
      </w:pPr>
    </w:p>
    <w:p w14:paraId="4CF7000A" w14:textId="0A34CA4B" w:rsidR="007816A5" w:rsidRDefault="009207EE" w:rsidP="007816A5">
      <w:pPr>
        <w:rPr>
          <w:lang w:eastAsia="en-US"/>
        </w:rPr>
      </w:pPr>
      <w:r>
        <w:rPr>
          <w:lang w:eastAsia="en-US"/>
        </w:rPr>
        <w:t xml:space="preserve">In </w:t>
      </w:r>
      <w:proofErr w:type="spellStart"/>
      <w:r>
        <w:rPr>
          <w:lang w:eastAsia="en-US"/>
        </w:rPr>
        <w:t>Kie</w:t>
      </w:r>
      <w:proofErr w:type="spellEnd"/>
      <w:r>
        <w:rPr>
          <w:lang w:eastAsia="en-US"/>
        </w:rPr>
        <w:t xml:space="preserve"> Sandbox</w:t>
      </w:r>
      <w:r w:rsidR="007816A5">
        <w:rPr>
          <w:lang w:eastAsia="en-US"/>
        </w:rPr>
        <w:t xml:space="preserve">, click </w:t>
      </w:r>
      <w:r>
        <w:rPr>
          <w:noProof/>
          <w:lang w:eastAsia="en-US"/>
        </w:rPr>
        <w:t xml:space="preserve">the arrow to the right of </w:t>
      </w:r>
      <w:r w:rsidRPr="003C3AFA">
        <w:rPr>
          <w:i/>
          <w:iCs/>
          <w:noProof/>
          <w:lang w:eastAsia="en-US"/>
        </w:rPr>
        <w:t>Deploy</w:t>
      </w:r>
      <w:r>
        <w:rPr>
          <w:noProof/>
          <w:lang w:eastAsia="en-US"/>
        </w:rPr>
        <w:t>:</w:t>
      </w:r>
    </w:p>
    <w:p w14:paraId="57D17603" w14:textId="04F8C935" w:rsidR="00C730AC" w:rsidRDefault="009207EE" w:rsidP="007816A5">
      <w:pPr>
        <w:rPr>
          <w:rFonts w:ascii="Red Hat Text" w:hAnsi="Red Hat Text"/>
          <w:color w:val="252525"/>
          <w:sz w:val="27"/>
          <w:szCs w:val="27"/>
        </w:rPr>
      </w:pPr>
      <w:r w:rsidRPr="009207EE">
        <w:rPr>
          <w:rFonts w:ascii="Red Hat Text" w:hAnsi="Red Hat Text"/>
          <w:noProof/>
          <w:color w:val="252525"/>
          <w:sz w:val="27"/>
          <w:szCs w:val="27"/>
        </w:rPr>
        <w:drawing>
          <wp:inline distT="0" distB="0" distL="0" distR="0" wp14:anchorId="574B96D9" wp14:editId="1ABA6639">
            <wp:extent cx="4067743" cy="543001"/>
            <wp:effectExtent l="228600" t="228600" r="20002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7743" cy="543001"/>
                    </a:xfrm>
                    <a:prstGeom prst="rect">
                      <a:avLst/>
                    </a:prstGeom>
                    <a:effectLst>
                      <a:glow rad="228600">
                        <a:schemeClr val="accent1">
                          <a:satMod val="175000"/>
                          <a:alpha val="40000"/>
                        </a:schemeClr>
                      </a:glow>
                    </a:effectLst>
                  </pic:spPr>
                </pic:pic>
              </a:graphicData>
            </a:graphic>
          </wp:inline>
        </w:drawing>
      </w:r>
    </w:p>
    <w:p w14:paraId="0DF14F52" w14:textId="66100D55" w:rsidR="00C730AC" w:rsidRDefault="009207EE" w:rsidP="007816A5">
      <w:pPr>
        <w:rPr>
          <w:rFonts w:ascii="Red Hat Text" w:hAnsi="Red Hat Text"/>
          <w:color w:val="252525"/>
          <w:sz w:val="27"/>
          <w:szCs w:val="27"/>
        </w:rPr>
      </w:pPr>
      <w:r>
        <w:rPr>
          <w:rFonts w:ascii="Red Hat Text" w:hAnsi="Red Hat Text"/>
          <w:color w:val="252525"/>
          <w:sz w:val="27"/>
          <w:szCs w:val="27"/>
        </w:rPr>
        <w:t xml:space="preserve">You should see the following screen.  Click </w:t>
      </w:r>
      <w:r w:rsidR="00640C1C" w:rsidRPr="003C3AFA">
        <w:rPr>
          <w:rFonts w:ascii="Red Hat Text" w:hAnsi="Red Hat Text"/>
          <w:i/>
          <w:iCs/>
          <w:color w:val="252525"/>
          <w:sz w:val="27"/>
          <w:szCs w:val="27"/>
        </w:rPr>
        <w:t>Setup</w:t>
      </w:r>
      <w:r>
        <w:rPr>
          <w:rFonts w:ascii="Red Hat Text" w:hAnsi="Red Hat Text"/>
          <w:color w:val="252525"/>
          <w:sz w:val="27"/>
          <w:szCs w:val="27"/>
        </w:rPr>
        <w:t xml:space="preserve"> and follow the </w:t>
      </w:r>
      <w:r w:rsidR="008504FE">
        <w:rPr>
          <w:rFonts w:ascii="Red Hat Text" w:hAnsi="Red Hat Text"/>
          <w:color w:val="252525"/>
          <w:sz w:val="27"/>
          <w:szCs w:val="27"/>
        </w:rPr>
        <w:t>on-screen</w:t>
      </w:r>
      <w:r>
        <w:rPr>
          <w:rFonts w:ascii="Red Hat Text" w:hAnsi="Red Hat Text"/>
          <w:color w:val="252525"/>
          <w:sz w:val="27"/>
          <w:szCs w:val="27"/>
        </w:rPr>
        <w:t xml:space="preserve"> instructions.</w:t>
      </w:r>
    </w:p>
    <w:p w14:paraId="58DFF94F" w14:textId="30801CF9" w:rsidR="00C730AC" w:rsidRDefault="008504FE" w:rsidP="007816A5">
      <w:pPr>
        <w:rPr>
          <w:rFonts w:ascii="Red Hat Text" w:hAnsi="Red Hat Text"/>
          <w:color w:val="252525"/>
          <w:sz w:val="27"/>
          <w:szCs w:val="27"/>
        </w:rPr>
      </w:pPr>
      <w:r w:rsidRPr="008504FE">
        <w:rPr>
          <w:rFonts w:ascii="Red Hat Text" w:hAnsi="Red Hat Text"/>
          <w:noProof/>
          <w:color w:val="252525"/>
          <w:sz w:val="27"/>
          <w:szCs w:val="27"/>
        </w:rPr>
        <w:drawing>
          <wp:inline distT="0" distB="0" distL="0" distR="0" wp14:anchorId="3DE43A93" wp14:editId="2224D6F1">
            <wp:extent cx="4114800" cy="3600450"/>
            <wp:effectExtent l="228600" t="228600" r="209550" b="2095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19557" cy="3604612"/>
                    </a:xfrm>
                    <a:prstGeom prst="rect">
                      <a:avLst/>
                    </a:prstGeom>
                    <a:effectLst>
                      <a:glow rad="228600">
                        <a:schemeClr val="accent1">
                          <a:satMod val="175000"/>
                          <a:alpha val="40000"/>
                        </a:schemeClr>
                      </a:glow>
                    </a:effectLst>
                  </pic:spPr>
                </pic:pic>
              </a:graphicData>
            </a:graphic>
          </wp:inline>
        </w:drawing>
      </w:r>
    </w:p>
    <w:p w14:paraId="7D6B8BDB" w14:textId="2C88F2CC" w:rsidR="007816A5" w:rsidRDefault="007816A5" w:rsidP="003D3A0C">
      <w:pPr>
        <w:rPr>
          <w:lang w:eastAsia="en-US"/>
        </w:rPr>
      </w:pPr>
    </w:p>
    <w:p w14:paraId="096E3AF5" w14:textId="4FACB029" w:rsidR="009207EE" w:rsidRDefault="009207EE" w:rsidP="009207EE">
      <w:pPr>
        <w:pStyle w:val="Heading1"/>
      </w:pPr>
      <w:bookmarkStart w:id="45" w:name="_Toc134547614"/>
      <w:r>
        <w:lastRenderedPageBreak/>
        <w:t xml:space="preserve">Appendix </w:t>
      </w:r>
      <w:r>
        <w:rPr>
          <w:lang w:val="en-GB"/>
        </w:rPr>
        <w:t>B</w:t>
      </w:r>
      <w:r>
        <w:t xml:space="preserve">: </w:t>
      </w:r>
      <w:r>
        <w:rPr>
          <w:lang w:val="en-GB"/>
        </w:rPr>
        <w:t>Clearing the KIE Sandbox Cache</w:t>
      </w:r>
      <w:bookmarkEnd w:id="45"/>
    </w:p>
    <w:p w14:paraId="64D87908" w14:textId="77777777" w:rsidR="009207EE" w:rsidRDefault="009207EE" w:rsidP="009207EE">
      <w:pPr>
        <w:rPr>
          <w:lang w:eastAsia="en-US"/>
        </w:rPr>
      </w:pPr>
    </w:p>
    <w:p w14:paraId="5FA8124E" w14:textId="7CA230A7" w:rsidR="009207EE" w:rsidRDefault="009207EE" w:rsidP="009207EE">
      <w:pPr>
        <w:rPr>
          <w:lang w:eastAsia="en-US"/>
        </w:rPr>
      </w:pPr>
      <w:r>
        <w:rPr>
          <w:lang w:eastAsia="en-US"/>
        </w:rPr>
        <w:t xml:space="preserve">If the KIE Sandbox stops working you will need to </w:t>
      </w:r>
      <w:r w:rsidR="00AC762F">
        <w:rPr>
          <w:lang w:eastAsia="en-US"/>
        </w:rPr>
        <w:t>save your work to a file and clear the cache</w:t>
      </w:r>
      <w:r>
        <w:rPr>
          <w:lang w:eastAsia="en-US"/>
        </w:rPr>
        <w:t xml:space="preserve">.  </w:t>
      </w:r>
    </w:p>
    <w:p w14:paraId="7A1E484B" w14:textId="77777777" w:rsidR="00AC762F" w:rsidRDefault="00AC762F" w:rsidP="009207EE">
      <w:pPr>
        <w:rPr>
          <w:rFonts w:ascii="Red Hat Text" w:hAnsi="Red Hat Text"/>
          <w:color w:val="252525"/>
          <w:sz w:val="27"/>
          <w:szCs w:val="27"/>
        </w:rPr>
      </w:pPr>
    </w:p>
    <w:p w14:paraId="3320B925" w14:textId="6F931F22" w:rsidR="009207EE" w:rsidRDefault="009207EE" w:rsidP="009207EE">
      <w:pPr>
        <w:rPr>
          <w:rFonts w:ascii="Red Hat Text" w:hAnsi="Red Hat Text"/>
          <w:color w:val="252525"/>
          <w:sz w:val="27"/>
          <w:szCs w:val="27"/>
        </w:rPr>
      </w:pPr>
      <w:r>
        <w:rPr>
          <w:rFonts w:ascii="Red Hat Text" w:hAnsi="Red Hat Text"/>
          <w:color w:val="252525"/>
          <w:sz w:val="27"/>
          <w:szCs w:val="27"/>
        </w:rPr>
        <w:t xml:space="preserve">You can save your work by selecting </w:t>
      </w:r>
      <w:r w:rsidRPr="00C730AC">
        <w:rPr>
          <w:rFonts w:ascii="Red Hat Text" w:hAnsi="Red Hat Text"/>
          <w:i/>
          <w:iCs/>
          <w:color w:val="252525"/>
          <w:sz w:val="27"/>
          <w:szCs w:val="27"/>
        </w:rPr>
        <w:t>Share-&gt;Current File</w:t>
      </w:r>
      <w:r>
        <w:rPr>
          <w:rFonts w:ascii="Red Hat Text" w:hAnsi="Red Hat Text"/>
          <w:color w:val="252525"/>
          <w:sz w:val="27"/>
          <w:szCs w:val="27"/>
        </w:rPr>
        <w:t xml:space="preserve">.  This will save your work to your local download directory. You can re-import this file after clearing the cache. </w:t>
      </w:r>
    </w:p>
    <w:p w14:paraId="096B812F" w14:textId="76C869A4" w:rsidR="009207EE" w:rsidRDefault="009207EE" w:rsidP="009207EE">
      <w:pPr>
        <w:rPr>
          <w:rFonts w:ascii="Red Hat Text" w:hAnsi="Red Hat Text"/>
          <w:color w:val="252525"/>
          <w:sz w:val="27"/>
          <w:szCs w:val="27"/>
        </w:rPr>
      </w:pPr>
      <w:r w:rsidRPr="00C730AC">
        <w:rPr>
          <w:rFonts w:ascii="Red Hat Text" w:hAnsi="Red Hat Text"/>
          <w:noProof/>
          <w:color w:val="252525"/>
          <w:sz w:val="27"/>
          <w:szCs w:val="27"/>
        </w:rPr>
        <w:drawing>
          <wp:inline distT="0" distB="0" distL="0" distR="0" wp14:anchorId="0288C5F1" wp14:editId="541E72CF">
            <wp:extent cx="3043155" cy="1120326"/>
            <wp:effectExtent l="228600" t="228600" r="214630" b="2133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45451" cy="1121171"/>
                    </a:xfrm>
                    <a:prstGeom prst="rect">
                      <a:avLst/>
                    </a:prstGeom>
                    <a:effectLst>
                      <a:glow rad="228600">
                        <a:schemeClr val="accent1">
                          <a:satMod val="175000"/>
                          <a:alpha val="40000"/>
                        </a:schemeClr>
                      </a:glow>
                    </a:effectLst>
                  </pic:spPr>
                </pic:pic>
              </a:graphicData>
            </a:graphic>
          </wp:inline>
        </w:drawing>
      </w:r>
    </w:p>
    <w:p w14:paraId="0189B749" w14:textId="1B4924FE" w:rsidR="00AC762F" w:rsidRDefault="00AC762F" w:rsidP="009207EE">
      <w:pPr>
        <w:rPr>
          <w:rFonts w:ascii="Red Hat Text" w:hAnsi="Red Hat Text"/>
          <w:color w:val="252525"/>
          <w:sz w:val="27"/>
          <w:szCs w:val="27"/>
        </w:rPr>
      </w:pPr>
    </w:p>
    <w:p w14:paraId="4F6248D8" w14:textId="28C067E2" w:rsidR="00AC762F" w:rsidRDefault="00AC762F" w:rsidP="00AC762F">
      <w:pPr>
        <w:rPr>
          <w:lang w:eastAsia="en-US"/>
        </w:rPr>
      </w:pPr>
      <w:r>
        <w:rPr>
          <w:lang w:eastAsia="en-US"/>
        </w:rPr>
        <w:t>To clear the cache i</w:t>
      </w:r>
      <w:r>
        <w:rPr>
          <w:lang w:eastAsia="en-US"/>
        </w:rPr>
        <w:t xml:space="preserve">n Chrome, click </w:t>
      </w:r>
      <w:r w:rsidRPr="00290B4E">
        <w:rPr>
          <w:noProof/>
          <w:lang w:eastAsia="en-US"/>
        </w:rPr>
        <w:drawing>
          <wp:inline distT="0" distB="0" distL="0" distR="0" wp14:anchorId="4B5C718E" wp14:editId="347D1FAA">
            <wp:extent cx="238158" cy="247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08915AFE" w14:textId="77777777" w:rsidR="00AC762F" w:rsidRDefault="00AC762F" w:rsidP="00AC762F">
      <w:pPr>
        <w:rPr>
          <w:rFonts w:ascii="Red Hat Text" w:hAnsi="Red Hat Text"/>
          <w:color w:val="252525"/>
          <w:sz w:val="27"/>
          <w:szCs w:val="27"/>
        </w:rPr>
      </w:pPr>
      <w:r w:rsidRPr="00290B4E">
        <w:rPr>
          <w:noProof/>
          <w:lang w:eastAsia="en-US"/>
        </w:rPr>
        <w:drawing>
          <wp:inline distT="0" distB="0" distL="0" distR="0" wp14:anchorId="3F3496BF" wp14:editId="5F87FCFE">
            <wp:extent cx="2895600" cy="1598561"/>
            <wp:effectExtent l="228600" t="228600" r="209550" b="2114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p>
    <w:p w14:paraId="4E0878C1" w14:textId="77777777" w:rsidR="00AC762F" w:rsidRDefault="00AC762F" w:rsidP="009207EE">
      <w:pPr>
        <w:rPr>
          <w:rFonts w:ascii="Red Hat Text" w:hAnsi="Red Hat Text"/>
          <w:color w:val="252525"/>
          <w:sz w:val="27"/>
          <w:szCs w:val="27"/>
        </w:rPr>
      </w:pPr>
    </w:p>
    <w:p w14:paraId="7C479926" w14:textId="77777777" w:rsidR="009207EE" w:rsidRDefault="009207EE" w:rsidP="009207EE">
      <w:pPr>
        <w:rPr>
          <w:rFonts w:ascii="Red Hat Text" w:hAnsi="Red Hat Text"/>
          <w:color w:val="252525"/>
          <w:sz w:val="27"/>
          <w:szCs w:val="27"/>
        </w:rPr>
      </w:pPr>
      <w:r>
        <w:rPr>
          <w:rFonts w:ascii="Red Hat Text" w:hAnsi="Red Hat Text"/>
          <w:color w:val="252525"/>
          <w:sz w:val="27"/>
          <w:szCs w:val="27"/>
        </w:rPr>
        <w:t xml:space="preserve">As a last resort, close the browser completely and restart it.  If you forgot to save your work, each lab has a completed DMN so that you can load the completed lab to see it working. </w:t>
      </w:r>
    </w:p>
    <w:p w14:paraId="1CD74491" w14:textId="77777777" w:rsidR="009207EE" w:rsidRPr="00545C83" w:rsidRDefault="009207EE" w:rsidP="003D3A0C">
      <w:pPr>
        <w:rPr>
          <w:lang w:eastAsia="en-US"/>
        </w:rPr>
      </w:pPr>
    </w:p>
    <w:sectPr w:rsidR="009207EE" w:rsidRPr="00545C83" w:rsidSect="00472111">
      <w:headerReference w:type="default" r:id="rId108"/>
      <w:footerReference w:type="even" r:id="rId109"/>
      <w:footerReference w:type="default" r:id="rId110"/>
      <w:headerReference w:type="first" r:id="rId111"/>
      <w:footerReference w:type="first" r:id="rId11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69741C" w14:textId="77777777" w:rsidR="007645DB" w:rsidRDefault="007645DB">
      <w:r>
        <w:separator/>
      </w:r>
    </w:p>
    <w:p w14:paraId="33983269" w14:textId="77777777" w:rsidR="007645DB" w:rsidRDefault="007645DB"/>
  </w:endnote>
  <w:endnote w:type="continuationSeparator" w:id="0">
    <w:p w14:paraId="5DCEB2BB" w14:textId="77777777" w:rsidR="007645DB" w:rsidRDefault="007645DB">
      <w:r>
        <w:continuationSeparator/>
      </w:r>
    </w:p>
    <w:p w14:paraId="5DAB8A38" w14:textId="77777777" w:rsidR="007645DB" w:rsidRDefault="007645DB"/>
  </w:endnote>
  <w:endnote w:type="continuationNotice" w:id="1">
    <w:p w14:paraId="449B62AE" w14:textId="77777777" w:rsidR="007645DB" w:rsidRDefault="007645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83DAE3C4-E267-4C9E-9E6B-DAEE75D4EF22}"/>
    <w:embedBold r:id="rId2" w:fontKey="{57E0262A-3EC4-4D4F-814B-1CD81D990ED3}"/>
    <w:embedItalic r:id="rId3" w:fontKey="{E061F5C8-21B4-4FF7-8521-B19AA26F1908}"/>
    <w:embedBoldItalic r:id="rId4" w:fontKey="{1171E347-C17C-43D6-BE60-8A36A11B900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423319A-EDA5-47E6-BA3A-B087D6148BC9}"/>
    <w:embedBold r:id="rId6" w:fontKey="{9FBAAE92-B230-4820-A342-AFBD2D142A3F}"/>
    <w:embedBoldItalic r:id="rId7" w:fontKey="{E5C8F5AF-ACBA-4DAE-8BAF-F6051EA7551D}"/>
  </w:font>
  <w:font w:name="Tahoma">
    <w:panose1 w:val="020B0604030504040204"/>
    <w:charset w:val="00"/>
    <w:family w:val="swiss"/>
    <w:pitch w:val="variable"/>
    <w:sig w:usb0="E1002EFF" w:usb1="C000605B" w:usb2="00000029" w:usb3="00000000" w:csb0="000101FF" w:csb1="00000000"/>
    <w:embedRegular r:id="rId8" w:fontKey="{DA3027DE-FE13-4BD8-B475-F3436503B7FA}"/>
  </w:font>
  <w:font w:name="Cambria">
    <w:panose1 w:val="02040503050406030204"/>
    <w:charset w:val="00"/>
    <w:family w:val="roman"/>
    <w:pitch w:val="variable"/>
    <w:sig w:usb0="E00006FF" w:usb1="420024FF" w:usb2="02000000" w:usb3="00000000" w:csb0="0000019F" w:csb1="00000000"/>
    <w:embedBold r:id="rId9" w:fontKey="{9A524069-DA65-4C5A-9462-C518A0B3A7F5}"/>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87A2211D-5686-43C0-A716-4B03E202D6D2}"/>
    <w:embedBold r:id="rId11" w:fontKey="{803CC8F9-69B6-4D85-91EC-B51A750F4E62}"/>
  </w:font>
  <w:font w:name="Calibri Light">
    <w:panose1 w:val="020F0302020204030204"/>
    <w:charset w:val="00"/>
    <w:family w:val="swiss"/>
    <w:pitch w:val="variable"/>
    <w:sig w:usb0="E4002EFF" w:usb1="C200247B" w:usb2="00000009" w:usb3="00000000" w:csb0="000001FF" w:csb1="00000000"/>
    <w:embedRegular r:id="rId12" w:fontKey="{DF8F7DE0-9B69-47F1-B6A5-542FC856A9BE}"/>
    <w:embedBold r:id="rId13" w:fontKey="{8DF115C6-638F-475A-9755-2AE180EE4EEF}"/>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10613A3B-FEDE-4224-85B1-81B65DAD1A44}"/>
  </w:font>
  <w:font w:name="IBM Plex Sans SemiBold">
    <w:panose1 w:val="020B0703050203000203"/>
    <w:charset w:val="00"/>
    <w:family w:val="swiss"/>
    <w:pitch w:val="variable"/>
    <w:sig w:usb0="A00002EF" w:usb1="5000207B" w:usb2="00000000" w:usb3="00000000" w:csb0="0000019F" w:csb1="00000000"/>
    <w:embedBold r:id="rId15" w:fontKey="{A2176A43-02A4-4115-9398-64D176493AF4}"/>
  </w:font>
  <w:font w:name="IBM Plex Sans Light">
    <w:panose1 w:val="020B0403050203000203"/>
    <w:charset w:val="00"/>
    <w:family w:val="swiss"/>
    <w:pitch w:val="variable"/>
    <w:sig w:usb0="A00002EF" w:usb1="5000207B" w:usb2="00000000" w:usb3="00000000" w:csb0="0000019F" w:csb1="00000000"/>
    <w:embedRegular r:id="rId16" w:fontKey="{D589A08B-6031-4BAD-A15F-BAFF4A3E6E3D}"/>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F3936E1C-575B-4C7B-9F4C-8C9E46B4E5F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0145B" w14:textId="77777777" w:rsidR="007645DB" w:rsidRDefault="007645DB">
      <w:r>
        <w:separator/>
      </w:r>
    </w:p>
    <w:p w14:paraId="0419A5C7" w14:textId="77777777" w:rsidR="007645DB" w:rsidRDefault="007645DB"/>
  </w:footnote>
  <w:footnote w:type="continuationSeparator" w:id="0">
    <w:p w14:paraId="0B7F130B" w14:textId="77777777" w:rsidR="007645DB" w:rsidRDefault="007645DB">
      <w:r>
        <w:continuationSeparator/>
      </w:r>
    </w:p>
    <w:p w14:paraId="250A46B1" w14:textId="77777777" w:rsidR="007645DB" w:rsidRDefault="007645DB"/>
  </w:footnote>
  <w:footnote w:type="continuationNotice" w:id="1">
    <w:p w14:paraId="3495D5CE" w14:textId="77777777" w:rsidR="007645DB" w:rsidRDefault="007645DB"/>
  </w:footnote>
  <w:footnote w:id="2">
    <w:p w14:paraId="5D12EC8B" w14:textId="5480264A" w:rsidR="007816A5" w:rsidRPr="007816A5" w:rsidRDefault="007816A5">
      <w:pPr>
        <w:pStyle w:val="FootnoteText"/>
        <w:rPr>
          <w:lang w:val="en-GB"/>
        </w:rPr>
      </w:pPr>
      <w:r>
        <w:rPr>
          <w:rStyle w:val="FootnoteReference"/>
        </w:rPr>
        <w:footnoteRef/>
      </w:r>
      <w:r>
        <w:t xml:space="preserve"> </w:t>
      </w:r>
      <w:r>
        <w:rPr>
          <w:lang w:val="en-GB"/>
        </w:rPr>
        <w:t>I</w:t>
      </w:r>
      <w:r>
        <w:t xml:space="preserve">f you get a welcome pop-up, you can click on </w:t>
      </w:r>
      <w:r w:rsidRPr="007816A5">
        <w:rPr>
          <w:i/>
          <w:iCs/>
        </w:rPr>
        <w:t>Skip tour</w:t>
      </w:r>
    </w:p>
  </w:footnote>
  <w:footnote w:id="3">
    <w:p w14:paraId="706268D3" w14:textId="41CB9307" w:rsidR="00235499" w:rsidRPr="00235499" w:rsidRDefault="00235499">
      <w:pPr>
        <w:pStyle w:val="FootnoteText"/>
        <w:rPr>
          <w:lang w:val="en-GB"/>
        </w:rPr>
      </w:pPr>
      <w:r>
        <w:rPr>
          <w:rStyle w:val="FootnoteReference"/>
        </w:rPr>
        <w:footnoteRef/>
      </w:r>
      <w:r>
        <w:t xml:space="preserve"> </w:t>
      </w:r>
      <w:r>
        <w:rPr>
          <w:lang w:val="en-GB"/>
        </w:rPr>
        <w:t xml:space="preserve">You will need </w:t>
      </w:r>
      <w:r w:rsidR="007816A5">
        <w:rPr>
          <w:i/>
          <w:iCs/>
          <w:lang w:val="en-GB"/>
        </w:rPr>
        <w:t>KIE</w:t>
      </w:r>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 w:id="4">
    <w:p w14:paraId="58B8057A" w14:textId="237CE139" w:rsidR="00915A74" w:rsidRPr="00915A74" w:rsidRDefault="00915A74">
      <w:pPr>
        <w:pStyle w:val="FootnoteText"/>
        <w:rPr>
          <w:lang w:val="en-GB"/>
        </w:rPr>
      </w:pPr>
      <w:r>
        <w:rPr>
          <w:rStyle w:val="FootnoteReference"/>
        </w:rPr>
        <w:footnoteRef/>
      </w:r>
      <w:r>
        <w:t xml:space="preserve"> </w:t>
      </w:r>
      <w:r>
        <w:rPr>
          <w:lang w:val="en-GB"/>
        </w:rPr>
        <w:t>Can you uncover a defect in the decision table? Hint: When testing barely habitable, set oxygen to 60.  This is a problem of the First hit policy which we will cover in a later lab.</w:t>
      </w:r>
    </w:p>
  </w:footnote>
  <w:footnote w:id="5">
    <w:p w14:paraId="462E60B7" w14:textId="1DF5CC77" w:rsidR="00155B2E" w:rsidRPr="00155B2E" w:rsidRDefault="00155B2E">
      <w:pPr>
        <w:pStyle w:val="FootnoteText"/>
        <w:rPr>
          <w:lang w:val="en-GB"/>
        </w:rPr>
      </w:pPr>
      <w:r>
        <w:rPr>
          <w:rStyle w:val="FootnoteReference"/>
        </w:rPr>
        <w:footnoteRef/>
      </w:r>
      <w:r>
        <w:t xml:space="preserve"> </w:t>
      </w:r>
      <w:r>
        <w:rPr>
          <w:lang w:val="en-GB"/>
        </w:rPr>
        <w:t xml:space="preserve">If this does not work, you will have to </w:t>
      </w:r>
      <w:proofErr w:type="spellStart"/>
      <w:r>
        <w:rPr>
          <w:lang w:val="en-GB"/>
        </w:rPr>
        <w:t>re enter</w:t>
      </w:r>
      <w:proofErr w:type="spellEnd"/>
      <w:r>
        <w:rPr>
          <w:lang w:val="en-GB"/>
        </w:rPr>
        <w:t xml:space="preserve"> the missing row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43237C"/>
    <w:multiLevelType w:val="hybridMultilevel"/>
    <w:tmpl w:val="442CC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DE2EFE"/>
    <w:multiLevelType w:val="hybridMultilevel"/>
    <w:tmpl w:val="05CC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0"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9"/>
  </w:num>
  <w:num w:numId="2" w16cid:durableId="2133134943">
    <w:abstractNumId w:val="24"/>
  </w:num>
  <w:num w:numId="3" w16cid:durableId="1037117992">
    <w:abstractNumId w:val="17"/>
  </w:num>
  <w:num w:numId="4" w16cid:durableId="2090997480">
    <w:abstractNumId w:val="20"/>
  </w:num>
  <w:num w:numId="5" w16cid:durableId="1934043243">
    <w:abstractNumId w:val="16"/>
  </w:num>
  <w:num w:numId="6" w16cid:durableId="994335338">
    <w:abstractNumId w:val="28"/>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6"/>
  </w:num>
  <w:num w:numId="12" w16cid:durableId="124155908">
    <w:abstractNumId w:val="8"/>
  </w:num>
  <w:num w:numId="13" w16cid:durableId="80105656">
    <w:abstractNumId w:val="27"/>
  </w:num>
  <w:num w:numId="14" w16cid:durableId="319430271">
    <w:abstractNumId w:val="15"/>
  </w:num>
  <w:num w:numId="15" w16cid:durableId="1204249837">
    <w:abstractNumId w:val="6"/>
  </w:num>
  <w:num w:numId="16" w16cid:durableId="284388591">
    <w:abstractNumId w:val="12"/>
  </w:num>
  <w:num w:numId="17" w16cid:durableId="1297680727">
    <w:abstractNumId w:val="4"/>
  </w:num>
  <w:num w:numId="18" w16cid:durableId="1337490651">
    <w:abstractNumId w:val="25"/>
  </w:num>
  <w:num w:numId="19" w16cid:durableId="476382396">
    <w:abstractNumId w:val="18"/>
  </w:num>
  <w:num w:numId="20" w16cid:durableId="1372338722">
    <w:abstractNumId w:val="1"/>
  </w:num>
  <w:num w:numId="21" w16cid:durableId="396172478">
    <w:abstractNumId w:val="11"/>
  </w:num>
  <w:num w:numId="22" w16cid:durableId="23021071">
    <w:abstractNumId w:val="21"/>
  </w:num>
  <w:num w:numId="23" w16cid:durableId="1373847608">
    <w:abstractNumId w:val="5"/>
  </w:num>
  <w:num w:numId="24" w16cid:durableId="1481997504">
    <w:abstractNumId w:val="9"/>
  </w:num>
  <w:num w:numId="25" w16cid:durableId="1440832766">
    <w:abstractNumId w:val="23"/>
  </w:num>
  <w:num w:numId="26" w16cid:durableId="803544635">
    <w:abstractNumId w:val="19"/>
  </w:num>
  <w:num w:numId="27" w16cid:durableId="1595165931">
    <w:abstractNumId w:val="7"/>
  </w:num>
  <w:num w:numId="28" w16cid:durableId="490024342">
    <w:abstractNumId w:val="30"/>
  </w:num>
  <w:num w:numId="29" w16cid:durableId="425077803">
    <w:abstractNumId w:val="14"/>
  </w:num>
  <w:num w:numId="30" w16cid:durableId="1240477390">
    <w:abstractNumId w:val="2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en-UG"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2BD"/>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987"/>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B2E"/>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98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B7C2A"/>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277"/>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E7ED5"/>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3670"/>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AF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8D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2"/>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B00"/>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5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92"/>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5DAA"/>
    <w:rsid w:val="006166AB"/>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1C"/>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719"/>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5DB"/>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6A5"/>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0B"/>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3BB"/>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4FE"/>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577EA"/>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74"/>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07EE"/>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B5"/>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4EC"/>
    <w:rsid w:val="00971AE8"/>
    <w:rsid w:val="00971D28"/>
    <w:rsid w:val="00971D77"/>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A31"/>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A02"/>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104"/>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62F"/>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2E1F"/>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6C7"/>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6CA"/>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837"/>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0AC"/>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46"/>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A81"/>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725"/>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4B3"/>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6FE"/>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33"/>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64E"/>
    <w:rsid w:val="00F81B3E"/>
    <w:rsid w:val="00F81CC8"/>
    <w:rsid w:val="00F81D8B"/>
    <w:rsid w:val="00F81F53"/>
    <w:rsid w:val="00F8205F"/>
    <w:rsid w:val="00F823F0"/>
    <w:rsid w:val="00F82925"/>
    <w:rsid w:val="00F83937"/>
    <w:rsid w:val="00F83B6F"/>
    <w:rsid w:val="00F83BFA"/>
    <w:rsid w:val="00F83ECA"/>
    <w:rsid w:val="00F83EEA"/>
    <w:rsid w:val="00F84233"/>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ED7621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207EE"/>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sandbox.kie.org/" TargetMode="External"/><Relationship Id="rId89" Type="http://schemas.openxmlformats.org/officeDocument/2006/relationships/hyperlink" Target="https://kiegroup.github.io/dmn-feel-handbook/" TargetMode="External"/><Relationship Id="rId112" Type="http://schemas.openxmlformats.org/officeDocument/2006/relationships/footer" Target="footer3.xml"/><Relationship Id="rId16" Type="http://schemas.openxmlformats.org/officeDocument/2006/relationships/image" Target="media/image5.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4.png"/><Relationship Id="rId74" Type="http://schemas.openxmlformats.org/officeDocument/2006/relationships/image" Target="media/image58.png"/><Relationship Id="rId79" Type="http://schemas.openxmlformats.org/officeDocument/2006/relationships/image" Target="media/image61.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hyperlink" Target="https://sandbox.kie.org/" TargetMode="External"/><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header" Target="header1.xml"/><Relationship Id="rId54" Type="http://schemas.openxmlformats.org/officeDocument/2006/relationships/hyperlink" Target="https://sandbox.kie.org/" TargetMode="External"/><Relationship Id="rId70" Type="http://schemas.openxmlformats.org/officeDocument/2006/relationships/hyperlink" Target="https://sandbox.kie.org/" TargetMode="External"/><Relationship Id="rId75" Type="http://schemas.openxmlformats.org/officeDocument/2006/relationships/hyperlink" Target="https://sandbox.kie.org/" TargetMode="External"/><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sandbox.kie.org/"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3.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hyperlink" Target="https://github.com/ncrowther/DMNBeyondTheBasic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0.png"/><Relationship Id="rId81" Type="http://schemas.openxmlformats.org/officeDocument/2006/relationships/image" Target="media/image62.png"/><Relationship Id="rId86" Type="http://schemas.openxmlformats.org/officeDocument/2006/relationships/image" Target="media/image66.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access.redhat.com/documentation/en-us/red_hat_decision_manager/7.8/html/designing_a_decision_service_using_dmn_models" TargetMode="External"/><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sandbox.kie.org/" TargetMode="External"/><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hyperlink" Target="https://sandbox.kie.org/" TargetMode="External"/><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hyperlink" Target="https://sandbox.kie.org/" TargetMode="External"/><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hyperlink" Target="https://sandbox.kie.org/" TargetMode="External"/><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17</TotalTime>
  <Pages>51</Pages>
  <Words>4802</Words>
  <Characters>27373</Characters>
  <Application>Microsoft Office Word</Application>
  <DocSecurity>0</DocSecurity>
  <Lines>228</Lines>
  <Paragraphs>64</Paragraphs>
  <ScaleCrop>false</ScaleCrop>
  <Company/>
  <LinksUpToDate>false</LinksUpToDate>
  <CharactersWithSpaces>32111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131</cp:revision>
  <cp:lastPrinted>2023-05-09T17:03:00Z</cp:lastPrinted>
  <dcterms:created xsi:type="dcterms:W3CDTF">2023-03-21T12:16:00Z</dcterms:created>
  <dcterms:modified xsi:type="dcterms:W3CDTF">2023-05-09T17:15:00Z</dcterms:modified>
</cp:coreProperties>
</file>