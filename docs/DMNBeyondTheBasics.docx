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01606C9" w:rsidR="00A13FB2" w:rsidRPr="00525DA7" w:rsidRDefault="00000000" w:rsidP="004F2622">
      <w:pPr>
        <w:rPr>
          <w:sz w:val="21"/>
          <w:szCs w:val="28"/>
        </w:rPr>
      </w:pPr>
      <w:r>
        <w:rPr>
          <w:noProof/>
        </w:rPr>
        <w:pict w14:anchorId="31A70921">
          <v:rect id="Rectangle 17" o:spid="_x0000_s2054"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D031A0" w:rsidRDefault="00B8387E" w:rsidP="000458F6">
                  <w:pPr>
                    <w:ind w:left="720"/>
                    <w:rPr>
                      <w:rFonts w:ascii="IBM Plex Sans SemiBold" w:hAnsi="IBM Plex Sans SemiBold"/>
                      <w:b/>
                      <w:bCs/>
                      <w:sz w:val="48"/>
                      <w:szCs w:val="48"/>
                    </w:rPr>
                  </w:pPr>
                  <w:r w:rsidRPr="00D031A0">
                    <w:rPr>
                      <w:rFonts w:ascii="IBM Plex Sans SemiBold" w:hAnsi="IBM Plex Sans SemiBold"/>
                      <w:b/>
                      <w:bCs/>
                      <w:sz w:val="48"/>
                      <w:szCs w:val="48"/>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 xml:space="preserve">IBM </w:t>
                  </w:r>
                  <w:proofErr w:type="spellStart"/>
                  <w:r>
                    <w:rPr>
                      <w:rFonts w:ascii="IBM Plex Sans Light" w:hAnsi="IBM Plex Sans Light"/>
                      <w:sz w:val="48"/>
                      <w:szCs w:val="48"/>
                      <w:lang w:val="fr-FR"/>
                    </w:rPr>
                    <w:t>Decision</w:t>
                  </w:r>
                  <w:proofErr w:type="spellEnd"/>
                  <w:r>
                    <w:rPr>
                      <w:rFonts w:ascii="IBM Plex Sans Light" w:hAnsi="IBM Plex Sans Light"/>
                      <w:sz w:val="48"/>
                      <w:szCs w:val="48"/>
                      <w:lang w:val="fr-FR"/>
                    </w:rPr>
                    <w:t xml:space="preserve">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36BB8E03"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 xml:space="preserve">Hands-on </w:t>
                  </w:r>
                  <w:r w:rsidR="00D76827">
                    <w:rPr>
                      <w:rFonts w:ascii="IBM Plex Sans Light" w:hAnsi="IBM Plex Sans Light"/>
                      <w:color w:val="FFFFFF" w:themeColor="background1"/>
                      <w:sz w:val="40"/>
                      <w:szCs w:val="40"/>
                    </w:rPr>
                    <w:t>Guide</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56FC58B7" w:rsidR="00B8387E" w:rsidRPr="00D00C7B" w:rsidRDefault="00D22D11" w:rsidP="00534890">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lang w:val="fr-FR"/>
                    </w:rPr>
                    <w:t xml:space="preserve">DMN </w:t>
                  </w:r>
                  <w:r w:rsidR="00D76827">
                    <w:rPr>
                      <w:rFonts w:ascii="IBM Plex Sans Light" w:hAnsi="IBM Plex Sans Light"/>
                      <w:color w:val="FFFFFF" w:themeColor="background1"/>
                      <w:sz w:val="28"/>
                      <w:szCs w:val="28"/>
                      <w:lang w:val="fr-FR"/>
                    </w:rPr>
                    <w:t xml:space="preserve">Beyond the </w:t>
                  </w:r>
                  <w:r w:rsidR="00D031A0">
                    <w:rPr>
                      <w:rFonts w:ascii="IBM Plex Sans Light" w:hAnsi="IBM Plex Sans Light"/>
                      <w:color w:val="FFFFFF" w:themeColor="background1"/>
                      <w:sz w:val="28"/>
                      <w:szCs w:val="28"/>
                      <w:lang w:val="fr-FR"/>
                    </w:rPr>
                    <w:t>B</w:t>
                  </w:r>
                  <w:r w:rsidR="00D76827">
                    <w:rPr>
                      <w:rFonts w:ascii="IBM Plex Sans Light" w:hAnsi="IBM Plex Sans Light"/>
                      <w:color w:val="FFFFFF" w:themeColor="background1"/>
                      <w:sz w:val="28"/>
                      <w:szCs w:val="28"/>
                      <w:lang w:val="fr-FR"/>
                    </w:rPr>
                    <w:t>asics</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628988AB" w14:textId="26CA3805" w:rsidR="00584B85" w:rsidRDefault="00AC0117">
      <w:pPr>
        <w:pStyle w:val="TOC1"/>
        <w:tabs>
          <w:tab w:val="right" w:leader="dot" w:pos="9736"/>
        </w:tabs>
        <w:rPr>
          <w:rFonts w:eastAsiaTheme="minorEastAsia" w:cstheme="minorBidi"/>
          <w:b w:val="0"/>
          <w:bCs w:val="0"/>
          <w:i w:val="0"/>
          <w:iCs w:val="0"/>
          <w:noProof/>
          <w:sz w:val="22"/>
          <w:szCs w:val="22"/>
          <w:lang w:val="en-GB"/>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30466587" w:history="1">
        <w:r w:rsidR="00584B85" w:rsidRPr="002A7813">
          <w:rPr>
            <w:rStyle w:val="Hyperlink"/>
            <w:noProof/>
            <w:lang w:val="en-GB"/>
          </w:rPr>
          <w:t>Introduction</w:t>
        </w:r>
        <w:r w:rsidR="00584B85">
          <w:rPr>
            <w:noProof/>
            <w:webHidden/>
          </w:rPr>
          <w:tab/>
        </w:r>
        <w:r w:rsidR="00584B85">
          <w:rPr>
            <w:noProof/>
            <w:webHidden/>
          </w:rPr>
          <w:fldChar w:fldCharType="begin"/>
        </w:r>
        <w:r w:rsidR="00584B85">
          <w:rPr>
            <w:noProof/>
            <w:webHidden/>
          </w:rPr>
          <w:instrText xml:space="preserve"> PAGEREF _Toc130466587 \h </w:instrText>
        </w:r>
        <w:r w:rsidR="00584B85">
          <w:rPr>
            <w:noProof/>
            <w:webHidden/>
          </w:rPr>
        </w:r>
        <w:r w:rsidR="00584B85">
          <w:rPr>
            <w:noProof/>
            <w:webHidden/>
          </w:rPr>
          <w:fldChar w:fldCharType="separate"/>
        </w:r>
        <w:r w:rsidR="00584B85">
          <w:rPr>
            <w:noProof/>
            <w:webHidden/>
          </w:rPr>
          <w:t>4</w:t>
        </w:r>
        <w:r w:rsidR="00584B85">
          <w:rPr>
            <w:noProof/>
            <w:webHidden/>
          </w:rPr>
          <w:fldChar w:fldCharType="end"/>
        </w:r>
      </w:hyperlink>
    </w:p>
    <w:p w14:paraId="514CE183" w14:textId="360E07BB" w:rsidR="00584B85" w:rsidRDefault="00584B85">
      <w:pPr>
        <w:pStyle w:val="TOC1"/>
        <w:tabs>
          <w:tab w:val="right" w:leader="dot" w:pos="9736"/>
        </w:tabs>
        <w:rPr>
          <w:rFonts w:eastAsiaTheme="minorEastAsia" w:cstheme="minorBidi"/>
          <w:b w:val="0"/>
          <w:bCs w:val="0"/>
          <w:i w:val="0"/>
          <w:iCs w:val="0"/>
          <w:noProof/>
          <w:sz w:val="22"/>
          <w:szCs w:val="22"/>
          <w:lang w:val="en-GB"/>
        </w:rPr>
      </w:pPr>
      <w:hyperlink w:anchor="_Toc130466588" w:history="1">
        <w:r w:rsidRPr="002A7813">
          <w:rPr>
            <w:rStyle w:val="Hyperlink"/>
            <w:noProof/>
            <w:lang w:val="en-GB"/>
          </w:rPr>
          <w:t>1 Why use DMN</w:t>
        </w:r>
        <w:r>
          <w:rPr>
            <w:noProof/>
            <w:webHidden/>
          </w:rPr>
          <w:tab/>
        </w:r>
        <w:r>
          <w:rPr>
            <w:noProof/>
            <w:webHidden/>
          </w:rPr>
          <w:fldChar w:fldCharType="begin"/>
        </w:r>
        <w:r>
          <w:rPr>
            <w:noProof/>
            <w:webHidden/>
          </w:rPr>
          <w:instrText xml:space="preserve"> PAGEREF _Toc130466588 \h </w:instrText>
        </w:r>
        <w:r>
          <w:rPr>
            <w:noProof/>
            <w:webHidden/>
          </w:rPr>
        </w:r>
        <w:r>
          <w:rPr>
            <w:noProof/>
            <w:webHidden/>
          </w:rPr>
          <w:fldChar w:fldCharType="separate"/>
        </w:r>
        <w:r>
          <w:rPr>
            <w:noProof/>
            <w:webHidden/>
          </w:rPr>
          <w:t>5</w:t>
        </w:r>
        <w:r>
          <w:rPr>
            <w:noProof/>
            <w:webHidden/>
          </w:rPr>
          <w:fldChar w:fldCharType="end"/>
        </w:r>
      </w:hyperlink>
    </w:p>
    <w:p w14:paraId="0D742CD2" w14:textId="5E3DEB04" w:rsidR="00584B85" w:rsidRDefault="00584B85">
      <w:pPr>
        <w:pStyle w:val="TOC1"/>
        <w:tabs>
          <w:tab w:val="right" w:leader="dot" w:pos="9736"/>
        </w:tabs>
        <w:rPr>
          <w:rFonts w:eastAsiaTheme="minorEastAsia" w:cstheme="minorBidi"/>
          <w:b w:val="0"/>
          <w:bCs w:val="0"/>
          <w:i w:val="0"/>
          <w:iCs w:val="0"/>
          <w:noProof/>
          <w:sz w:val="22"/>
          <w:szCs w:val="22"/>
          <w:lang w:val="en-GB"/>
        </w:rPr>
      </w:pPr>
      <w:hyperlink w:anchor="_Toc130466589" w:history="1">
        <w:r w:rsidRPr="002A7813">
          <w:rPr>
            <w:rStyle w:val="Hyperlink"/>
            <w:noProof/>
            <w:lang w:val="en-GB"/>
          </w:rPr>
          <w:t>2 Advanced DRD</w:t>
        </w:r>
        <w:r>
          <w:rPr>
            <w:noProof/>
            <w:webHidden/>
          </w:rPr>
          <w:tab/>
        </w:r>
        <w:r>
          <w:rPr>
            <w:noProof/>
            <w:webHidden/>
          </w:rPr>
          <w:fldChar w:fldCharType="begin"/>
        </w:r>
        <w:r>
          <w:rPr>
            <w:noProof/>
            <w:webHidden/>
          </w:rPr>
          <w:instrText xml:space="preserve"> PAGEREF _Toc130466589 \h </w:instrText>
        </w:r>
        <w:r>
          <w:rPr>
            <w:noProof/>
            <w:webHidden/>
          </w:rPr>
        </w:r>
        <w:r>
          <w:rPr>
            <w:noProof/>
            <w:webHidden/>
          </w:rPr>
          <w:fldChar w:fldCharType="separate"/>
        </w:r>
        <w:r>
          <w:rPr>
            <w:noProof/>
            <w:webHidden/>
          </w:rPr>
          <w:t>6</w:t>
        </w:r>
        <w:r>
          <w:rPr>
            <w:noProof/>
            <w:webHidden/>
          </w:rPr>
          <w:fldChar w:fldCharType="end"/>
        </w:r>
      </w:hyperlink>
    </w:p>
    <w:p w14:paraId="3CE819AE" w14:textId="322F921C" w:rsidR="00584B85" w:rsidRDefault="00584B85">
      <w:pPr>
        <w:pStyle w:val="TOC1"/>
        <w:tabs>
          <w:tab w:val="right" w:leader="dot" w:pos="9736"/>
        </w:tabs>
        <w:rPr>
          <w:rFonts w:eastAsiaTheme="minorEastAsia" w:cstheme="minorBidi"/>
          <w:b w:val="0"/>
          <w:bCs w:val="0"/>
          <w:i w:val="0"/>
          <w:iCs w:val="0"/>
          <w:noProof/>
          <w:sz w:val="22"/>
          <w:szCs w:val="22"/>
          <w:lang w:val="en-GB"/>
        </w:rPr>
      </w:pPr>
      <w:hyperlink w:anchor="_Toc130466590" w:history="1">
        <w:r w:rsidRPr="002A7813">
          <w:rPr>
            <w:rStyle w:val="Hyperlink"/>
            <w:noProof/>
            <w:lang w:val="en-GB"/>
          </w:rPr>
          <w:t>3 Decision Table Hit Policies</w:t>
        </w:r>
        <w:r>
          <w:rPr>
            <w:noProof/>
            <w:webHidden/>
          </w:rPr>
          <w:tab/>
        </w:r>
        <w:r>
          <w:rPr>
            <w:noProof/>
            <w:webHidden/>
          </w:rPr>
          <w:fldChar w:fldCharType="begin"/>
        </w:r>
        <w:r>
          <w:rPr>
            <w:noProof/>
            <w:webHidden/>
          </w:rPr>
          <w:instrText xml:space="preserve"> PAGEREF _Toc130466590 \h </w:instrText>
        </w:r>
        <w:r>
          <w:rPr>
            <w:noProof/>
            <w:webHidden/>
          </w:rPr>
        </w:r>
        <w:r>
          <w:rPr>
            <w:noProof/>
            <w:webHidden/>
          </w:rPr>
          <w:fldChar w:fldCharType="separate"/>
        </w:r>
        <w:r>
          <w:rPr>
            <w:noProof/>
            <w:webHidden/>
          </w:rPr>
          <w:t>7</w:t>
        </w:r>
        <w:r>
          <w:rPr>
            <w:noProof/>
            <w:webHidden/>
          </w:rPr>
          <w:fldChar w:fldCharType="end"/>
        </w:r>
      </w:hyperlink>
    </w:p>
    <w:p w14:paraId="2F2DF431" w14:textId="778880BB" w:rsidR="00584B85" w:rsidRDefault="00584B85">
      <w:pPr>
        <w:pStyle w:val="TOC2"/>
        <w:tabs>
          <w:tab w:val="right" w:leader="dot" w:pos="9736"/>
        </w:tabs>
        <w:rPr>
          <w:rFonts w:eastAsiaTheme="minorEastAsia" w:cstheme="minorBidi"/>
          <w:b w:val="0"/>
          <w:bCs w:val="0"/>
          <w:noProof/>
          <w:lang w:val="en-GB"/>
        </w:rPr>
      </w:pPr>
      <w:hyperlink w:anchor="_Toc130466591" w:history="1">
        <w:r w:rsidRPr="002A7813">
          <w:rPr>
            <w:rStyle w:val="Hyperlink"/>
            <w:noProof/>
            <w:lang w:val="en-GB"/>
          </w:rPr>
          <w:t>3.1 Why use Hit Policies?</w:t>
        </w:r>
        <w:r>
          <w:rPr>
            <w:noProof/>
            <w:webHidden/>
          </w:rPr>
          <w:tab/>
        </w:r>
        <w:r>
          <w:rPr>
            <w:noProof/>
            <w:webHidden/>
          </w:rPr>
          <w:fldChar w:fldCharType="begin"/>
        </w:r>
        <w:r>
          <w:rPr>
            <w:noProof/>
            <w:webHidden/>
          </w:rPr>
          <w:instrText xml:space="preserve"> PAGEREF _Toc130466591 \h </w:instrText>
        </w:r>
        <w:r>
          <w:rPr>
            <w:noProof/>
            <w:webHidden/>
          </w:rPr>
        </w:r>
        <w:r>
          <w:rPr>
            <w:noProof/>
            <w:webHidden/>
          </w:rPr>
          <w:fldChar w:fldCharType="separate"/>
        </w:r>
        <w:r>
          <w:rPr>
            <w:noProof/>
            <w:webHidden/>
          </w:rPr>
          <w:t>7</w:t>
        </w:r>
        <w:r>
          <w:rPr>
            <w:noProof/>
            <w:webHidden/>
          </w:rPr>
          <w:fldChar w:fldCharType="end"/>
        </w:r>
      </w:hyperlink>
    </w:p>
    <w:p w14:paraId="10FDB653" w14:textId="7294E029" w:rsidR="00584B85" w:rsidRDefault="00584B85">
      <w:pPr>
        <w:pStyle w:val="TOC2"/>
        <w:tabs>
          <w:tab w:val="right" w:leader="dot" w:pos="9736"/>
        </w:tabs>
        <w:rPr>
          <w:rFonts w:eastAsiaTheme="minorEastAsia" w:cstheme="minorBidi"/>
          <w:b w:val="0"/>
          <w:bCs w:val="0"/>
          <w:noProof/>
          <w:lang w:val="en-GB"/>
        </w:rPr>
      </w:pPr>
      <w:hyperlink w:anchor="_Toc130466592" w:history="1">
        <w:r w:rsidRPr="002A7813">
          <w:rPr>
            <w:rStyle w:val="Hyperlink"/>
            <w:noProof/>
            <w:lang w:val="en-GB"/>
          </w:rPr>
          <w:t>3.2 Lab</w:t>
        </w:r>
        <w:r>
          <w:rPr>
            <w:noProof/>
            <w:webHidden/>
          </w:rPr>
          <w:tab/>
        </w:r>
        <w:r>
          <w:rPr>
            <w:noProof/>
            <w:webHidden/>
          </w:rPr>
          <w:fldChar w:fldCharType="begin"/>
        </w:r>
        <w:r>
          <w:rPr>
            <w:noProof/>
            <w:webHidden/>
          </w:rPr>
          <w:instrText xml:space="preserve"> PAGEREF _Toc130466592 \h </w:instrText>
        </w:r>
        <w:r>
          <w:rPr>
            <w:noProof/>
            <w:webHidden/>
          </w:rPr>
        </w:r>
        <w:r>
          <w:rPr>
            <w:noProof/>
            <w:webHidden/>
          </w:rPr>
          <w:fldChar w:fldCharType="separate"/>
        </w:r>
        <w:r>
          <w:rPr>
            <w:noProof/>
            <w:webHidden/>
          </w:rPr>
          <w:t>8</w:t>
        </w:r>
        <w:r>
          <w:rPr>
            <w:noProof/>
            <w:webHidden/>
          </w:rPr>
          <w:fldChar w:fldCharType="end"/>
        </w:r>
      </w:hyperlink>
    </w:p>
    <w:p w14:paraId="70483C4E" w14:textId="7ACE1692" w:rsidR="00584B85" w:rsidRDefault="00584B85">
      <w:pPr>
        <w:pStyle w:val="TOC1"/>
        <w:tabs>
          <w:tab w:val="right" w:leader="dot" w:pos="9736"/>
        </w:tabs>
        <w:rPr>
          <w:rFonts w:eastAsiaTheme="minorEastAsia" w:cstheme="minorBidi"/>
          <w:b w:val="0"/>
          <w:bCs w:val="0"/>
          <w:i w:val="0"/>
          <w:iCs w:val="0"/>
          <w:noProof/>
          <w:sz w:val="22"/>
          <w:szCs w:val="22"/>
          <w:lang w:val="en-GB"/>
        </w:rPr>
      </w:pPr>
      <w:hyperlink w:anchor="_Toc130466593" w:history="1">
        <w:r w:rsidRPr="002A7813">
          <w:rPr>
            <w:rStyle w:val="Hyperlink"/>
            <w:noProof/>
          </w:rPr>
          <w:t>4</w:t>
        </w:r>
        <w:r w:rsidRPr="002A7813">
          <w:rPr>
            <w:rStyle w:val="Hyperlink"/>
            <w:noProof/>
            <w:lang w:val="en-GB"/>
          </w:rPr>
          <w:t xml:space="preserve"> Using Data Types</w:t>
        </w:r>
        <w:r>
          <w:rPr>
            <w:noProof/>
            <w:webHidden/>
          </w:rPr>
          <w:tab/>
        </w:r>
        <w:r>
          <w:rPr>
            <w:noProof/>
            <w:webHidden/>
          </w:rPr>
          <w:fldChar w:fldCharType="begin"/>
        </w:r>
        <w:r>
          <w:rPr>
            <w:noProof/>
            <w:webHidden/>
          </w:rPr>
          <w:instrText xml:space="preserve"> PAGEREF _Toc130466593 \h </w:instrText>
        </w:r>
        <w:r>
          <w:rPr>
            <w:noProof/>
            <w:webHidden/>
          </w:rPr>
        </w:r>
        <w:r>
          <w:rPr>
            <w:noProof/>
            <w:webHidden/>
          </w:rPr>
          <w:fldChar w:fldCharType="separate"/>
        </w:r>
        <w:r>
          <w:rPr>
            <w:noProof/>
            <w:webHidden/>
          </w:rPr>
          <w:t>9</w:t>
        </w:r>
        <w:r>
          <w:rPr>
            <w:noProof/>
            <w:webHidden/>
          </w:rPr>
          <w:fldChar w:fldCharType="end"/>
        </w:r>
      </w:hyperlink>
    </w:p>
    <w:p w14:paraId="1E3E7858" w14:textId="3969DB4F" w:rsidR="00584B85" w:rsidRDefault="00584B85">
      <w:pPr>
        <w:pStyle w:val="TOC2"/>
        <w:tabs>
          <w:tab w:val="right" w:leader="dot" w:pos="9736"/>
        </w:tabs>
        <w:rPr>
          <w:rFonts w:eastAsiaTheme="minorEastAsia" w:cstheme="minorBidi"/>
          <w:b w:val="0"/>
          <w:bCs w:val="0"/>
          <w:noProof/>
          <w:lang w:val="en-GB"/>
        </w:rPr>
      </w:pPr>
      <w:hyperlink w:anchor="_Toc130466594" w:history="1">
        <w:r w:rsidRPr="002A7813">
          <w:rPr>
            <w:rStyle w:val="Hyperlink"/>
            <w:noProof/>
          </w:rPr>
          <w:t>4.1 Why use Data Types?</w:t>
        </w:r>
        <w:r>
          <w:rPr>
            <w:noProof/>
            <w:webHidden/>
          </w:rPr>
          <w:tab/>
        </w:r>
        <w:r>
          <w:rPr>
            <w:noProof/>
            <w:webHidden/>
          </w:rPr>
          <w:fldChar w:fldCharType="begin"/>
        </w:r>
        <w:r>
          <w:rPr>
            <w:noProof/>
            <w:webHidden/>
          </w:rPr>
          <w:instrText xml:space="preserve"> PAGEREF _Toc130466594 \h </w:instrText>
        </w:r>
        <w:r>
          <w:rPr>
            <w:noProof/>
            <w:webHidden/>
          </w:rPr>
        </w:r>
        <w:r>
          <w:rPr>
            <w:noProof/>
            <w:webHidden/>
          </w:rPr>
          <w:fldChar w:fldCharType="separate"/>
        </w:r>
        <w:r>
          <w:rPr>
            <w:noProof/>
            <w:webHidden/>
          </w:rPr>
          <w:t>9</w:t>
        </w:r>
        <w:r>
          <w:rPr>
            <w:noProof/>
            <w:webHidden/>
          </w:rPr>
          <w:fldChar w:fldCharType="end"/>
        </w:r>
      </w:hyperlink>
    </w:p>
    <w:p w14:paraId="5D9B931F" w14:textId="2E06E0FC" w:rsidR="00584B85" w:rsidRDefault="00584B85">
      <w:pPr>
        <w:pStyle w:val="TOC2"/>
        <w:tabs>
          <w:tab w:val="right" w:leader="dot" w:pos="9736"/>
        </w:tabs>
        <w:rPr>
          <w:rFonts w:eastAsiaTheme="minorEastAsia" w:cstheme="minorBidi"/>
          <w:b w:val="0"/>
          <w:bCs w:val="0"/>
          <w:noProof/>
          <w:lang w:val="en-GB"/>
        </w:rPr>
      </w:pPr>
      <w:hyperlink w:anchor="_Toc130466595" w:history="1">
        <w:r w:rsidRPr="002A7813">
          <w:rPr>
            <w:rStyle w:val="Hyperlink"/>
            <w:noProof/>
          </w:rPr>
          <w:t>4.2 Data Type Example</w:t>
        </w:r>
        <w:r>
          <w:rPr>
            <w:noProof/>
            <w:webHidden/>
          </w:rPr>
          <w:tab/>
        </w:r>
        <w:r>
          <w:rPr>
            <w:noProof/>
            <w:webHidden/>
          </w:rPr>
          <w:fldChar w:fldCharType="begin"/>
        </w:r>
        <w:r>
          <w:rPr>
            <w:noProof/>
            <w:webHidden/>
          </w:rPr>
          <w:instrText xml:space="preserve"> PAGEREF _Toc130466595 \h </w:instrText>
        </w:r>
        <w:r>
          <w:rPr>
            <w:noProof/>
            <w:webHidden/>
          </w:rPr>
        </w:r>
        <w:r>
          <w:rPr>
            <w:noProof/>
            <w:webHidden/>
          </w:rPr>
          <w:fldChar w:fldCharType="separate"/>
        </w:r>
        <w:r>
          <w:rPr>
            <w:noProof/>
            <w:webHidden/>
          </w:rPr>
          <w:t>9</w:t>
        </w:r>
        <w:r>
          <w:rPr>
            <w:noProof/>
            <w:webHidden/>
          </w:rPr>
          <w:fldChar w:fldCharType="end"/>
        </w:r>
      </w:hyperlink>
    </w:p>
    <w:p w14:paraId="3467ED38" w14:textId="0B8C518E" w:rsidR="00584B85" w:rsidRDefault="00584B85">
      <w:pPr>
        <w:pStyle w:val="TOC3"/>
        <w:tabs>
          <w:tab w:val="right" w:leader="dot" w:pos="9736"/>
        </w:tabs>
        <w:rPr>
          <w:rFonts w:eastAsiaTheme="minorEastAsia" w:cstheme="minorBidi"/>
          <w:noProof/>
          <w:sz w:val="22"/>
          <w:szCs w:val="22"/>
          <w:lang w:val="en-GB"/>
        </w:rPr>
      </w:pPr>
      <w:hyperlink w:anchor="_Toc130466596" w:history="1">
        <w:r w:rsidRPr="002A7813">
          <w:rPr>
            <w:rStyle w:val="Hyperlink"/>
            <w:noProof/>
          </w:rPr>
          <w:t>Figure 1: Structured Versus Unstructured Data</w:t>
        </w:r>
        <w:r>
          <w:rPr>
            <w:noProof/>
            <w:webHidden/>
          </w:rPr>
          <w:tab/>
        </w:r>
        <w:r>
          <w:rPr>
            <w:noProof/>
            <w:webHidden/>
          </w:rPr>
          <w:fldChar w:fldCharType="begin"/>
        </w:r>
        <w:r>
          <w:rPr>
            <w:noProof/>
            <w:webHidden/>
          </w:rPr>
          <w:instrText xml:space="preserve"> PAGEREF _Toc130466596 \h </w:instrText>
        </w:r>
        <w:r>
          <w:rPr>
            <w:noProof/>
            <w:webHidden/>
          </w:rPr>
        </w:r>
        <w:r>
          <w:rPr>
            <w:noProof/>
            <w:webHidden/>
          </w:rPr>
          <w:fldChar w:fldCharType="separate"/>
        </w:r>
        <w:r>
          <w:rPr>
            <w:noProof/>
            <w:webHidden/>
          </w:rPr>
          <w:t>9</w:t>
        </w:r>
        <w:r>
          <w:rPr>
            <w:noProof/>
            <w:webHidden/>
          </w:rPr>
          <w:fldChar w:fldCharType="end"/>
        </w:r>
      </w:hyperlink>
    </w:p>
    <w:p w14:paraId="120458D6" w14:textId="5C0EA376" w:rsidR="00584B85" w:rsidRDefault="00584B85">
      <w:pPr>
        <w:pStyle w:val="TOC2"/>
        <w:tabs>
          <w:tab w:val="right" w:leader="dot" w:pos="9736"/>
        </w:tabs>
        <w:rPr>
          <w:rFonts w:eastAsiaTheme="minorEastAsia" w:cstheme="minorBidi"/>
          <w:b w:val="0"/>
          <w:bCs w:val="0"/>
          <w:noProof/>
          <w:lang w:val="en-GB"/>
        </w:rPr>
      </w:pPr>
      <w:hyperlink w:anchor="_Toc130466597" w:history="1">
        <w:r w:rsidRPr="002A7813">
          <w:rPr>
            <w:rStyle w:val="Hyperlink"/>
            <w:noProof/>
          </w:rPr>
          <w:t>4.3 Lab</w:t>
        </w:r>
        <w:r>
          <w:rPr>
            <w:noProof/>
            <w:webHidden/>
          </w:rPr>
          <w:tab/>
        </w:r>
        <w:r>
          <w:rPr>
            <w:noProof/>
            <w:webHidden/>
          </w:rPr>
          <w:fldChar w:fldCharType="begin"/>
        </w:r>
        <w:r>
          <w:rPr>
            <w:noProof/>
            <w:webHidden/>
          </w:rPr>
          <w:instrText xml:space="preserve"> PAGEREF _Toc130466597 \h </w:instrText>
        </w:r>
        <w:r>
          <w:rPr>
            <w:noProof/>
            <w:webHidden/>
          </w:rPr>
        </w:r>
        <w:r>
          <w:rPr>
            <w:noProof/>
            <w:webHidden/>
          </w:rPr>
          <w:fldChar w:fldCharType="separate"/>
        </w:r>
        <w:r>
          <w:rPr>
            <w:noProof/>
            <w:webHidden/>
          </w:rPr>
          <w:t>9</w:t>
        </w:r>
        <w:r>
          <w:rPr>
            <w:noProof/>
            <w:webHidden/>
          </w:rPr>
          <w:fldChar w:fldCharType="end"/>
        </w:r>
      </w:hyperlink>
    </w:p>
    <w:p w14:paraId="4BD0B4E7" w14:textId="5C6711E6" w:rsidR="00584B85" w:rsidRDefault="00584B85">
      <w:pPr>
        <w:pStyle w:val="TOC1"/>
        <w:tabs>
          <w:tab w:val="right" w:leader="dot" w:pos="9736"/>
        </w:tabs>
        <w:rPr>
          <w:rFonts w:eastAsiaTheme="minorEastAsia" w:cstheme="minorBidi"/>
          <w:b w:val="0"/>
          <w:bCs w:val="0"/>
          <w:i w:val="0"/>
          <w:iCs w:val="0"/>
          <w:noProof/>
          <w:sz w:val="22"/>
          <w:szCs w:val="22"/>
          <w:lang w:val="en-GB"/>
        </w:rPr>
      </w:pPr>
      <w:hyperlink w:anchor="_Toc130466598" w:history="1">
        <w:r w:rsidRPr="002A7813">
          <w:rPr>
            <w:rStyle w:val="Hyperlink"/>
            <w:noProof/>
            <w:lang w:val="en-GB"/>
          </w:rPr>
          <w:t>5 Defining Logic in Feel</w:t>
        </w:r>
        <w:r>
          <w:rPr>
            <w:noProof/>
            <w:webHidden/>
          </w:rPr>
          <w:tab/>
        </w:r>
        <w:r>
          <w:rPr>
            <w:noProof/>
            <w:webHidden/>
          </w:rPr>
          <w:fldChar w:fldCharType="begin"/>
        </w:r>
        <w:r>
          <w:rPr>
            <w:noProof/>
            <w:webHidden/>
          </w:rPr>
          <w:instrText xml:space="preserve"> PAGEREF _Toc130466598 \h </w:instrText>
        </w:r>
        <w:r>
          <w:rPr>
            <w:noProof/>
            <w:webHidden/>
          </w:rPr>
        </w:r>
        <w:r>
          <w:rPr>
            <w:noProof/>
            <w:webHidden/>
          </w:rPr>
          <w:fldChar w:fldCharType="separate"/>
        </w:r>
        <w:r>
          <w:rPr>
            <w:noProof/>
            <w:webHidden/>
          </w:rPr>
          <w:t>10</w:t>
        </w:r>
        <w:r>
          <w:rPr>
            <w:noProof/>
            <w:webHidden/>
          </w:rPr>
          <w:fldChar w:fldCharType="end"/>
        </w:r>
      </w:hyperlink>
    </w:p>
    <w:p w14:paraId="20B8CD5F" w14:textId="08E84FB8" w:rsidR="00584B85" w:rsidRDefault="00584B85">
      <w:pPr>
        <w:pStyle w:val="TOC2"/>
        <w:tabs>
          <w:tab w:val="right" w:leader="dot" w:pos="9736"/>
        </w:tabs>
        <w:rPr>
          <w:rFonts w:eastAsiaTheme="minorEastAsia" w:cstheme="minorBidi"/>
          <w:b w:val="0"/>
          <w:bCs w:val="0"/>
          <w:noProof/>
          <w:lang w:val="en-GB"/>
        </w:rPr>
      </w:pPr>
      <w:hyperlink w:anchor="_Toc130466599" w:history="1">
        <w:r w:rsidRPr="002A7813">
          <w:rPr>
            <w:rStyle w:val="Hyperlink"/>
            <w:noProof/>
            <w:lang w:val="en-GB"/>
          </w:rPr>
          <w:t>5.1 Why use Feel?</w:t>
        </w:r>
        <w:r>
          <w:rPr>
            <w:noProof/>
            <w:webHidden/>
          </w:rPr>
          <w:tab/>
        </w:r>
        <w:r>
          <w:rPr>
            <w:noProof/>
            <w:webHidden/>
          </w:rPr>
          <w:fldChar w:fldCharType="begin"/>
        </w:r>
        <w:r>
          <w:rPr>
            <w:noProof/>
            <w:webHidden/>
          </w:rPr>
          <w:instrText xml:space="preserve"> PAGEREF _Toc130466599 \h </w:instrText>
        </w:r>
        <w:r>
          <w:rPr>
            <w:noProof/>
            <w:webHidden/>
          </w:rPr>
        </w:r>
        <w:r>
          <w:rPr>
            <w:noProof/>
            <w:webHidden/>
          </w:rPr>
          <w:fldChar w:fldCharType="separate"/>
        </w:r>
        <w:r>
          <w:rPr>
            <w:noProof/>
            <w:webHidden/>
          </w:rPr>
          <w:t>10</w:t>
        </w:r>
        <w:r>
          <w:rPr>
            <w:noProof/>
            <w:webHidden/>
          </w:rPr>
          <w:fldChar w:fldCharType="end"/>
        </w:r>
      </w:hyperlink>
    </w:p>
    <w:p w14:paraId="6CAB8BFA" w14:textId="78A0B094" w:rsidR="00584B85" w:rsidRDefault="00584B85">
      <w:pPr>
        <w:pStyle w:val="TOC2"/>
        <w:tabs>
          <w:tab w:val="right" w:leader="dot" w:pos="9736"/>
        </w:tabs>
        <w:rPr>
          <w:rFonts w:eastAsiaTheme="minorEastAsia" w:cstheme="minorBidi"/>
          <w:b w:val="0"/>
          <w:bCs w:val="0"/>
          <w:noProof/>
          <w:lang w:val="en-GB"/>
        </w:rPr>
      </w:pPr>
      <w:hyperlink w:anchor="_Toc130466600" w:history="1">
        <w:r w:rsidRPr="002A7813">
          <w:rPr>
            <w:rStyle w:val="Hyperlink"/>
            <w:noProof/>
            <w:lang w:val="en-GB"/>
          </w:rPr>
          <w:t>5.2 Lab</w:t>
        </w:r>
        <w:r>
          <w:rPr>
            <w:noProof/>
            <w:webHidden/>
          </w:rPr>
          <w:tab/>
        </w:r>
        <w:r>
          <w:rPr>
            <w:noProof/>
            <w:webHidden/>
          </w:rPr>
          <w:fldChar w:fldCharType="begin"/>
        </w:r>
        <w:r>
          <w:rPr>
            <w:noProof/>
            <w:webHidden/>
          </w:rPr>
          <w:instrText xml:space="preserve"> PAGEREF _Toc130466600 \h </w:instrText>
        </w:r>
        <w:r>
          <w:rPr>
            <w:noProof/>
            <w:webHidden/>
          </w:rPr>
        </w:r>
        <w:r>
          <w:rPr>
            <w:noProof/>
            <w:webHidden/>
          </w:rPr>
          <w:fldChar w:fldCharType="separate"/>
        </w:r>
        <w:r>
          <w:rPr>
            <w:noProof/>
            <w:webHidden/>
          </w:rPr>
          <w:t>10</w:t>
        </w:r>
        <w:r>
          <w:rPr>
            <w:noProof/>
            <w:webHidden/>
          </w:rPr>
          <w:fldChar w:fldCharType="end"/>
        </w:r>
      </w:hyperlink>
    </w:p>
    <w:p w14:paraId="0C25E731" w14:textId="0ADE1568" w:rsidR="00584B85" w:rsidRDefault="00584B85">
      <w:pPr>
        <w:pStyle w:val="TOC1"/>
        <w:tabs>
          <w:tab w:val="right" w:leader="dot" w:pos="9736"/>
        </w:tabs>
        <w:rPr>
          <w:rFonts w:eastAsiaTheme="minorEastAsia" w:cstheme="minorBidi"/>
          <w:b w:val="0"/>
          <w:bCs w:val="0"/>
          <w:i w:val="0"/>
          <w:iCs w:val="0"/>
          <w:noProof/>
          <w:sz w:val="22"/>
          <w:szCs w:val="22"/>
          <w:lang w:val="en-GB"/>
        </w:rPr>
      </w:pPr>
      <w:hyperlink w:anchor="_Toc130466601" w:history="1">
        <w:r w:rsidRPr="002A7813">
          <w:rPr>
            <w:rStyle w:val="Hyperlink"/>
            <w:noProof/>
          </w:rPr>
          <w:t>6 Conclusion</w:t>
        </w:r>
        <w:r>
          <w:rPr>
            <w:noProof/>
            <w:webHidden/>
          </w:rPr>
          <w:tab/>
        </w:r>
        <w:r>
          <w:rPr>
            <w:noProof/>
            <w:webHidden/>
          </w:rPr>
          <w:fldChar w:fldCharType="begin"/>
        </w:r>
        <w:r>
          <w:rPr>
            <w:noProof/>
            <w:webHidden/>
          </w:rPr>
          <w:instrText xml:space="preserve"> PAGEREF _Toc130466601 \h </w:instrText>
        </w:r>
        <w:r>
          <w:rPr>
            <w:noProof/>
            <w:webHidden/>
          </w:rPr>
        </w:r>
        <w:r>
          <w:rPr>
            <w:noProof/>
            <w:webHidden/>
          </w:rPr>
          <w:fldChar w:fldCharType="separate"/>
        </w:r>
        <w:r>
          <w:rPr>
            <w:noProof/>
            <w:webHidden/>
          </w:rPr>
          <w:t>11</w:t>
        </w:r>
        <w:r>
          <w:rPr>
            <w:noProof/>
            <w:webHidden/>
          </w:rPr>
          <w:fldChar w:fldCharType="end"/>
        </w:r>
      </w:hyperlink>
    </w:p>
    <w:p w14:paraId="328801D3" w14:textId="2522EF89" w:rsidR="001870EC" w:rsidRPr="00525DA7" w:rsidRDefault="00AC0117" w:rsidP="00DD3C1D">
      <w:pPr>
        <w:pStyle w:val="TOC1"/>
        <w:tabs>
          <w:tab w:val="right" w:leader="dot" w:pos="9736"/>
        </w:tabs>
      </w:pPr>
      <w:r>
        <w:rPr>
          <w:rFonts w:eastAsia="Batang"/>
          <w:b w:val="0"/>
          <w:bCs w:val="0"/>
          <w:i w:val="0"/>
          <w:iCs w:val="0"/>
          <w:sz w:val="21"/>
          <w:szCs w:val="28"/>
          <w:lang w:eastAsia="en-US"/>
        </w:rPr>
        <w:fldChar w:fldCharType="end"/>
      </w:r>
    </w:p>
    <w:p w14:paraId="4A665A2B" w14:textId="61462251" w:rsidR="001870EC" w:rsidRDefault="001870EC" w:rsidP="00F64234">
      <w:pPr>
        <w:pStyle w:val="Heading1"/>
        <w:numPr>
          <w:ilvl w:val="0"/>
          <w:numId w:val="0"/>
        </w:numPr>
        <w:rPr>
          <w:lang w:val="en-GB"/>
        </w:rPr>
      </w:pPr>
      <w:bookmarkStart w:id="0" w:name="_Ref69978374"/>
      <w:bookmarkStart w:id="1" w:name="_Ref69978378"/>
      <w:bookmarkStart w:id="2" w:name="_Toc130466587"/>
      <w:r w:rsidRPr="00B069DC">
        <w:rPr>
          <w:lang w:val="en-GB"/>
        </w:rPr>
        <w:lastRenderedPageBreak/>
        <w:t>Introduction</w:t>
      </w:r>
      <w:bookmarkEnd w:id="0"/>
      <w:bookmarkEnd w:id="1"/>
      <w:bookmarkEnd w:id="2"/>
    </w:p>
    <w:p w14:paraId="209E186E" w14:textId="77777777" w:rsidR="00B069DC" w:rsidRPr="00B069DC" w:rsidRDefault="00B069DC" w:rsidP="00B069DC">
      <w:pPr>
        <w:rPr>
          <w:lang w:val="en-GB" w:eastAsia="x-none"/>
        </w:rPr>
      </w:pPr>
    </w:p>
    <w:p w14:paraId="00371CC1" w14:textId="2203460C" w:rsidR="00A2017D" w:rsidRDefault="00E90F8F" w:rsidP="003245D4">
      <w:pPr>
        <w:rPr>
          <w:lang w:eastAsia="x-none"/>
        </w:rPr>
      </w:pPr>
      <w:r>
        <w:rPr>
          <w:lang w:eastAsia="x-none"/>
        </w:rPr>
        <w:t xml:space="preserve">In </w:t>
      </w:r>
      <w:r w:rsidR="00D9668D">
        <w:rPr>
          <w:lang w:eastAsia="x-none"/>
        </w:rPr>
        <w:t>th</w:t>
      </w:r>
      <w:r w:rsidR="00023F56">
        <w:rPr>
          <w:lang w:eastAsia="x-none"/>
        </w:rPr>
        <w:t xml:space="preserve">is </w:t>
      </w:r>
      <w:r w:rsidR="00B069DC">
        <w:rPr>
          <w:lang w:eastAsia="x-none"/>
        </w:rPr>
        <w:t>guide</w:t>
      </w:r>
      <w:r w:rsidR="00D9668D">
        <w:rPr>
          <w:lang w:eastAsia="x-none"/>
        </w:rPr>
        <w:t xml:space="preserve"> </w:t>
      </w:r>
      <w:r>
        <w:rPr>
          <w:lang w:eastAsia="x-none"/>
        </w:rPr>
        <w:t>we</w:t>
      </w:r>
      <w:r w:rsidR="003245D4">
        <w:rPr>
          <w:lang w:eastAsia="x-none"/>
        </w:rPr>
        <w:t xml:space="preserve"> </w:t>
      </w:r>
      <w:r w:rsidR="000439D5">
        <w:rPr>
          <w:lang w:eastAsia="x-none"/>
        </w:rPr>
        <w:t xml:space="preserve">go beyond basics of DMN </w:t>
      </w:r>
      <w:r w:rsidR="00CC41BE">
        <w:rPr>
          <w:lang w:eastAsia="x-none"/>
        </w:rPr>
        <w:t>to</w:t>
      </w:r>
      <w:r w:rsidR="000439D5">
        <w:rPr>
          <w:lang w:eastAsia="x-none"/>
        </w:rPr>
        <w:t xml:space="preserve"> </w:t>
      </w:r>
      <w:r w:rsidR="00EE5A14">
        <w:rPr>
          <w:lang w:eastAsia="x-none"/>
        </w:rPr>
        <w:t xml:space="preserve">build </w:t>
      </w:r>
      <w:r w:rsidR="000439D5">
        <w:rPr>
          <w:lang w:eastAsia="x-none"/>
        </w:rPr>
        <w:t>real</w:t>
      </w:r>
      <w:r w:rsidR="00D15C79">
        <w:rPr>
          <w:lang w:eastAsia="x-none"/>
        </w:rPr>
        <w:t>-</w:t>
      </w:r>
      <w:r w:rsidR="000439D5">
        <w:rPr>
          <w:lang w:eastAsia="x-none"/>
        </w:rPr>
        <w:t>world</w:t>
      </w:r>
      <w:r w:rsidR="00E02986">
        <w:rPr>
          <w:lang w:eastAsia="x-none"/>
        </w:rPr>
        <w:t xml:space="preserve"> </w:t>
      </w:r>
      <w:r w:rsidR="00CC41BE">
        <w:rPr>
          <w:lang w:eastAsia="x-none"/>
        </w:rPr>
        <w:t>DMN</w:t>
      </w:r>
      <w:r w:rsidR="00B069DC">
        <w:rPr>
          <w:lang w:eastAsia="x-none"/>
        </w:rPr>
        <w:t>.</w:t>
      </w:r>
    </w:p>
    <w:p w14:paraId="73D57F7D" w14:textId="77777777" w:rsidR="00A8237D" w:rsidRDefault="00A8237D" w:rsidP="003245D4">
      <w:pPr>
        <w:rPr>
          <w:lang w:eastAsia="x-none"/>
        </w:rPr>
      </w:pPr>
    </w:p>
    <w:p w14:paraId="3A9F55FA" w14:textId="664789BF" w:rsidR="00E90F8F" w:rsidRDefault="00D15C79" w:rsidP="00207CFF">
      <w:pPr>
        <w:rPr>
          <w:lang w:eastAsia="x-none"/>
        </w:rPr>
      </w:pPr>
      <w:r>
        <w:rPr>
          <w:lang w:eastAsia="x-none"/>
        </w:rPr>
        <w:t xml:space="preserve">The </w:t>
      </w:r>
      <w:r w:rsidR="00AE3AA7">
        <w:rPr>
          <w:lang w:eastAsia="x-none"/>
        </w:rPr>
        <w:t xml:space="preserve">following </w:t>
      </w:r>
      <w:r w:rsidR="00EE5A14">
        <w:rPr>
          <w:lang w:eastAsia="x-none"/>
        </w:rPr>
        <w:t>topics</w:t>
      </w:r>
      <w:r>
        <w:rPr>
          <w:lang w:eastAsia="x-none"/>
        </w:rPr>
        <w:t xml:space="preserve"> are presented:</w:t>
      </w:r>
    </w:p>
    <w:p w14:paraId="617C6197" w14:textId="77777777" w:rsidR="00D0151C" w:rsidRDefault="00D0151C" w:rsidP="00207CFF">
      <w:pPr>
        <w:rPr>
          <w:lang w:eastAsia="x-none"/>
        </w:rPr>
      </w:pPr>
    </w:p>
    <w:p w14:paraId="3F8D89EE" w14:textId="77777777" w:rsidR="00BE3E28" w:rsidRDefault="00BE3E28" w:rsidP="00BE3E28">
      <w:pPr>
        <w:pStyle w:val="ListParagraph"/>
        <w:numPr>
          <w:ilvl w:val="0"/>
          <w:numId w:val="29"/>
        </w:numPr>
        <w:rPr>
          <w:b/>
          <w:bCs/>
        </w:rPr>
      </w:pPr>
      <w:r w:rsidRPr="00BE3E28">
        <w:rPr>
          <w:b/>
          <w:bCs/>
        </w:rPr>
        <w:t>Why use DMN</w:t>
      </w:r>
    </w:p>
    <w:p w14:paraId="4B05FB9A" w14:textId="77777777" w:rsidR="00BE3E28" w:rsidRDefault="00BE3E28" w:rsidP="00BE3E28">
      <w:pPr>
        <w:pStyle w:val="ListParagraph"/>
        <w:rPr>
          <w:b/>
          <w:bCs/>
        </w:rPr>
      </w:pPr>
    </w:p>
    <w:p w14:paraId="036EC3D1" w14:textId="33F14C39" w:rsidR="00BE3E28" w:rsidRPr="00BE3E28" w:rsidRDefault="00BE3E28" w:rsidP="00BE3E28">
      <w:pPr>
        <w:pStyle w:val="ListParagraph"/>
        <w:numPr>
          <w:ilvl w:val="0"/>
          <w:numId w:val="29"/>
        </w:numPr>
        <w:rPr>
          <w:b/>
          <w:bCs/>
        </w:rPr>
      </w:pPr>
      <w:r w:rsidRPr="00BE3E28">
        <w:rPr>
          <w:b/>
          <w:bCs/>
        </w:rPr>
        <w:t>Advanced DRD</w:t>
      </w:r>
    </w:p>
    <w:p w14:paraId="6B610D77" w14:textId="77777777" w:rsidR="00BE3E28" w:rsidRPr="00BE3E28" w:rsidRDefault="00BE3E28" w:rsidP="00BE3E28">
      <w:pPr>
        <w:pStyle w:val="ListParagraph"/>
        <w:rPr>
          <w:b/>
          <w:bCs/>
        </w:rPr>
      </w:pPr>
    </w:p>
    <w:p w14:paraId="29E4DB10" w14:textId="0C6848C4" w:rsidR="00D0151C" w:rsidRPr="00BE3E28" w:rsidRDefault="00BE3E28" w:rsidP="00D0151C">
      <w:pPr>
        <w:pStyle w:val="ListParagraph"/>
        <w:numPr>
          <w:ilvl w:val="0"/>
          <w:numId w:val="29"/>
        </w:numPr>
        <w:rPr>
          <w:b/>
          <w:bCs/>
        </w:rPr>
      </w:pPr>
      <w:r w:rsidRPr="00BE3E28">
        <w:rPr>
          <w:b/>
          <w:bCs/>
        </w:rPr>
        <w:t xml:space="preserve">Decision Table </w:t>
      </w:r>
      <w:r w:rsidR="00D0151C" w:rsidRPr="00BE3E28">
        <w:rPr>
          <w:b/>
          <w:bCs/>
        </w:rPr>
        <w:t>Hit Policies</w:t>
      </w:r>
    </w:p>
    <w:p w14:paraId="06508748" w14:textId="06D6F538" w:rsidR="00E90F8F" w:rsidRPr="00BE3E28" w:rsidRDefault="00E90F8F" w:rsidP="00207CFF">
      <w:pPr>
        <w:rPr>
          <w:b/>
          <w:bCs/>
          <w:lang w:eastAsia="x-none"/>
        </w:rPr>
      </w:pPr>
    </w:p>
    <w:p w14:paraId="71CFABF9" w14:textId="564F4F64" w:rsidR="00181CF5" w:rsidRPr="00BE3E28" w:rsidRDefault="000439D5" w:rsidP="00181CF5">
      <w:pPr>
        <w:pStyle w:val="ListParagraph"/>
        <w:numPr>
          <w:ilvl w:val="0"/>
          <w:numId w:val="29"/>
        </w:numPr>
        <w:rPr>
          <w:b/>
          <w:bCs/>
        </w:rPr>
      </w:pPr>
      <w:r w:rsidRPr="00BE3E28">
        <w:rPr>
          <w:b/>
          <w:bCs/>
        </w:rPr>
        <w:t>Using Data Types</w:t>
      </w:r>
      <w:r w:rsidR="00181CF5" w:rsidRPr="00BE3E28">
        <w:rPr>
          <w:b/>
          <w:bCs/>
        </w:rPr>
        <w:t xml:space="preserve"> </w:t>
      </w:r>
    </w:p>
    <w:p w14:paraId="2664FBD2" w14:textId="6EB18CAE" w:rsidR="00EE5A14" w:rsidRPr="00BE3E28" w:rsidRDefault="00EE5A14" w:rsidP="00EE5A14">
      <w:pPr>
        <w:rPr>
          <w:b/>
          <w:bCs/>
        </w:rPr>
      </w:pPr>
    </w:p>
    <w:p w14:paraId="521C7676" w14:textId="78C63983" w:rsidR="00C328FF" w:rsidRPr="00BE3E28" w:rsidRDefault="00E152AB" w:rsidP="00C328FF">
      <w:pPr>
        <w:pStyle w:val="ListParagraph"/>
        <w:numPr>
          <w:ilvl w:val="0"/>
          <w:numId w:val="32"/>
        </w:numPr>
        <w:rPr>
          <w:b/>
          <w:bCs/>
        </w:rPr>
      </w:pPr>
      <w:r w:rsidRPr="00BE3E28">
        <w:rPr>
          <w:b/>
          <w:bCs/>
        </w:rPr>
        <w:t>Advanced</w:t>
      </w:r>
      <w:r w:rsidR="00CE120D" w:rsidRPr="00BE3E28">
        <w:rPr>
          <w:b/>
          <w:bCs/>
        </w:rPr>
        <w:t xml:space="preserve"> Feel</w:t>
      </w:r>
    </w:p>
    <w:p w14:paraId="7CA34DDB" w14:textId="24483F82" w:rsidR="00EE5A14" w:rsidRPr="00BE3E28" w:rsidRDefault="00EE5A14" w:rsidP="00EE5A14">
      <w:pPr>
        <w:rPr>
          <w:b/>
          <w:bCs/>
        </w:rPr>
      </w:pPr>
    </w:p>
    <w:p w14:paraId="03E9A14D" w14:textId="0EDF6352" w:rsidR="00E90F8F" w:rsidRDefault="00AE3AA7" w:rsidP="00E90F8F">
      <w:pPr>
        <w:rPr>
          <w:lang w:eastAsia="x-none"/>
        </w:rPr>
      </w:pPr>
      <w:r>
        <w:rPr>
          <w:lang w:eastAsia="x-none"/>
        </w:rPr>
        <w:t xml:space="preserve">By the end, </w:t>
      </w:r>
      <w:r w:rsidR="00D22D11">
        <w:rPr>
          <w:lang w:eastAsia="x-none"/>
        </w:rPr>
        <w:t>y</w:t>
      </w:r>
      <w:r>
        <w:rPr>
          <w:lang w:eastAsia="x-none"/>
        </w:rPr>
        <w:t xml:space="preserve">ou will </w:t>
      </w:r>
      <w:r w:rsidR="002A5700">
        <w:rPr>
          <w:lang w:eastAsia="x-none"/>
        </w:rPr>
        <w:t>be able to apply</w:t>
      </w:r>
      <w:r w:rsidR="00B069DC">
        <w:rPr>
          <w:lang w:eastAsia="x-none"/>
        </w:rPr>
        <w:t xml:space="preserve"> these </w:t>
      </w:r>
      <w:r w:rsidR="00D15C79">
        <w:rPr>
          <w:lang w:eastAsia="x-none"/>
        </w:rPr>
        <w:t>real-world</w:t>
      </w:r>
      <w:r w:rsidR="00EE5A14">
        <w:rPr>
          <w:lang w:eastAsia="x-none"/>
        </w:rPr>
        <w:t xml:space="preserve"> techniques </w:t>
      </w:r>
      <w:r w:rsidR="002A5700">
        <w:rPr>
          <w:lang w:eastAsia="x-none"/>
        </w:rPr>
        <w:t>to</w:t>
      </w:r>
      <w:r w:rsidR="00E02986">
        <w:rPr>
          <w:lang w:eastAsia="x-none"/>
        </w:rPr>
        <w:t xml:space="preserve"> </w:t>
      </w:r>
      <w:r w:rsidR="00EE5A14">
        <w:rPr>
          <w:lang w:eastAsia="x-none"/>
        </w:rPr>
        <w:t>your</w:t>
      </w:r>
      <w:r w:rsidR="00E02986">
        <w:rPr>
          <w:lang w:eastAsia="x-none"/>
        </w:rPr>
        <w:t xml:space="preserve"> </w:t>
      </w:r>
      <w:r w:rsidR="002A5700">
        <w:rPr>
          <w:lang w:eastAsia="x-none"/>
        </w:rPr>
        <w:t xml:space="preserve">DMN </w:t>
      </w:r>
      <w:r w:rsidR="00E02986">
        <w:rPr>
          <w:lang w:eastAsia="x-none"/>
        </w:rPr>
        <w:t>projects</w:t>
      </w:r>
      <w:bookmarkStart w:id="3" w:name="_Ref125045697"/>
      <w:r w:rsidR="00E02986">
        <w:rPr>
          <w:lang w:eastAsia="x-none"/>
        </w:rPr>
        <w:t>.</w:t>
      </w:r>
    </w:p>
    <w:p w14:paraId="34209F2D" w14:textId="62875D82" w:rsidR="00BF0C9E" w:rsidRDefault="00BF0C9E" w:rsidP="00E90F8F">
      <w:pPr>
        <w:rPr>
          <w:lang w:eastAsia="x-none"/>
        </w:rPr>
      </w:pPr>
    </w:p>
    <w:p w14:paraId="7E1B2E19" w14:textId="73C4682B" w:rsidR="00BF0C9E" w:rsidRDefault="00BF0C9E" w:rsidP="00E90F8F">
      <w:pPr>
        <w:rPr>
          <w:lang w:eastAsia="x-none"/>
        </w:rPr>
      </w:pPr>
    </w:p>
    <w:p w14:paraId="53784BB9" w14:textId="1A1A505D" w:rsidR="00F62E56" w:rsidRDefault="00F62E56" w:rsidP="00534890">
      <w:pPr>
        <w:pStyle w:val="Heading1"/>
        <w:rPr>
          <w:lang w:val="en-GB"/>
        </w:rPr>
      </w:pPr>
      <w:bookmarkStart w:id="4" w:name="_Toc130466588"/>
      <w:bookmarkEnd w:id="3"/>
      <w:r>
        <w:rPr>
          <w:lang w:val="en-GB"/>
        </w:rPr>
        <w:lastRenderedPageBreak/>
        <w:t>Why use DMN</w:t>
      </w:r>
      <w:bookmarkEnd w:id="4"/>
    </w:p>
    <w:p w14:paraId="7D8225A8" w14:textId="21744587" w:rsidR="00F62E56" w:rsidRDefault="00F62E56" w:rsidP="00F62E56">
      <w:pPr>
        <w:pStyle w:val="listitem"/>
        <w:rPr>
          <w:rFonts w:ascii="Red Hat Text" w:hAnsi="Red Hat Text"/>
          <w:color w:val="252525"/>
        </w:rPr>
      </w:pPr>
      <w:r>
        <w:rPr>
          <w:rFonts w:ascii="Red Hat Text" w:hAnsi="Red Hat Text"/>
          <w:color w:val="252525"/>
        </w:rPr>
        <w:t xml:space="preserve">DMN is a decision model based on a notation standard defined by the Object Management Group (OMG) </w:t>
      </w:r>
    </w:p>
    <w:p w14:paraId="04EBA355" w14:textId="78C79D01" w:rsidR="00F62E56" w:rsidRDefault="00F62E56" w:rsidP="00F62E56">
      <w:pPr>
        <w:pStyle w:val="listitem"/>
        <w:rPr>
          <w:rFonts w:ascii="Red Hat Text" w:hAnsi="Red Hat Text"/>
          <w:color w:val="252525"/>
        </w:rPr>
      </w:pPr>
      <w:r>
        <w:rPr>
          <w:rFonts w:ascii="Red Hat Text" w:hAnsi="Red Hat Text"/>
          <w:color w:val="252525"/>
        </w:rPr>
        <w:t xml:space="preserve">DMN uses a graphical decision requirements diagram (DRD) that represents part or all of the overall decision requirements graph (DRG) to trace business decision flows </w:t>
      </w:r>
    </w:p>
    <w:p w14:paraId="5EE5ACBF" w14:textId="7F26EB46" w:rsidR="00F62E56" w:rsidRDefault="00F62E56" w:rsidP="00F62E56">
      <w:pPr>
        <w:pStyle w:val="listitem"/>
        <w:rPr>
          <w:rFonts w:ascii="Red Hat Text" w:hAnsi="Red Hat Text"/>
          <w:color w:val="252525"/>
        </w:rPr>
      </w:pPr>
      <w:r>
        <w:rPr>
          <w:rFonts w:ascii="Red Hat Text" w:hAnsi="Red Hat Text"/>
          <w:color w:val="252525"/>
        </w:rPr>
        <w:t xml:space="preserve">DMN has an underlying XML schema that allows the DMN models to be shared between DMN-compliant platforms </w:t>
      </w:r>
    </w:p>
    <w:p w14:paraId="18AF1F47" w14:textId="77777777" w:rsidR="00F62E56" w:rsidRDefault="00F62E56" w:rsidP="00F62E56">
      <w:pPr>
        <w:pStyle w:val="listitem"/>
        <w:rPr>
          <w:rFonts w:ascii="Red Hat Text" w:hAnsi="Red Hat Text"/>
          <w:color w:val="252525"/>
        </w:rPr>
      </w:pPr>
      <w:r>
        <w:rPr>
          <w:rFonts w:ascii="Red Hat Text" w:hAnsi="Red Hat Text"/>
          <w:color w:val="252525"/>
        </w:rPr>
        <w:t xml:space="preserve">DMN supports Friendly Enough Expression Language (FEEL) to define decision logic in DMN decision tables and DMN boxed expressions </w:t>
      </w:r>
    </w:p>
    <w:p w14:paraId="06476F36" w14:textId="0974E4CB" w:rsidR="00F62E56" w:rsidRPr="00F62E56" w:rsidRDefault="00F62E56" w:rsidP="00F62E56">
      <w:pPr>
        <w:pStyle w:val="listitem"/>
        <w:rPr>
          <w:rFonts w:ascii="Red Hat Text" w:hAnsi="Red Hat Text"/>
          <w:color w:val="252525"/>
        </w:rPr>
      </w:pPr>
      <w:r>
        <w:rPr>
          <w:rFonts w:ascii="Red Hat Text" w:hAnsi="Red Hat Text"/>
          <w:color w:val="252525"/>
        </w:rPr>
        <w:t xml:space="preserve">Use DMN if you need a standard way of </w:t>
      </w:r>
      <w:r w:rsidRPr="00F62E56">
        <w:rPr>
          <w:rFonts w:ascii="Red Hat Text" w:hAnsi="Red Hat Text"/>
          <w:color w:val="252525"/>
          <w:szCs w:val="28"/>
        </w:rPr>
        <w:t>creating comprehensive, illustrative, and stable decision flows</w:t>
      </w:r>
    </w:p>
    <w:p w14:paraId="53236086" w14:textId="623F0A03" w:rsidR="003C2E83" w:rsidRDefault="00D3371C" w:rsidP="00502A9F">
      <w:pPr>
        <w:pStyle w:val="Heading1"/>
        <w:rPr>
          <w:lang w:val="en-GB"/>
        </w:rPr>
      </w:pPr>
      <w:bookmarkStart w:id="5" w:name="_Toc130466589"/>
      <w:r>
        <w:rPr>
          <w:lang w:val="en-GB"/>
        </w:rPr>
        <w:lastRenderedPageBreak/>
        <w:t>A</w:t>
      </w:r>
      <w:r w:rsidR="00B03081" w:rsidRPr="00B03081">
        <w:rPr>
          <w:lang w:val="en-GB"/>
        </w:rPr>
        <w:t>dvanced DRD</w:t>
      </w:r>
      <w:bookmarkEnd w:id="5"/>
    </w:p>
    <w:p w14:paraId="7CEF727D" w14:textId="2F58E184" w:rsidR="00CA3C50" w:rsidRDefault="00CA3C50" w:rsidP="00B03081">
      <w:pPr>
        <w:rPr>
          <w:lang w:val="en-GB" w:eastAsia="x-none"/>
        </w:rPr>
      </w:pPr>
    </w:p>
    <w:p w14:paraId="7FD060E3" w14:textId="4FDD9BD9" w:rsidR="00CA3C50" w:rsidRPr="00B03081" w:rsidRDefault="00CA3C50" w:rsidP="00CA3C50">
      <w:pPr>
        <w:pStyle w:val="Heading2"/>
        <w:rPr>
          <w:lang w:val="en-GB"/>
        </w:rPr>
      </w:pPr>
      <w:r>
        <w:rPr>
          <w:lang w:val="en-GB"/>
        </w:rPr>
        <w:t>Going beyond basic DRD</w:t>
      </w:r>
    </w:p>
    <w:p w14:paraId="6FF049AB" w14:textId="78F4D5E5" w:rsidR="00776191" w:rsidRDefault="00776191" w:rsidP="003C2E83">
      <w:pPr>
        <w:rPr>
          <w:lang w:val="en-GB" w:eastAsia="x-none"/>
        </w:rPr>
      </w:pPr>
      <w:r>
        <w:rPr>
          <w:lang w:val="en-GB" w:eastAsia="x-none"/>
        </w:rPr>
        <w:t xml:space="preserve">If you are beginning your DMN journey, you probably stick with </w:t>
      </w:r>
      <w:r>
        <w:rPr>
          <w:rFonts w:ascii="Red Hat Text" w:hAnsi="Red Hat Text"/>
          <w:noProof/>
          <w:color w:val="252525"/>
        </w:rPr>
        <w:drawing>
          <wp:inline distT="0" distB="0" distL="0" distR="0" wp14:anchorId="1F297CC6" wp14:editId="7688B5B5">
            <wp:extent cx="637207" cy="342648"/>
            <wp:effectExtent l="0" t="0" r="0" b="0"/>
            <wp:docPr id="28" name="Picture 28" descr="dmn input data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n input data node"/>
                    <pic:cNvPicPr>
                      <a:picLocks noChangeAspect="1" noChangeArrowheads="1"/>
                    </pic:cNvPicPr>
                  </pic:nvPicPr>
                  <pic:blipFill>
                    <a:blip r:link="rId10">
                      <a:extLst>
                        <a:ext uri="{28A0092B-C50C-407E-A947-70E740481C1C}">
                          <a14:useLocalDpi xmlns:a14="http://schemas.microsoft.com/office/drawing/2010/main" val="0"/>
                        </a:ext>
                      </a:extLst>
                    </a:blip>
                    <a:srcRect/>
                    <a:stretch>
                      <a:fillRect/>
                    </a:stretch>
                  </pic:blipFill>
                  <pic:spPr bwMode="auto">
                    <a:xfrm>
                      <a:off x="0" y="0"/>
                      <a:ext cx="643029" cy="345778"/>
                    </a:xfrm>
                    <a:prstGeom prst="rect">
                      <a:avLst/>
                    </a:prstGeom>
                    <a:noFill/>
                    <a:ln>
                      <a:noFill/>
                    </a:ln>
                  </pic:spPr>
                </pic:pic>
              </a:graphicData>
            </a:graphic>
          </wp:inline>
        </w:drawing>
      </w:r>
      <w:r>
        <w:rPr>
          <w:lang w:val="en-GB" w:eastAsia="x-none"/>
        </w:rPr>
        <w:t xml:space="preserve"> and </w:t>
      </w:r>
      <w:r>
        <w:rPr>
          <w:rFonts w:ascii="Red Hat Text" w:hAnsi="Red Hat Text"/>
          <w:noProof/>
          <w:color w:val="252525"/>
        </w:rPr>
        <w:drawing>
          <wp:inline distT="0" distB="0" distL="0" distR="0" wp14:anchorId="77A88552" wp14:editId="2152CFB2">
            <wp:extent cx="618705" cy="337996"/>
            <wp:effectExtent l="0" t="0" r="0" b="0"/>
            <wp:docPr id="27" name="Picture 27" descr="dmn decis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n decision node"/>
                    <pic:cNvPicPr>
                      <a:picLocks noChangeAspect="1" noChangeArrowheads="1"/>
                    </pic:cNvPicPr>
                  </pic:nvPicPr>
                  <pic:blipFill>
                    <a:blip r:link="rId11">
                      <a:extLst>
                        <a:ext uri="{28A0092B-C50C-407E-A947-70E740481C1C}">
                          <a14:useLocalDpi xmlns:a14="http://schemas.microsoft.com/office/drawing/2010/main" val="0"/>
                        </a:ext>
                      </a:extLst>
                    </a:blip>
                    <a:srcRect/>
                    <a:stretch>
                      <a:fillRect/>
                    </a:stretch>
                  </pic:blipFill>
                  <pic:spPr bwMode="auto">
                    <a:xfrm>
                      <a:off x="0" y="0"/>
                      <a:ext cx="618705" cy="337996"/>
                    </a:xfrm>
                    <a:prstGeom prst="rect">
                      <a:avLst/>
                    </a:prstGeom>
                    <a:noFill/>
                    <a:ln>
                      <a:noFill/>
                    </a:ln>
                  </pic:spPr>
                </pic:pic>
              </a:graphicData>
            </a:graphic>
          </wp:inline>
        </w:drawing>
      </w:r>
      <w:r w:rsidR="00B03081">
        <w:rPr>
          <w:lang w:val="en-GB" w:eastAsia="x-none"/>
        </w:rPr>
        <w:t xml:space="preserve">DRD </w:t>
      </w:r>
      <w:r>
        <w:rPr>
          <w:lang w:val="en-GB" w:eastAsia="x-none"/>
        </w:rPr>
        <w:t xml:space="preserve">components.  This is </w:t>
      </w:r>
      <w:r w:rsidR="00B03081">
        <w:rPr>
          <w:lang w:val="en-GB" w:eastAsia="x-none"/>
        </w:rPr>
        <w:t>great</w:t>
      </w:r>
      <w:r>
        <w:rPr>
          <w:lang w:val="en-GB" w:eastAsia="x-none"/>
        </w:rPr>
        <w:t xml:space="preserve"> for simple models.  But if you want to unleash the full power of </w:t>
      </w:r>
      <w:r w:rsidR="00B03081">
        <w:rPr>
          <w:lang w:val="en-GB" w:eastAsia="x-none"/>
        </w:rPr>
        <w:t>DRD notation</w:t>
      </w:r>
      <w:r>
        <w:rPr>
          <w:lang w:val="en-GB" w:eastAsia="x-none"/>
        </w:rPr>
        <w:t>, consider the components listed here:</w:t>
      </w:r>
    </w:p>
    <w:p w14:paraId="5EB56E9D" w14:textId="61DE019D" w:rsidR="003C2E83" w:rsidRDefault="003C2E83" w:rsidP="003C2E83">
      <w:pPr>
        <w:rPr>
          <w:lang w:val="en-GB" w:eastAsia="x-none"/>
        </w:rPr>
      </w:pPr>
    </w:p>
    <w:tbl>
      <w:tblPr>
        <w:tblStyle w:val="GridTable4-Accent51"/>
        <w:tblW w:w="4613" w:type="pct"/>
        <w:tblLook w:val="04A0" w:firstRow="1" w:lastRow="0" w:firstColumn="1" w:lastColumn="0" w:noHBand="0" w:noVBand="1"/>
      </w:tblPr>
      <w:tblGrid>
        <w:gridCol w:w="1641"/>
        <w:gridCol w:w="5624"/>
        <w:gridCol w:w="1926"/>
      </w:tblGrid>
      <w:tr w:rsidR="00776191" w14:paraId="308442B5" w14:textId="77777777" w:rsidTr="00C463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DE50D3" w14:textId="77777777" w:rsidR="00776191" w:rsidRDefault="00776191" w:rsidP="00A93266">
            <w:pPr>
              <w:rPr>
                <w:rFonts w:ascii="Red Hat Text" w:hAnsi="Red Hat Text"/>
                <w:b w:val="0"/>
                <w:bCs w:val="0"/>
                <w:color w:val="252525"/>
              </w:rPr>
            </w:pPr>
            <w:r>
              <w:rPr>
                <w:rFonts w:ascii="Red Hat Text" w:hAnsi="Red Hat Text"/>
                <w:b w:val="0"/>
                <w:bCs w:val="0"/>
                <w:color w:val="252525"/>
              </w:rPr>
              <w:t>Description</w:t>
            </w:r>
          </w:p>
        </w:tc>
        <w:tc>
          <w:tcPr>
            <w:tcW w:w="0" w:type="auto"/>
            <w:gridSpan w:val="2"/>
            <w:hideMark/>
          </w:tcPr>
          <w:p w14:paraId="6ACF5F34" w14:textId="77777777" w:rsidR="00776191" w:rsidRDefault="00776191" w:rsidP="00A93266">
            <w:pPr>
              <w:cnfStyle w:val="100000000000" w:firstRow="1" w:lastRow="0" w:firstColumn="0" w:lastColumn="0" w:oddVBand="0" w:evenVBand="0" w:oddHBand="0" w:evenHBand="0" w:firstRowFirstColumn="0" w:firstRowLastColumn="0" w:lastRowFirstColumn="0" w:lastRowLastColumn="0"/>
              <w:rPr>
                <w:rFonts w:ascii="Red Hat Text" w:hAnsi="Red Hat Text"/>
                <w:b w:val="0"/>
                <w:bCs w:val="0"/>
                <w:color w:val="252525"/>
              </w:rPr>
            </w:pPr>
            <w:r>
              <w:rPr>
                <w:rFonts w:ascii="Red Hat Text" w:hAnsi="Red Hat Text"/>
                <w:b w:val="0"/>
                <w:bCs w:val="0"/>
                <w:color w:val="252525"/>
              </w:rPr>
              <w:t>Notation</w:t>
            </w:r>
          </w:p>
        </w:tc>
      </w:tr>
      <w:tr w:rsidR="00776191" w14:paraId="3CA70E4C" w14:textId="77777777" w:rsidTr="00C463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AA1137" w14:textId="77777777" w:rsidR="00776191" w:rsidRDefault="00776191" w:rsidP="00A93266">
            <w:pPr>
              <w:pStyle w:val="NormalWeb"/>
              <w:rPr>
                <w:rFonts w:ascii="Red Hat Text" w:eastAsiaTheme="minorEastAsia" w:hAnsi="Red Hat Text" w:hint="eastAsia"/>
                <w:color w:val="252525"/>
              </w:rPr>
            </w:pPr>
            <w:r>
              <w:rPr>
                <w:rFonts w:ascii="Red Hat Text" w:hAnsi="Red Hat Text"/>
                <w:color w:val="252525"/>
              </w:rPr>
              <w:t xml:space="preserve">Business knowledge model </w:t>
            </w:r>
          </w:p>
        </w:tc>
        <w:tc>
          <w:tcPr>
            <w:tcW w:w="0" w:type="auto"/>
            <w:hideMark/>
          </w:tcPr>
          <w:p w14:paraId="75635D2B" w14:textId="45D8FD17" w:rsidR="00776191" w:rsidRDefault="00776191" w:rsidP="00A93266">
            <w:pPr>
              <w:pStyle w:val="NormalWeb"/>
              <w:cnfStyle w:val="000000100000" w:firstRow="0" w:lastRow="0" w:firstColumn="0" w:lastColumn="0" w:oddVBand="0" w:evenVBand="0" w:oddHBand="1" w:evenHBand="0" w:firstRowFirstColumn="0" w:firstRowLastColumn="0" w:lastRowFirstColumn="0" w:lastRowLastColumn="0"/>
              <w:rPr>
                <w:rFonts w:ascii="Red Hat Text" w:hAnsi="Red Hat Text" w:hint="eastAsia"/>
                <w:color w:val="252525"/>
              </w:rPr>
            </w:pPr>
            <w:r>
              <w:rPr>
                <w:rFonts w:ascii="Red Hat Text" w:hAnsi="Red Hat Text"/>
                <w:color w:val="252525"/>
              </w:rPr>
              <w:t>Reusable function</w:t>
            </w:r>
            <w:r w:rsidR="00C4631C">
              <w:rPr>
                <w:rFonts w:ascii="Red Hat Text" w:hAnsi="Red Hat Text"/>
                <w:color w:val="252525"/>
              </w:rPr>
              <w:t>. Use this when d</w:t>
            </w:r>
            <w:r>
              <w:rPr>
                <w:rFonts w:ascii="Red Hat Text" w:hAnsi="Red Hat Text"/>
                <w:color w:val="252525"/>
              </w:rPr>
              <w:t xml:space="preserve">ecisions have the same logic but depend on </w:t>
            </w:r>
            <w:r w:rsidR="00C4631C">
              <w:rPr>
                <w:rFonts w:ascii="Red Hat Text" w:hAnsi="Red Hat Text"/>
                <w:color w:val="252525"/>
              </w:rPr>
              <w:t xml:space="preserve">common </w:t>
            </w:r>
            <w:r>
              <w:rPr>
                <w:rFonts w:ascii="Red Hat Text" w:hAnsi="Red Hat Text"/>
                <w:color w:val="252525"/>
              </w:rPr>
              <w:t xml:space="preserve">sub-decisions </w:t>
            </w:r>
            <w:r w:rsidR="00C4631C">
              <w:rPr>
                <w:rFonts w:ascii="Red Hat Text" w:hAnsi="Red Hat Text"/>
                <w:color w:val="252525"/>
              </w:rPr>
              <w:t>or functions.</w:t>
            </w:r>
            <w:r>
              <w:rPr>
                <w:rFonts w:ascii="Red Hat Text" w:hAnsi="Red Hat Text"/>
                <w:color w:val="252525"/>
              </w:rPr>
              <w:t xml:space="preserve"> </w:t>
            </w:r>
          </w:p>
        </w:tc>
        <w:tc>
          <w:tcPr>
            <w:tcW w:w="0" w:type="auto"/>
            <w:hideMark/>
          </w:tcPr>
          <w:p w14:paraId="7FFA33ED" w14:textId="77777777" w:rsidR="00776191" w:rsidRDefault="00776191" w:rsidP="00A93266">
            <w:pPr>
              <w:cnfStyle w:val="000000100000" w:firstRow="0" w:lastRow="0" w:firstColumn="0" w:lastColumn="0" w:oddVBand="0" w:evenVBand="0" w:oddHBand="1" w:evenHBand="0" w:firstRowFirstColumn="0" w:firstRowLastColumn="0" w:lastRowFirstColumn="0" w:lastRowLastColumn="0"/>
              <w:rPr>
                <w:rFonts w:ascii="Red Hat Text" w:hAnsi="Red Hat Text"/>
                <w:color w:val="252525"/>
              </w:rPr>
            </w:pPr>
            <w:r>
              <w:rPr>
                <w:rFonts w:ascii="Red Hat Text" w:hAnsi="Red Hat Text"/>
                <w:noProof/>
                <w:color w:val="252525"/>
              </w:rPr>
              <w:drawing>
                <wp:inline distT="0" distB="0" distL="0" distR="0" wp14:anchorId="3B47B0D3" wp14:editId="4857535D">
                  <wp:extent cx="1019175" cy="533400"/>
                  <wp:effectExtent l="0" t="0" r="9525" b="0"/>
                  <wp:docPr id="23" name="Picture 23" descr="dmn bkm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n bkm node"/>
                          <pic:cNvPicPr>
                            <a:picLocks noChangeAspect="1" noChangeArrowheads="1"/>
                          </pic:cNvPicPr>
                        </pic:nvPicPr>
                        <pic:blipFill>
                          <a:blip r:link="rId12">
                            <a:extLst>
                              <a:ext uri="{28A0092B-C50C-407E-A947-70E740481C1C}">
                                <a14:useLocalDpi xmlns:a14="http://schemas.microsoft.com/office/drawing/2010/main" val="0"/>
                              </a:ext>
                            </a:extLst>
                          </a:blip>
                          <a:srcRect/>
                          <a:stretch>
                            <a:fillRect/>
                          </a:stretch>
                        </pic:blipFill>
                        <pic:spPr bwMode="auto">
                          <a:xfrm>
                            <a:off x="0" y="0"/>
                            <a:ext cx="1019175" cy="533400"/>
                          </a:xfrm>
                          <a:prstGeom prst="rect">
                            <a:avLst/>
                          </a:prstGeom>
                          <a:noFill/>
                          <a:ln>
                            <a:noFill/>
                          </a:ln>
                        </pic:spPr>
                      </pic:pic>
                    </a:graphicData>
                  </a:graphic>
                </wp:inline>
              </w:drawing>
            </w:r>
          </w:p>
        </w:tc>
      </w:tr>
      <w:tr w:rsidR="00C4631C" w14:paraId="08FFE981" w14:textId="77777777" w:rsidTr="00C4631C">
        <w:tc>
          <w:tcPr>
            <w:cnfStyle w:val="001000000000" w:firstRow="0" w:lastRow="0" w:firstColumn="1" w:lastColumn="0" w:oddVBand="0" w:evenVBand="0" w:oddHBand="0" w:evenHBand="0" w:firstRowFirstColumn="0" w:firstRowLastColumn="0" w:lastRowFirstColumn="0" w:lastRowLastColumn="0"/>
            <w:tcW w:w="0" w:type="auto"/>
            <w:hideMark/>
          </w:tcPr>
          <w:p w14:paraId="7C207362" w14:textId="77777777" w:rsidR="00776191" w:rsidRDefault="00776191" w:rsidP="00A93266">
            <w:pPr>
              <w:pStyle w:val="NormalWeb"/>
              <w:rPr>
                <w:rFonts w:ascii="Red Hat Text" w:eastAsiaTheme="minorEastAsia" w:hAnsi="Red Hat Text" w:hint="eastAsia"/>
                <w:color w:val="252525"/>
              </w:rPr>
            </w:pPr>
            <w:r>
              <w:rPr>
                <w:rFonts w:ascii="Red Hat Text" w:hAnsi="Red Hat Text"/>
                <w:color w:val="252525"/>
              </w:rPr>
              <w:t xml:space="preserve">Decision service </w:t>
            </w:r>
          </w:p>
        </w:tc>
        <w:tc>
          <w:tcPr>
            <w:tcW w:w="0" w:type="auto"/>
            <w:hideMark/>
          </w:tcPr>
          <w:p w14:paraId="03F7687F" w14:textId="77777777" w:rsidR="00776191" w:rsidRDefault="00776191" w:rsidP="00A93266">
            <w:pPr>
              <w:pStyle w:val="NormalWeb"/>
              <w:cnfStyle w:val="000000000000" w:firstRow="0" w:lastRow="0" w:firstColumn="0" w:lastColumn="0" w:oddVBand="0" w:evenVBand="0" w:oddHBand="0" w:evenHBand="0" w:firstRowFirstColumn="0" w:firstRowLastColumn="0" w:lastRowFirstColumn="0" w:lastRowLastColumn="0"/>
              <w:rPr>
                <w:rFonts w:ascii="Red Hat Text" w:hAnsi="Red Hat Text" w:hint="eastAsia"/>
                <w:color w:val="252525"/>
              </w:rPr>
            </w:pPr>
            <w:r>
              <w:rPr>
                <w:rFonts w:ascii="Red Hat Text" w:hAnsi="Red Hat Text"/>
                <w:color w:val="252525"/>
              </w:rPr>
              <w:t xml:space="preserve">Top-level decision containing a set of reusable decisions published as a service for invocation. A decision service can be invoked from an external application or a BPMN business process. </w:t>
            </w:r>
          </w:p>
        </w:tc>
        <w:tc>
          <w:tcPr>
            <w:tcW w:w="0" w:type="auto"/>
            <w:hideMark/>
          </w:tcPr>
          <w:p w14:paraId="45708736" w14:textId="77777777" w:rsidR="00776191" w:rsidRDefault="00776191" w:rsidP="00A93266">
            <w:pPr>
              <w:cnfStyle w:val="000000000000" w:firstRow="0" w:lastRow="0" w:firstColumn="0" w:lastColumn="0" w:oddVBand="0" w:evenVBand="0" w:oddHBand="0" w:evenHBand="0" w:firstRowFirstColumn="0" w:firstRowLastColumn="0" w:lastRowFirstColumn="0" w:lastRowLastColumn="0"/>
              <w:rPr>
                <w:rFonts w:ascii="Red Hat Text" w:hAnsi="Red Hat Text"/>
                <w:color w:val="252525"/>
              </w:rPr>
            </w:pPr>
            <w:r>
              <w:rPr>
                <w:rFonts w:ascii="Red Hat Text" w:hAnsi="Red Hat Text"/>
                <w:noProof/>
                <w:color w:val="252525"/>
              </w:rPr>
              <w:drawing>
                <wp:inline distT="0" distB="0" distL="0" distR="0" wp14:anchorId="4A02861D" wp14:editId="5DDFD0DD">
                  <wp:extent cx="1085850" cy="504825"/>
                  <wp:effectExtent l="0" t="0" r="0" b="9525"/>
                  <wp:docPr id="25" name="Picture 25" descr="dmn decision servic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n decision service node"/>
                          <pic:cNvPicPr>
                            <a:picLocks noChangeAspect="1" noChangeArrowheads="1"/>
                          </pic:cNvPicPr>
                        </pic:nvPicPr>
                        <pic:blipFill>
                          <a:blip r:link="rId13">
                            <a:extLst>
                              <a:ext uri="{28A0092B-C50C-407E-A947-70E740481C1C}">
                                <a14:useLocalDpi xmlns:a14="http://schemas.microsoft.com/office/drawing/2010/main" val="0"/>
                              </a:ext>
                            </a:extLst>
                          </a:blip>
                          <a:srcRect/>
                          <a:stretch>
                            <a:fillRect/>
                          </a:stretch>
                        </pic:blipFill>
                        <pic:spPr bwMode="auto">
                          <a:xfrm>
                            <a:off x="0" y="0"/>
                            <a:ext cx="1085850" cy="504825"/>
                          </a:xfrm>
                          <a:prstGeom prst="rect">
                            <a:avLst/>
                          </a:prstGeom>
                          <a:noFill/>
                          <a:ln>
                            <a:noFill/>
                          </a:ln>
                        </pic:spPr>
                      </pic:pic>
                    </a:graphicData>
                  </a:graphic>
                </wp:inline>
              </w:drawing>
            </w:r>
          </w:p>
        </w:tc>
      </w:tr>
      <w:tr w:rsidR="00776191" w14:paraId="68175F35" w14:textId="77777777" w:rsidTr="00C463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3DB3DC" w14:textId="77777777" w:rsidR="00776191" w:rsidRDefault="00776191" w:rsidP="00A93266">
            <w:pPr>
              <w:pStyle w:val="NormalWeb"/>
              <w:rPr>
                <w:rFonts w:ascii="Red Hat Text" w:hAnsi="Red Hat Text" w:hint="eastAsia"/>
                <w:color w:val="252525"/>
              </w:rPr>
            </w:pPr>
            <w:r>
              <w:rPr>
                <w:rFonts w:ascii="Red Hat Text" w:hAnsi="Red Hat Text"/>
                <w:color w:val="252525"/>
              </w:rPr>
              <w:t xml:space="preserve">Text annotation </w:t>
            </w:r>
          </w:p>
        </w:tc>
        <w:tc>
          <w:tcPr>
            <w:tcW w:w="0" w:type="auto"/>
            <w:hideMark/>
          </w:tcPr>
          <w:p w14:paraId="5B29FAC7" w14:textId="77777777" w:rsidR="00776191" w:rsidRDefault="00776191" w:rsidP="00A93266">
            <w:pPr>
              <w:pStyle w:val="NormalWeb"/>
              <w:cnfStyle w:val="000000100000" w:firstRow="0" w:lastRow="0" w:firstColumn="0" w:lastColumn="0" w:oddVBand="0" w:evenVBand="0" w:oddHBand="1" w:evenHBand="0" w:firstRowFirstColumn="0" w:firstRowLastColumn="0" w:lastRowFirstColumn="0" w:lastRowLastColumn="0"/>
              <w:rPr>
                <w:rFonts w:ascii="Red Hat Text" w:hAnsi="Red Hat Text" w:hint="eastAsia"/>
                <w:color w:val="252525"/>
              </w:rPr>
            </w:pPr>
            <w:r>
              <w:rPr>
                <w:rFonts w:ascii="Red Hat Text" w:hAnsi="Red Hat Text"/>
                <w:color w:val="252525"/>
              </w:rPr>
              <w:t xml:space="preserve">Explanatory note associated with an input data node, decision node, business knowledge model, or knowledge source. </w:t>
            </w:r>
          </w:p>
        </w:tc>
        <w:tc>
          <w:tcPr>
            <w:tcW w:w="0" w:type="auto"/>
            <w:hideMark/>
          </w:tcPr>
          <w:p w14:paraId="748687DF" w14:textId="77777777" w:rsidR="00776191" w:rsidRDefault="00776191" w:rsidP="00A93266">
            <w:pPr>
              <w:cnfStyle w:val="000000100000" w:firstRow="0" w:lastRow="0" w:firstColumn="0" w:lastColumn="0" w:oddVBand="0" w:evenVBand="0" w:oddHBand="1" w:evenHBand="0" w:firstRowFirstColumn="0" w:firstRowLastColumn="0" w:lastRowFirstColumn="0" w:lastRowLastColumn="0"/>
              <w:rPr>
                <w:rFonts w:ascii="Red Hat Text" w:hAnsi="Red Hat Text"/>
                <w:color w:val="252525"/>
              </w:rPr>
            </w:pPr>
            <w:r>
              <w:rPr>
                <w:rFonts w:ascii="Red Hat Text" w:hAnsi="Red Hat Text"/>
                <w:noProof/>
                <w:color w:val="252525"/>
              </w:rPr>
              <w:drawing>
                <wp:inline distT="0" distB="0" distL="0" distR="0" wp14:anchorId="126C6124" wp14:editId="62D76DD4">
                  <wp:extent cx="1038225" cy="542925"/>
                  <wp:effectExtent l="0" t="0" r="9525" b="9525"/>
                  <wp:docPr id="17" name="Picture 17" descr="dmn annotat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n annotation node"/>
                          <pic:cNvPicPr>
                            <a:picLocks noChangeAspect="1" noChangeArrowheads="1"/>
                          </pic:cNvPicPr>
                        </pic:nvPicPr>
                        <pic:blipFill>
                          <a:blip r:link="rId14">
                            <a:extLst>
                              <a:ext uri="{28A0092B-C50C-407E-A947-70E740481C1C}">
                                <a14:useLocalDpi xmlns:a14="http://schemas.microsoft.com/office/drawing/2010/main" val="0"/>
                              </a:ext>
                            </a:extLst>
                          </a:blip>
                          <a:srcRect/>
                          <a:stretch>
                            <a:fillRect/>
                          </a:stretch>
                        </pic:blipFill>
                        <pic:spPr bwMode="auto">
                          <a:xfrm>
                            <a:off x="0" y="0"/>
                            <a:ext cx="1038225" cy="542925"/>
                          </a:xfrm>
                          <a:prstGeom prst="rect">
                            <a:avLst/>
                          </a:prstGeom>
                          <a:noFill/>
                          <a:ln>
                            <a:noFill/>
                          </a:ln>
                        </pic:spPr>
                      </pic:pic>
                    </a:graphicData>
                  </a:graphic>
                </wp:inline>
              </w:drawing>
            </w:r>
          </w:p>
        </w:tc>
      </w:tr>
      <w:tr w:rsidR="00C4631C" w14:paraId="2EB040D6" w14:textId="77777777" w:rsidTr="00C4631C">
        <w:tc>
          <w:tcPr>
            <w:cnfStyle w:val="001000000000" w:firstRow="0" w:lastRow="0" w:firstColumn="1" w:lastColumn="0" w:oddVBand="0" w:evenVBand="0" w:oddHBand="0" w:evenHBand="0" w:firstRowFirstColumn="0" w:firstRowLastColumn="0" w:lastRowFirstColumn="0" w:lastRowLastColumn="0"/>
            <w:tcW w:w="0" w:type="auto"/>
          </w:tcPr>
          <w:p w14:paraId="43AE6919" w14:textId="257893A1" w:rsidR="00C4631C" w:rsidRDefault="00C4631C" w:rsidP="00C4631C">
            <w:pPr>
              <w:pStyle w:val="NormalWeb"/>
              <w:rPr>
                <w:rFonts w:ascii="Red Hat Text" w:hAnsi="Red Hat Text" w:hint="eastAsia"/>
                <w:color w:val="252525"/>
              </w:rPr>
            </w:pPr>
            <w:r>
              <w:rPr>
                <w:rFonts w:ascii="Red Hat Text" w:hAnsi="Red Hat Text"/>
                <w:color w:val="252525"/>
              </w:rPr>
              <w:t xml:space="preserve">Knowledge source </w:t>
            </w:r>
          </w:p>
        </w:tc>
        <w:tc>
          <w:tcPr>
            <w:tcW w:w="0" w:type="auto"/>
          </w:tcPr>
          <w:p w14:paraId="1502AAF8" w14:textId="1DC43BF1" w:rsidR="00C4631C" w:rsidRDefault="00C4631C" w:rsidP="00C4631C">
            <w:pPr>
              <w:pStyle w:val="NormalWeb"/>
              <w:cnfStyle w:val="000000000000" w:firstRow="0" w:lastRow="0" w:firstColumn="0" w:lastColumn="0" w:oddVBand="0" w:evenVBand="0" w:oddHBand="0" w:evenHBand="0" w:firstRowFirstColumn="0" w:firstRowLastColumn="0" w:lastRowFirstColumn="0" w:lastRowLastColumn="0"/>
              <w:rPr>
                <w:rFonts w:ascii="Red Hat Text" w:hAnsi="Red Hat Text" w:hint="eastAsia"/>
                <w:color w:val="252525"/>
              </w:rPr>
            </w:pPr>
            <w:r>
              <w:rPr>
                <w:rFonts w:ascii="Red Hat Text" w:hAnsi="Red Hat Text"/>
                <w:color w:val="252525"/>
              </w:rPr>
              <w:t>External authorities, documents, committees, or policies that regulate a decision. This component is not executable.</w:t>
            </w:r>
          </w:p>
        </w:tc>
        <w:tc>
          <w:tcPr>
            <w:tcW w:w="0" w:type="auto"/>
          </w:tcPr>
          <w:p w14:paraId="22659921" w14:textId="0C3C45B9" w:rsidR="00C4631C" w:rsidRDefault="00C4631C" w:rsidP="00C4631C">
            <w:pPr>
              <w:cnfStyle w:val="000000000000" w:firstRow="0" w:lastRow="0" w:firstColumn="0" w:lastColumn="0" w:oddVBand="0" w:evenVBand="0" w:oddHBand="0" w:evenHBand="0" w:firstRowFirstColumn="0" w:firstRowLastColumn="0" w:lastRowFirstColumn="0" w:lastRowLastColumn="0"/>
              <w:rPr>
                <w:rFonts w:ascii="Red Hat Text" w:hAnsi="Red Hat Text"/>
                <w:noProof/>
                <w:color w:val="252525"/>
              </w:rPr>
            </w:pPr>
            <w:r>
              <w:rPr>
                <w:rFonts w:ascii="Red Hat Text" w:hAnsi="Red Hat Text"/>
                <w:noProof/>
                <w:color w:val="252525"/>
              </w:rPr>
              <w:drawing>
                <wp:inline distT="0" distB="0" distL="0" distR="0" wp14:anchorId="7F4B9462" wp14:editId="11886D10">
                  <wp:extent cx="1019175" cy="542925"/>
                  <wp:effectExtent l="0" t="0" r="9525" b="9525"/>
                  <wp:docPr id="24" name="Picture 24" descr="dmn knowledge sourc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n knowledge source node"/>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1019175" cy="542925"/>
                          </a:xfrm>
                          <a:prstGeom prst="rect">
                            <a:avLst/>
                          </a:prstGeom>
                          <a:noFill/>
                          <a:ln>
                            <a:noFill/>
                          </a:ln>
                        </pic:spPr>
                      </pic:pic>
                    </a:graphicData>
                  </a:graphic>
                </wp:inline>
              </w:drawing>
            </w:r>
          </w:p>
        </w:tc>
      </w:tr>
    </w:tbl>
    <w:p w14:paraId="72454394" w14:textId="1CF0CEF6" w:rsidR="003C2E83" w:rsidRPr="003C2E83" w:rsidRDefault="003C2E83" w:rsidP="003C2E83">
      <w:pPr>
        <w:rPr>
          <w:lang w:val="en-GB" w:eastAsia="x-none"/>
        </w:rPr>
      </w:pPr>
    </w:p>
    <w:p w14:paraId="2A5DE5D7" w14:textId="3878FD7E" w:rsidR="003C2E83" w:rsidRDefault="00776191" w:rsidP="003C2E83">
      <w:pPr>
        <w:rPr>
          <w:lang w:val="en-GB" w:eastAsia="x-none"/>
        </w:rPr>
      </w:pPr>
      <w:r>
        <w:rPr>
          <w:lang w:val="en-GB" w:eastAsia="x-none"/>
        </w:rPr>
        <w:t>An example where all the DRD components are used is shown below:</w:t>
      </w:r>
    </w:p>
    <w:p w14:paraId="0D765BF9" w14:textId="2BE2548A" w:rsidR="003C2E83" w:rsidRDefault="003C2E83" w:rsidP="00CA3C50">
      <w:pPr>
        <w:rPr>
          <w:lang w:val="en-GB"/>
        </w:rPr>
      </w:pPr>
      <w:r>
        <w:rPr>
          <w:noProof/>
          <w:lang w:val="en-GB"/>
        </w:rPr>
        <w:drawing>
          <wp:inline distT="0" distB="0" distL="0" distR="0" wp14:anchorId="42D5B662" wp14:editId="672E5542">
            <wp:extent cx="6188710" cy="3105150"/>
            <wp:effectExtent l="228600" t="228600" r="212090" b="2095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8710" cy="3105150"/>
                    </a:xfrm>
                    <a:prstGeom prst="rect">
                      <a:avLst/>
                    </a:prstGeom>
                    <a:noFill/>
                    <a:ln>
                      <a:noFill/>
                    </a:ln>
                    <a:effectLst>
                      <a:glow rad="228600">
                        <a:schemeClr val="accent1">
                          <a:satMod val="175000"/>
                          <a:alpha val="40000"/>
                        </a:schemeClr>
                      </a:glow>
                    </a:effectLst>
                  </pic:spPr>
                </pic:pic>
              </a:graphicData>
            </a:graphic>
          </wp:inline>
        </w:drawing>
      </w:r>
    </w:p>
    <w:p w14:paraId="6CEB5779" w14:textId="27B298C0" w:rsidR="00D9013C" w:rsidRDefault="00D9013C" w:rsidP="00D9013C">
      <w:pPr>
        <w:pStyle w:val="Caption"/>
        <w:jc w:val="center"/>
      </w:pPr>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t>Advanced Passenger Booking DRD</w:t>
      </w:r>
      <w:r>
        <w:t xml:space="preserve"> </w:t>
      </w:r>
    </w:p>
    <w:p w14:paraId="24D1FEF0" w14:textId="73FE7C2E" w:rsidR="00CA3C50" w:rsidRDefault="00CA3C50" w:rsidP="003C2E83">
      <w:pPr>
        <w:rPr>
          <w:lang w:val="en-GB"/>
        </w:rPr>
      </w:pPr>
    </w:p>
    <w:p w14:paraId="04EEE1C8" w14:textId="6FE8DA67" w:rsidR="00CA3C50" w:rsidRDefault="00CA3C50" w:rsidP="00CA3C50">
      <w:pPr>
        <w:pStyle w:val="Heading2"/>
        <w:rPr>
          <w:lang w:val="en-GB"/>
        </w:rPr>
      </w:pPr>
      <w:r>
        <w:rPr>
          <w:lang w:val="en-GB"/>
        </w:rPr>
        <w:lastRenderedPageBreak/>
        <w:t>Lab</w:t>
      </w:r>
    </w:p>
    <w:p w14:paraId="530F8705" w14:textId="15BBB059" w:rsidR="00CA3C50" w:rsidRDefault="00CA3C50" w:rsidP="00CA3C50">
      <w:pPr>
        <w:rPr>
          <w:lang w:val="en-GB" w:eastAsia="en-US"/>
        </w:rPr>
      </w:pPr>
    </w:p>
    <w:p w14:paraId="2F5F0F34" w14:textId="5F6D5657" w:rsidR="00D9013C" w:rsidRDefault="00CA3C50" w:rsidP="00CA3C50">
      <w:pPr>
        <w:rPr>
          <w:lang w:val="en-GB" w:eastAsia="en-US"/>
        </w:rPr>
      </w:pPr>
      <w:r>
        <w:rPr>
          <w:lang w:val="en-GB" w:eastAsia="en-US"/>
        </w:rPr>
        <w:t xml:space="preserve">Open </w:t>
      </w:r>
      <w:proofErr w:type="spellStart"/>
      <w:r w:rsidRPr="00D9013C">
        <w:rPr>
          <w:b/>
          <w:bCs/>
          <w:lang w:val="en-GB" w:eastAsia="en-US"/>
        </w:rPr>
        <w:t>Kie</w:t>
      </w:r>
      <w:proofErr w:type="spellEnd"/>
      <w:r w:rsidRPr="00D9013C">
        <w:rPr>
          <w:b/>
          <w:bCs/>
          <w:lang w:val="en-GB" w:eastAsia="en-US"/>
        </w:rPr>
        <w:t xml:space="preserve"> Sandbox</w:t>
      </w:r>
      <w:r w:rsidR="00D9013C">
        <w:rPr>
          <w:lang w:val="en-GB" w:eastAsia="en-US"/>
        </w:rPr>
        <w:t xml:space="preserve"> in Chrome:</w:t>
      </w:r>
    </w:p>
    <w:p w14:paraId="2C3C666C" w14:textId="2431F728" w:rsidR="00D9013C" w:rsidRDefault="00D9013C" w:rsidP="00CA3C50">
      <w:pPr>
        <w:rPr>
          <w:lang w:val="en-GB" w:eastAsia="en-US"/>
        </w:rPr>
      </w:pPr>
    </w:p>
    <w:p w14:paraId="2BE37CAB" w14:textId="5CECF152" w:rsidR="00D9013C" w:rsidRDefault="00D9013C" w:rsidP="00CA3C50">
      <w:pPr>
        <w:rPr>
          <w:lang w:val="en-GB" w:eastAsia="en-US"/>
        </w:rPr>
      </w:pPr>
      <w:hyperlink r:id="rId17" w:history="1">
        <w:r w:rsidRPr="004F6AE7">
          <w:rPr>
            <w:rStyle w:val="Hyperlink"/>
            <w:lang w:val="en-GB" w:eastAsia="en-US"/>
          </w:rPr>
          <w:t>https://sandbox.kie.org/#/</w:t>
        </w:r>
      </w:hyperlink>
    </w:p>
    <w:p w14:paraId="0F3B1AB3" w14:textId="09C83492" w:rsidR="00D9013C" w:rsidRDefault="00D9013C" w:rsidP="00CA3C50">
      <w:pPr>
        <w:rPr>
          <w:lang w:val="en-GB" w:eastAsia="en-US"/>
        </w:rPr>
      </w:pPr>
    </w:p>
    <w:p w14:paraId="609580FB" w14:textId="500B7F12" w:rsidR="00D9013C" w:rsidRDefault="00D9013C" w:rsidP="00CA3C50">
      <w:pPr>
        <w:rPr>
          <w:lang w:val="en-GB" w:eastAsia="en-US"/>
        </w:rPr>
      </w:pPr>
      <w:r>
        <w:rPr>
          <w:lang w:val="en-GB" w:eastAsia="en-US"/>
        </w:rPr>
        <w:t>Create a new decision:</w:t>
      </w:r>
    </w:p>
    <w:p w14:paraId="55A2AB65" w14:textId="783CBFA1" w:rsidR="00D9013C" w:rsidRDefault="00D9013C" w:rsidP="00CA3C50">
      <w:pPr>
        <w:rPr>
          <w:lang w:val="en-GB" w:eastAsia="en-US"/>
        </w:rPr>
      </w:pPr>
      <w:r w:rsidRPr="00D9013C">
        <w:rPr>
          <w:lang w:val="en-GB" w:eastAsia="en-US"/>
        </w:rPr>
        <w:drawing>
          <wp:inline distT="0" distB="0" distL="0" distR="0" wp14:anchorId="4D907A06" wp14:editId="20BFABE6">
            <wp:extent cx="2193426" cy="2057400"/>
            <wp:effectExtent l="228600" t="228600" r="207010" b="2095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95035" cy="2058909"/>
                    </a:xfrm>
                    <a:prstGeom prst="rect">
                      <a:avLst/>
                    </a:prstGeom>
                    <a:effectLst>
                      <a:glow rad="228600">
                        <a:schemeClr val="accent1">
                          <a:satMod val="175000"/>
                          <a:alpha val="40000"/>
                        </a:schemeClr>
                      </a:glow>
                    </a:effectLst>
                  </pic:spPr>
                </pic:pic>
              </a:graphicData>
            </a:graphic>
          </wp:inline>
        </w:drawing>
      </w:r>
    </w:p>
    <w:p w14:paraId="4DA17D35" w14:textId="474D3EBC" w:rsidR="00CA3C50" w:rsidRDefault="00CA3C50" w:rsidP="00CA3C50">
      <w:pPr>
        <w:rPr>
          <w:lang w:val="en-GB" w:eastAsia="en-US"/>
        </w:rPr>
      </w:pPr>
    </w:p>
    <w:p w14:paraId="796C7C06" w14:textId="68E8BB68" w:rsidR="00CA3C50" w:rsidRDefault="00D9013C" w:rsidP="00CA3C50">
      <w:pPr>
        <w:rPr>
          <w:lang w:val="en-GB" w:eastAsia="en-US"/>
        </w:rPr>
      </w:pPr>
      <w:r>
        <w:rPr>
          <w:lang w:val="en-GB" w:eastAsia="en-US"/>
        </w:rPr>
        <w:t xml:space="preserve">Click </w:t>
      </w:r>
      <w:r w:rsidRPr="00D9013C">
        <w:rPr>
          <w:i/>
          <w:iCs/>
          <w:lang w:val="en-GB" w:eastAsia="en-US"/>
        </w:rPr>
        <w:t>New File</w:t>
      </w:r>
      <w:r>
        <w:rPr>
          <w:i/>
          <w:iCs/>
          <w:lang w:val="en-GB" w:eastAsia="en-US"/>
        </w:rPr>
        <w:t xml:space="preserve">, </w:t>
      </w:r>
      <w:r w:rsidRPr="00D9013C">
        <w:rPr>
          <w:lang w:val="en-GB" w:eastAsia="en-US"/>
        </w:rPr>
        <w:t>then</w:t>
      </w:r>
      <w:r>
        <w:rPr>
          <w:i/>
          <w:iCs/>
          <w:lang w:val="en-GB" w:eastAsia="en-US"/>
        </w:rPr>
        <w:t xml:space="preserve"> </w:t>
      </w:r>
      <w:r w:rsidRPr="00D9013C">
        <w:rPr>
          <w:lang w:val="en-GB" w:eastAsia="en-US"/>
        </w:rPr>
        <w:t>i</w:t>
      </w:r>
      <w:r w:rsidR="00CA3C50">
        <w:rPr>
          <w:lang w:val="en-GB" w:eastAsia="en-US"/>
        </w:rPr>
        <w:t xml:space="preserve">mport the </w:t>
      </w:r>
      <w:proofErr w:type="spellStart"/>
      <w:r w:rsidRPr="00D9013C">
        <w:rPr>
          <w:i/>
          <w:iCs/>
          <w:lang w:val="en-GB" w:eastAsia="en-US"/>
        </w:rPr>
        <w:t>FlightRebooking</w:t>
      </w:r>
      <w:proofErr w:type="spellEnd"/>
      <w:r>
        <w:rPr>
          <w:lang w:val="en-GB" w:eastAsia="en-US"/>
        </w:rPr>
        <w:t xml:space="preserve"> DMN as a URL</w:t>
      </w:r>
      <w:r w:rsidR="00CA3C50">
        <w:rPr>
          <w:lang w:val="en-GB" w:eastAsia="en-US"/>
        </w:rPr>
        <w:t>:</w:t>
      </w:r>
    </w:p>
    <w:p w14:paraId="17312A05" w14:textId="49BD24DC" w:rsidR="00D9013C" w:rsidRDefault="00D9013C" w:rsidP="00CA3C50">
      <w:pPr>
        <w:rPr>
          <w:lang w:val="en-GB" w:eastAsia="en-US"/>
        </w:rPr>
      </w:pPr>
      <w:r w:rsidRPr="00D9013C">
        <w:rPr>
          <w:lang w:val="en-GB" w:eastAsia="en-US"/>
        </w:rPr>
        <w:drawing>
          <wp:inline distT="0" distB="0" distL="0" distR="0" wp14:anchorId="783BE60F" wp14:editId="6ABAA9A3">
            <wp:extent cx="2454081" cy="2752725"/>
            <wp:effectExtent l="228600" t="228600" r="213360" b="2000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58606" cy="2757800"/>
                    </a:xfrm>
                    <a:prstGeom prst="rect">
                      <a:avLst/>
                    </a:prstGeom>
                    <a:effectLst>
                      <a:glow rad="228600">
                        <a:schemeClr val="accent1">
                          <a:satMod val="175000"/>
                          <a:alpha val="40000"/>
                        </a:schemeClr>
                      </a:glow>
                    </a:effectLst>
                  </pic:spPr>
                </pic:pic>
              </a:graphicData>
            </a:graphic>
          </wp:inline>
        </w:drawing>
      </w:r>
    </w:p>
    <w:p w14:paraId="17854F05" w14:textId="026BAA68" w:rsidR="00CA3C50" w:rsidRDefault="00CA3C50" w:rsidP="00CA3C50">
      <w:pPr>
        <w:rPr>
          <w:lang w:val="en-GB" w:eastAsia="en-US"/>
        </w:rPr>
      </w:pPr>
    </w:p>
    <w:p w14:paraId="77750556" w14:textId="367B8CCC" w:rsidR="00D9013C" w:rsidRDefault="00D9013C" w:rsidP="00CA3C50">
      <w:pPr>
        <w:rPr>
          <w:lang w:val="en-GB" w:eastAsia="en-US"/>
        </w:rPr>
      </w:pPr>
      <w:r>
        <w:rPr>
          <w:lang w:val="en-GB" w:eastAsia="en-US"/>
        </w:rPr>
        <w:t xml:space="preserve">The </w:t>
      </w:r>
      <w:proofErr w:type="spellStart"/>
      <w:r w:rsidRPr="00D9013C">
        <w:rPr>
          <w:i/>
          <w:iCs/>
          <w:lang w:val="en-GB" w:eastAsia="en-US"/>
        </w:rPr>
        <w:t>FlightRebooking</w:t>
      </w:r>
      <w:proofErr w:type="spellEnd"/>
      <w:r>
        <w:rPr>
          <w:lang w:val="en-GB" w:eastAsia="en-US"/>
        </w:rPr>
        <w:t xml:space="preserve"> URL can be copied from here: </w:t>
      </w:r>
    </w:p>
    <w:p w14:paraId="64A7A505" w14:textId="77777777" w:rsidR="00D9013C" w:rsidRDefault="00D9013C" w:rsidP="00CA3C50">
      <w:pPr>
        <w:rPr>
          <w:lang w:val="en-GB" w:eastAsia="en-US"/>
        </w:rPr>
      </w:pPr>
    </w:p>
    <w:p w14:paraId="59919287" w14:textId="57AC606F" w:rsidR="00D9013C" w:rsidRDefault="00D9013C" w:rsidP="00CA3C50">
      <w:pPr>
        <w:rPr>
          <w:lang w:val="en-GB" w:eastAsia="en-US"/>
        </w:rPr>
      </w:pPr>
      <w:hyperlink r:id="rId20" w:history="1">
        <w:r w:rsidRPr="004F6AE7">
          <w:rPr>
            <w:rStyle w:val="Hyperlink"/>
            <w:lang w:val="en-GB" w:eastAsia="en-US"/>
          </w:rPr>
          <w:t>https://github.com/ncrowther/divideAndConquerDMN/blob/main/Labs/Lab00/src/main/resources/org/acme/habitability/Lab00/FlightRebooking.dmn</w:t>
        </w:r>
      </w:hyperlink>
    </w:p>
    <w:p w14:paraId="7BAA0E5D" w14:textId="77777777" w:rsidR="00D9013C" w:rsidRDefault="00D9013C" w:rsidP="00CA3C50">
      <w:pPr>
        <w:rPr>
          <w:lang w:val="en-GB" w:eastAsia="en-US"/>
        </w:rPr>
      </w:pPr>
    </w:p>
    <w:p w14:paraId="6D823F05" w14:textId="772E41F8" w:rsidR="00CA3C50" w:rsidRDefault="00CA3C50" w:rsidP="00CA3C50">
      <w:pPr>
        <w:rPr>
          <w:lang w:val="en-GB" w:eastAsia="en-US"/>
        </w:rPr>
      </w:pPr>
    </w:p>
    <w:p w14:paraId="44A5C63F" w14:textId="54C89A5C" w:rsidR="00CA3C50" w:rsidRDefault="00CA3C50" w:rsidP="00CA3C50">
      <w:pPr>
        <w:rPr>
          <w:lang w:val="en-GB" w:eastAsia="en-US"/>
        </w:rPr>
      </w:pPr>
      <w:r>
        <w:rPr>
          <w:lang w:val="en-GB" w:eastAsia="en-US"/>
        </w:rPr>
        <w:t xml:space="preserve">Modify the DRG so that </w:t>
      </w:r>
      <w:r w:rsidR="00D9013C">
        <w:rPr>
          <w:lang w:val="en-GB" w:eastAsia="en-US"/>
        </w:rPr>
        <w:t xml:space="preserve">is formatted </w:t>
      </w:r>
      <w:r>
        <w:rPr>
          <w:lang w:val="en-GB" w:eastAsia="en-US"/>
        </w:rPr>
        <w:t>as shown in Figure 1.</w:t>
      </w:r>
      <w:r w:rsidR="00D9013C">
        <w:rPr>
          <w:lang w:val="en-GB" w:eastAsia="en-US"/>
        </w:rPr>
        <w:t xml:space="preserve"> </w:t>
      </w:r>
      <w:r w:rsidR="00D9013C">
        <w:rPr>
          <w:lang w:val="en-GB" w:eastAsia="en-US"/>
        </w:rPr>
        <w:t>(to be expanded)</w:t>
      </w:r>
    </w:p>
    <w:p w14:paraId="2F6AF5E8" w14:textId="356890BC" w:rsidR="00D9013C" w:rsidRDefault="00D9013C" w:rsidP="00CA3C50">
      <w:pPr>
        <w:rPr>
          <w:lang w:val="en-GB" w:eastAsia="en-US"/>
        </w:rPr>
      </w:pPr>
    </w:p>
    <w:p w14:paraId="078552C5" w14:textId="54750F7D" w:rsidR="00D9013C" w:rsidRDefault="00D9013C" w:rsidP="00CA3C50">
      <w:pPr>
        <w:rPr>
          <w:lang w:val="en-GB" w:eastAsia="en-US"/>
        </w:rPr>
      </w:pPr>
      <w:r>
        <w:rPr>
          <w:lang w:val="en-GB" w:eastAsia="en-US"/>
        </w:rPr>
        <w:t>Run the decision service (to be expanded)</w:t>
      </w:r>
    </w:p>
    <w:p w14:paraId="66850DAA" w14:textId="196A137E" w:rsidR="00D9013C" w:rsidRDefault="00D9013C" w:rsidP="00CA3C50">
      <w:pPr>
        <w:rPr>
          <w:lang w:val="en-GB" w:eastAsia="en-US"/>
        </w:rPr>
      </w:pPr>
    </w:p>
    <w:p w14:paraId="157A8F5C" w14:textId="17CDFEC5" w:rsidR="00D9013C" w:rsidRPr="00CA3C50" w:rsidRDefault="00D9013C" w:rsidP="00CA3C50">
      <w:pPr>
        <w:rPr>
          <w:lang w:val="en-GB" w:eastAsia="en-US"/>
        </w:rPr>
      </w:pPr>
      <w:r>
        <w:rPr>
          <w:lang w:val="en-GB" w:eastAsia="en-US"/>
        </w:rPr>
        <w:t xml:space="preserve">Modify the service </w:t>
      </w:r>
      <w:r>
        <w:rPr>
          <w:lang w:val="en-GB" w:eastAsia="en-US"/>
        </w:rPr>
        <w:t>(to be expanded)</w:t>
      </w:r>
    </w:p>
    <w:p w14:paraId="58992002" w14:textId="49391321" w:rsidR="00534890" w:rsidRDefault="00BE3E28" w:rsidP="00534890">
      <w:pPr>
        <w:pStyle w:val="Heading1"/>
        <w:rPr>
          <w:lang w:val="en-GB"/>
        </w:rPr>
      </w:pPr>
      <w:bookmarkStart w:id="6" w:name="_Toc130466590"/>
      <w:r>
        <w:rPr>
          <w:lang w:val="en-GB"/>
        </w:rPr>
        <w:lastRenderedPageBreak/>
        <w:t xml:space="preserve">Decision Table </w:t>
      </w:r>
      <w:r w:rsidR="00CE120D">
        <w:rPr>
          <w:lang w:val="en-GB"/>
        </w:rPr>
        <w:t xml:space="preserve">Hit </w:t>
      </w:r>
      <w:r w:rsidR="00990575">
        <w:rPr>
          <w:lang w:val="en-GB"/>
        </w:rPr>
        <w:t>Policies</w:t>
      </w:r>
      <w:bookmarkEnd w:id="6"/>
    </w:p>
    <w:p w14:paraId="1C27B887" w14:textId="3ADEC94B" w:rsidR="003C2E83" w:rsidRDefault="003C2E83" w:rsidP="003C2E83">
      <w:pPr>
        <w:rPr>
          <w:lang w:val="en-GB" w:eastAsia="x-none"/>
        </w:rPr>
      </w:pPr>
    </w:p>
    <w:p w14:paraId="79761806" w14:textId="77777777" w:rsidR="00ED5C51" w:rsidRDefault="00ED5C51" w:rsidP="00ED5C51">
      <w:r w:rsidRPr="00D0151C">
        <w:rPr>
          <w:lang w:val="en"/>
        </w:rPr>
        <w:t>Hit policies describe ways to evaluate rules contained in decision table</w:t>
      </w:r>
      <w:r>
        <w:rPr>
          <w:lang w:val="en"/>
        </w:rPr>
        <w:t>s</w:t>
      </w:r>
      <w:r w:rsidRPr="00D0151C">
        <w:t>.</w:t>
      </w:r>
      <w:r>
        <w:t xml:space="preserve"> Hit policies change the evaluation order of every row in a decision table. It requires different ways of reasoning over the entire table.  Therefore, it is important to be able to select the right hit policy for your rule application.</w:t>
      </w:r>
    </w:p>
    <w:p w14:paraId="3584C4BC" w14:textId="7E894E3C" w:rsidR="00534890" w:rsidRDefault="00534890" w:rsidP="00534890">
      <w:pPr>
        <w:rPr>
          <w:lang w:val="en-GB" w:eastAsia="x-none"/>
        </w:rPr>
      </w:pPr>
    </w:p>
    <w:p w14:paraId="748B4E9A" w14:textId="5E3A785F" w:rsidR="00EB0B61" w:rsidRDefault="00EB0B61" w:rsidP="00EB0B61">
      <w:pPr>
        <w:pStyle w:val="Heading2"/>
        <w:rPr>
          <w:lang w:val="en-GB"/>
        </w:rPr>
      </w:pPr>
      <w:bookmarkStart w:id="7" w:name="_Toc130466591"/>
      <w:r>
        <w:rPr>
          <w:lang w:val="en-GB"/>
        </w:rPr>
        <w:t>Why use Hit Policies?</w:t>
      </w:r>
      <w:bookmarkEnd w:id="7"/>
    </w:p>
    <w:p w14:paraId="7B6187D7" w14:textId="7BD4983D" w:rsidR="005245F4" w:rsidRDefault="005245F4" w:rsidP="00534890"/>
    <w:p w14:paraId="25E15D90" w14:textId="66FE79BC" w:rsidR="00ED5C51" w:rsidRDefault="00ED5C51" w:rsidP="00534890">
      <w:r>
        <w:t>Not all decisions are the same!  Some decisions are top down, some count outcomes, some require traceability.  You need a different hit policy for each of these.</w:t>
      </w:r>
    </w:p>
    <w:p w14:paraId="7789C843" w14:textId="77777777" w:rsidR="00ED5C51" w:rsidRDefault="00ED5C51" w:rsidP="00534890"/>
    <w:p w14:paraId="5B817BE8" w14:textId="441882DF" w:rsidR="00F64234" w:rsidRPr="00D0151C" w:rsidRDefault="00CB65A9" w:rsidP="00534890">
      <w:pPr>
        <w:rPr>
          <w:rFonts w:ascii="Times New Roman" w:hAnsi="Times New Roman"/>
          <w:sz w:val="24"/>
          <w:lang w:val="en-GB"/>
        </w:rPr>
      </w:pPr>
      <w:r>
        <w:t>In DMN the</w:t>
      </w:r>
      <w:r w:rsidR="00F64234">
        <w:t xml:space="preserve"> hit policy is specified in the top left of the decision table.  See below:</w:t>
      </w:r>
    </w:p>
    <w:p w14:paraId="44AEB463" w14:textId="77777777" w:rsidR="00F64234" w:rsidRDefault="00F64234" w:rsidP="00534890"/>
    <w:p w14:paraId="44E1B065" w14:textId="525B773A" w:rsidR="00F64234" w:rsidRDefault="00F64234" w:rsidP="00534890">
      <w:r>
        <w:rPr>
          <w:noProof/>
        </w:rPr>
        <w:drawing>
          <wp:inline distT="0" distB="0" distL="0" distR="0" wp14:anchorId="19F9C8FC" wp14:editId="24304E50">
            <wp:extent cx="6188710" cy="1488440"/>
            <wp:effectExtent l="228600" t="228600" r="231140" b="226060"/>
            <wp:docPr id="1" name="Picture 1" descr="dmn decision table examp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n decision table example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8710" cy="1488440"/>
                    </a:xfrm>
                    <a:prstGeom prst="rect">
                      <a:avLst/>
                    </a:prstGeom>
                    <a:noFill/>
                    <a:ln>
                      <a:noFill/>
                    </a:ln>
                    <a:effectLst>
                      <a:glow rad="228600">
                        <a:schemeClr val="accent1">
                          <a:satMod val="175000"/>
                          <a:alpha val="40000"/>
                        </a:schemeClr>
                      </a:glow>
                    </a:effectLst>
                  </pic:spPr>
                </pic:pic>
              </a:graphicData>
            </a:graphic>
          </wp:inline>
        </w:drawing>
      </w:r>
    </w:p>
    <w:p w14:paraId="204FA9A6" w14:textId="77777777" w:rsidR="00F64234" w:rsidRDefault="00F64234" w:rsidP="00534890"/>
    <w:p w14:paraId="53B142C6" w14:textId="77777777" w:rsidR="00F64234" w:rsidRDefault="00F64234" w:rsidP="00534890"/>
    <w:p w14:paraId="120067C8" w14:textId="78CB3E15" w:rsidR="00990575" w:rsidRPr="00F64234" w:rsidRDefault="00F64234" w:rsidP="00534890">
      <w:r>
        <w:rPr>
          <w:lang w:val="en-GB" w:eastAsia="x-none"/>
        </w:rPr>
        <w:t>The commonly used hit policies are</w:t>
      </w:r>
      <w:r w:rsidR="00990575">
        <w:rPr>
          <w:lang w:val="en-GB" w:eastAsia="x-none"/>
        </w:rPr>
        <w:t>:</w:t>
      </w:r>
    </w:p>
    <w:p w14:paraId="12AE44AB" w14:textId="428D10BD" w:rsidR="00990575" w:rsidRDefault="00990575" w:rsidP="00534890">
      <w:pPr>
        <w:rPr>
          <w:lang w:val="en-GB" w:eastAsia="x-none"/>
        </w:rPr>
      </w:pPr>
    </w:p>
    <w:tbl>
      <w:tblPr>
        <w:tblStyle w:val="GridTable4-Accent51"/>
        <w:tblW w:w="0" w:type="auto"/>
        <w:tblLook w:val="04A0" w:firstRow="1" w:lastRow="0" w:firstColumn="1" w:lastColumn="0" w:noHBand="0" w:noVBand="1"/>
      </w:tblPr>
      <w:tblGrid>
        <w:gridCol w:w="2235"/>
        <w:gridCol w:w="2863"/>
        <w:gridCol w:w="4638"/>
      </w:tblGrid>
      <w:tr w:rsidR="00F64234" w:rsidRPr="00990575" w14:paraId="021BCCCB" w14:textId="2E015D1A" w:rsidTr="00CB6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hideMark/>
          </w:tcPr>
          <w:p w14:paraId="6C4E56A1" w14:textId="77777777" w:rsidR="00F64234" w:rsidRPr="00990575" w:rsidRDefault="00F64234" w:rsidP="00990575">
            <w:pPr>
              <w:jc w:val="center"/>
              <w:rPr>
                <w:rFonts w:ascii="Times New Roman" w:hAnsi="Times New Roman"/>
                <w:sz w:val="24"/>
                <w:lang w:val="en-GB"/>
              </w:rPr>
            </w:pPr>
            <w:r w:rsidRPr="00990575">
              <w:rPr>
                <w:rFonts w:ascii="Times New Roman" w:hAnsi="Times New Roman"/>
                <w:sz w:val="24"/>
                <w:lang w:val="en-GB"/>
              </w:rPr>
              <w:t>Hit Policy</w:t>
            </w:r>
          </w:p>
        </w:tc>
        <w:tc>
          <w:tcPr>
            <w:tcW w:w="2863" w:type="dxa"/>
            <w:hideMark/>
          </w:tcPr>
          <w:p w14:paraId="145E5627" w14:textId="33CD6CB8" w:rsidR="00F64234" w:rsidRPr="00990575" w:rsidRDefault="00F64234" w:rsidP="0099057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lang w:val="en-GB"/>
              </w:rPr>
            </w:pPr>
            <w:r>
              <w:rPr>
                <w:rFonts w:ascii="Times New Roman" w:hAnsi="Times New Roman"/>
                <w:b w:val="0"/>
                <w:bCs w:val="0"/>
                <w:sz w:val="24"/>
                <w:lang w:val="en-GB"/>
              </w:rPr>
              <w:t>Description</w:t>
            </w:r>
          </w:p>
        </w:tc>
        <w:tc>
          <w:tcPr>
            <w:tcW w:w="4638" w:type="dxa"/>
          </w:tcPr>
          <w:p w14:paraId="055D8883" w14:textId="76A5E920" w:rsidR="00F64234" w:rsidRDefault="00F64234" w:rsidP="00F64234">
            <w:pPr>
              <w:tabs>
                <w:tab w:val="left" w:pos="570"/>
              </w:tabs>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lang w:val="en-GB"/>
              </w:rPr>
            </w:pPr>
            <w:r>
              <w:rPr>
                <w:rFonts w:ascii="Times New Roman" w:hAnsi="Times New Roman"/>
                <w:b w:val="0"/>
                <w:bCs w:val="0"/>
                <w:sz w:val="24"/>
                <w:lang w:val="en-GB"/>
              </w:rPr>
              <w:tab/>
              <w:t>When to use</w:t>
            </w:r>
          </w:p>
        </w:tc>
      </w:tr>
      <w:tr w:rsidR="00F64234" w:rsidRPr="00990575" w14:paraId="0FC55358" w14:textId="704AC9CD" w:rsidTr="00CB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hideMark/>
          </w:tcPr>
          <w:p w14:paraId="75A39214" w14:textId="21CAC197" w:rsidR="00D0151C" w:rsidRPr="00823928" w:rsidRDefault="00D0151C" w:rsidP="00823928">
            <w:pPr>
              <w:rPr>
                <w:rFonts w:ascii="Times New Roman" w:hAnsi="Times New Roman"/>
                <w:sz w:val="24"/>
                <w:lang w:val="en-GB"/>
              </w:rPr>
            </w:pPr>
            <w:r w:rsidRPr="00823928">
              <w:rPr>
                <w:rStyle w:val="Strong"/>
                <w:b/>
                <w:bCs/>
              </w:rPr>
              <w:t>Unique (U)</w:t>
            </w:r>
            <w:r w:rsidRPr="00823928">
              <w:t xml:space="preserve"> </w:t>
            </w:r>
          </w:p>
          <w:p w14:paraId="7F8C4B2E" w14:textId="5628C893" w:rsidR="00F64234" w:rsidRPr="00823928" w:rsidRDefault="00F64234" w:rsidP="00823928">
            <w:pPr>
              <w:rPr>
                <w:rFonts w:ascii="Times New Roman" w:hAnsi="Times New Roman"/>
                <w:sz w:val="24"/>
                <w:lang w:val="en-GB"/>
              </w:rPr>
            </w:pPr>
          </w:p>
        </w:tc>
        <w:tc>
          <w:tcPr>
            <w:tcW w:w="2863" w:type="dxa"/>
            <w:hideMark/>
          </w:tcPr>
          <w:p w14:paraId="442D0FD6" w14:textId="62627BEF" w:rsidR="00F64234" w:rsidRPr="00D0151C" w:rsidRDefault="00D0151C" w:rsidP="00823928">
            <w:pPr>
              <w:cnfStyle w:val="000000100000" w:firstRow="0" w:lastRow="0" w:firstColumn="0" w:lastColumn="0" w:oddVBand="0" w:evenVBand="0" w:oddHBand="1" w:evenHBand="0" w:firstRowFirstColumn="0" w:firstRowLastColumn="0" w:lastRowFirstColumn="0" w:lastRowLastColumn="0"/>
            </w:pPr>
            <w:r>
              <w:t>Permits only one rule to match. Any overlap raises an error.</w:t>
            </w:r>
          </w:p>
        </w:tc>
        <w:tc>
          <w:tcPr>
            <w:tcW w:w="4638" w:type="dxa"/>
          </w:tcPr>
          <w:p w14:paraId="002CB0DE" w14:textId="0756EA18" w:rsidR="00F64234" w:rsidRDefault="00F64234" w:rsidP="00823928">
            <w:pPr>
              <w:cnfStyle w:val="000000100000" w:firstRow="0" w:lastRow="0" w:firstColumn="0" w:lastColumn="0" w:oddVBand="0" w:evenVBand="0" w:oddHBand="1" w:evenHBand="0" w:firstRowFirstColumn="0" w:firstRowLastColumn="0" w:lastRowFirstColumn="0" w:lastRowLastColumn="0"/>
              <w:rPr>
                <w:lang w:val="en-GB"/>
              </w:rPr>
            </w:pPr>
            <w:r>
              <w:rPr>
                <w:lang w:val="en-GB"/>
              </w:rPr>
              <w:t>For detailed reasoning</w:t>
            </w:r>
            <w:r w:rsidR="005245F4">
              <w:rPr>
                <w:lang w:val="en-GB"/>
              </w:rPr>
              <w:t xml:space="preserve">.  Ensures your rules cover all cases </w:t>
            </w:r>
            <w:r w:rsidR="00823928">
              <w:rPr>
                <w:lang w:val="en-GB"/>
              </w:rPr>
              <w:t xml:space="preserve">and </w:t>
            </w:r>
            <w:r w:rsidR="005245F4">
              <w:rPr>
                <w:lang w:val="en-GB"/>
              </w:rPr>
              <w:t>are complete</w:t>
            </w:r>
          </w:p>
        </w:tc>
      </w:tr>
      <w:tr w:rsidR="00F64234" w:rsidRPr="00990575" w14:paraId="5432BDA0" w14:textId="4D89DDA2" w:rsidTr="00CB65A9">
        <w:tc>
          <w:tcPr>
            <w:cnfStyle w:val="001000000000" w:firstRow="0" w:lastRow="0" w:firstColumn="1" w:lastColumn="0" w:oddVBand="0" w:evenVBand="0" w:oddHBand="0" w:evenHBand="0" w:firstRowFirstColumn="0" w:firstRowLastColumn="0" w:lastRowFirstColumn="0" w:lastRowLastColumn="0"/>
            <w:tcW w:w="2235" w:type="dxa"/>
            <w:hideMark/>
          </w:tcPr>
          <w:p w14:paraId="1C6647FF" w14:textId="62896538" w:rsidR="00F64234" w:rsidRPr="00823928" w:rsidRDefault="00F64234" w:rsidP="00823928">
            <w:pPr>
              <w:rPr>
                <w:rFonts w:ascii="Times New Roman" w:hAnsi="Times New Roman"/>
                <w:sz w:val="24"/>
                <w:lang w:val="en-GB"/>
              </w:rPr>
            </w:pPr>
            <w:r w:rsidRPr="00823928">
              <w:rPr>
                <w:rFonts w:ascii="Times New Roman" w:hAnsi="Times New Roman"/>
                <w:sz w:val="24"/>
                <w:lang w:val="en-GB"/>
              </w:rPr>
              <w:t>First</w:t>
            </w:r>
            <w:r w:rsidR="00CB65A9" w:rsidRPr="00823928">
              <w:rPr>
                <w:rFonts w:ascii="Times New Roman" w:hAnsi="Times New Roman"/>
                <w:sz w:val="24"/>
                <w:lang w:val="en-GB"/>
              </w:rPr>
              <w:t xml:space="preserve"> (F)</w:t>
            </w:r>
          </w:p>
        </w:tc>
        <w:tc>
          <w:tcPr>
            <w:tcW w:w="2863" w:type="dxa"/>
            <w:hideMark/>
          </w:tcPr>
          <w:p w14:paraId="1AE4BCFC" w14:textId="51C1381F" w:rsidR="00F64234" w:rsidRPr="00990575" w:rsidRDefault="005245F4" w:rsidP="00823928">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lang w:val="en-GB"/>
              </w:rPr>
            </w:pPr>
            <w:r>
              <w:t>Rules are evaluated from top to bottom. Rules may overlap, but only the first match counts.</w:t>
            </w:r>
          </w:p>
        </w:tc>
        <w:tc>
          <w:tcPr>
            <w:tcW w:w="4638" w:type="dxa"/>
          </w:tcPr>
          <w:p w14:paraId="3D087768" w14:textId="7A664AB9" w:rsidR="00F64234" w:rsidRPr="00990575" w:rsidRDefault="00F64234" w:rsidP="00823928">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For concise decision tables </w:t>
            </w:r>
          </w:p>
        </w:tc>
      </w:tr>
      <w:tr w:rsidR="00CB65A9" w:rsidRPr="00990575" w14:paraId="6C9E519F" w14:textId="77777777" w:rsidTr="00CB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0A7D674" w14:textId="1805EF31" w:rsidR="00CB65A9" w:rsidRPr="00823928" w:rsidRDefault="00CB65A9" w:rsidP="00823928">
            <w:pPr>
              <w:rPr>
                <w:rStyle w:val="Strong"/>
                <w:b/>
                <w:bCs/>
              </w:rPr>
            </w:pPr>
            <w:r w:rsidRPr="00823928">
              <w:rPr>
                <w:rStyle w:val="Strong"/>
                <w:b/>
                <w:bCs/>
              </w:rPr>
              <w:t>Any (A)</w:t>
            </w:r>
          </w:p>
        </w:tc>
        <w:tc>
          <w:tcPr>
            <w:tcW w:w="2863" w:type="dxa"/>
          </w:tcPr>
          <w:p w14:paraId="21DB03CC" w14:textId="5E4696E2" w:rsidR="00CB65A9" w:rsidRDefault="00CB65A9" w:rsidP="00823928">
            <w:pPr>
              <w:cnfStyle w:val="000000100000" w:firstRow="0" w:lastRow="0" w:firstColumn="0" w:lastColumn="0" w:oddVBand="0" w:evenVBand="0" w:oddHBand="1" w:evenHBand="0" w:firstRowFirstColumn="0" w:firstRowLastColumn="0" w:lastRowFirstColumn="0" w:lastRowLastColumn="0"/>
            </w:pPr>
            <w:r>
              <w:t xml:space="preserve">Permits multiple rules to match, but they must all have the same output. If </w:t>
            </w:r>
            <w:r w:rsidR="00823928">
              <w:t>they do not,</w:t>
            </w:r>
            <w:r>
              <w:t xml:space="preserve"> an error is raised.</w:t>
            </w:r>
          </w:p>
        </w:tc>
        <w:tc>
          <w:tcPr>
            <w:tcW w:w="4638" w:type="dxa"/>
          </w:tcPr>
          <w:p w14:paraId="395A3C49" w14:textId="71E77ED8" w:rsidR="00CB65A9" w:rsidRDefault="00CE189C" w:rsidP="00823928">
            <w:pPr>
              <w:cnfStyle w:val="000000100000" w:firstRow="0" w:lastRow="0" w:firstColumn="0" w:lastColumn="0" w:oddVBand="0" w:evenVBand="0" w:oddHBand="1" w:evenHBand="0" w:firstRowFirstColumn="0" w:firstRowLastColumn="0" w:lastRowFirstColumn="0" w:lastRowLastColumn="0"/>
              <w:rPr>
                <w:lang w:val="en-GB"/>
              </w:rPr>
            </w:pPr>
            <w:r>
              <w:rPr>
                <w:lang w:val="en-GB"/>
              </w:rPr>
              <w:t>For tables with many rows leading to identical actions</w:t>
            </w:r>
          </w:p>
          <w:p w14:paraId="6A2D72E9" w14:textId="5E09CF15" w:rsidR="00CE189C" w:rsidRPr="00CE189C" w:rsidRDefault="00CE189C" w:rsidP="00823928">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val="en-GB"/>
              </w:rPr>
            </w:pPr>
          </w:p>
        </w:tc>
      </w:tr>
      <w:tr w:rsidR="00CB65A9" w:rsidRPr="00990575" w14:paraId="1F84E8B7" w14:textId="08D993B2" w:rsidTr="00823928">
        <w:trPr>
          <w:trHeight w:val="1553"/>
        </w:trPr>
        <w:tc>
          <w:tcPr>
            <w:cnfStyle w:val="001000000000" w:firstRow="0" w:lastRow="0" w:firstColumn="1" w:lastColumn="0" w:oddVBand="0" w:evenVBand="0" w:oddHBand="0" w:evenHBand="0" w:firstRowFirstColumn="0" w:firstRowLastColumn="0" w:lastRowFirstColumn="0" w:lastRowLastColumn="0"/>
            <w:tcW w:w="2235" w:type="dxa"/>
            <w:hideMark/>
          </w:tcPr>
          <w:p w14:paraId="60C05E07" w14:textId="4DA30DFF" w:rsidR="00CB65A9" w:rsidRPr="00823928" w:rsidRDefault="00CB65A9" w:rsidP="00823928">
            <w:pPr>
              <w:rPr>
                <w:rFonts w:ascii="Times New Roman" w:hAnsi="Times New Roman"/>
                <w:b w:val="0"/>
                <w:bCs w:val="0"/>
                <w:sz w:val="24"/>
                <w:lang w:val="en-GB"/>
              </w:rPr>
            </w:pPr>
            <w:r w:rsidRPr="00823928">
              <w:rPr>
                <w:rStyle w:val="Strong"/>
                <w:b/>
                <w:bCs/>
              </w:rPr>
              <w:lastRenderedPageBreak/>
              <w:t>Collect (C)</w:t>
            </w:r>
          </w:p>
        </w:tc>
        <w:tc>
          <w:tcPr>
            <w:tcW w:w="2863" w:type="dxa"/>
            <w:hideMark/>
          </w:tcPr>
          <w:p w14:paraId="4EE4184C" w14:textId="1DE50AE2" w:rsidR="00CB65A9" w:rsidRPr="00D0151C" w:rsidRDefault="00CB65A9" w:rsidP="00823928">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lang w:val="en-GB"/>
              </w:rPr>
            </w:pPr>
            <w:r>
              <w:t>Aggregates values in an arbitrary list.</w:t>
            </w:r>
          </w:p>
        </w:tc>
        <w:tc>
          <w:tcPr>
            <w:tcW w:w="4638" w:type="dxa"/>
          </w:tcPr>
          <w:p w14:paraId="1E03CF02" w14:textId="2F21718C" w:rsidR="00CB65A9" w:rsidRPr="00990575" w:rsidRDefault="00CB65A9" w:rsidP="00823928">
            <w:pPr>
              <w:cnfStyle w:val="000000000000" w:firstRow="0" w:lastRow="0" w:firstColumn="0" w:lastColumn="0" w:oddVBand="0" w:evenVBand="0" w:oddHBand="0" w:evenHBand="0" w:firstRowFirstColumn="0" w:firstRowLastColumn="0" w:lastRowFirstColumn="0" w:lastRowLastColumn="0"/>
              <w:rPr>
                <w:lang w:val="en-GB"/>
              </w:rPr>
            </w:pPr>
            <w:r>
              <w:rPr>
                <w:lang w:val="en-GB"/>
              </w:rPr>
              <w:t>For multiple row satisfaction</w:t>
            </w:r>
            <w:r w:rsidR="00823928">
              <w:rPr>
                <w:lang w:val="en-GB"/>
              </w:rPr>
              <w:t>.  Works for strings (which are cast into a list) and numbers which can be summed, cast to a list, or return the smallest or highest number.</w:t>
            </w:r>
          </w:p>
        </w:tc>
      </w:tr>
    </w:tbl>
    <w:p w14:paraId="38C7FA7A" w14:textId="71536659" w:rsidR="00990575" w:rsidRDefault="00990575" w:rsidP="00534890">
      <w:pPr>
        <w:rPr>
          <w:lang w:val="en-GB" w:eastAsia="x-none"/>
        </w:rPr>
      </w:pPr>
    </w:p>
    <w:p w14:paraId="278A643D" w14:textId="77777777" w:rsidR="00D0151C" w:rsidRDefault="00D0151C" w:rsidP="00534890">
      <w:pPr>
        <w:rPr>
          <w:lang w:val="en-GB" w:eastAsia="x-none"/>
        </w:rPr>
      </w:pPr>
    </w:p>
    <w:p w14:paraId="1528D407" w14:textId="61C1E60E" w:rsidR="00990575" w:rsidRDefault="00823928" w:rsidP="00534890">
      <w:pPr>
        <w:rPr>
          <w:b/>
          <w:bCs/>
          <w:lang w:val="en-GB" w:eastAsia="x-none"/>
        </w:rPr>
      </w:pPr>
      <w:r>
        <w:rPr>
          <w:lang w:val="en-GB" w:eastAsia="x-none"/>
        </w:rPr>
        <w:t>O</w:t>
      </w:r>
      <w:r w:rsidR="00F64234">
        <w:rPr>
          <w:lang w:val="en-GB" w:eastAsia="x-none"/>
        </w:rPr>
        <w:t xml:space="preserve">ther less commonly used hit policies are </w:t>
      </w:r>
      <w:r w:rsidRPr="00823928">
        <w:rPr>
          <w:b/>
          <w:bCs/>
          <w:lang w:val="en-GB" w:eastAsia="x-none"/>
        </w:rPr>
        <w:t>Priority</w:t>
      </w:r>
      <w:r>
        <w:rPr>
          <w:lang w:val="en-GB" w:eastAsia="x-none"/>
        </w:rPr>
        <w:t xml:space="preserve">, </w:t>
      </w:r>
      <w:r w:rsidR="006E1A18">
        <w:rPr>
          <w:b/>
          <w:bCs/>
          <w:lang w:val="en-GB" w:eastAsia="x-none"/>
        </w:rPr>
        <w:t xml:space="preserve">Rule Order </w:t>
      </w:r>
      <w:r w:rsidR="006E1A18" w:rsidRPr="006E1A18">
        <w:rPr>
          <w:lang w:val="en-GB" w:eastAsia="x-none"/>
        </w:rPr>
        <w:t>and</w:t>
      </w:r>
      <w:r w:rsidR="006E1A18">
        <w:rPr>
          <w:b/>
          <w:bCs/>
          <w:lang w:val="en-GB" w:eastAsia="x-none"/>
        </w:rPr>
        <w:t xml:space="preserve"> Output Order </w:t>
      </w:r>
      <w:r w:rsidR="006E1A18" w:rsidRPr="00823928">
        <w:rPr>
          <w:lang w:val="en-GB" w:eastAsia="x-none"/>
        </w:rPr>
        <w:t xml:space="preserve">which </w:t>
      </w:r>
      <w:r w:rsidRPr="00823928">
        <w:rPr>
          <w:lang w:val="en-GB" w:eastAsia="x-none"/>
        </w:rPr>
        <w:t>have</w:t>
      </w:r>
      <w:r w:rsidR="006E1A18" w:rsidRPr="00823928">
        <w:rPr>
          <w:lang w:val="en-GB" w:eastAsia="x-none"/>
        </w:rPr>
        <w:t xml:space="preserve"> similar behaviour to</w:t>
      </w:r>
      <w:r w:rsidR="006E1A18" w:rsidRPr="00823928">
        <w:rPr>
          <w:b/>
          <w:bCs/>
          <w:lang w:val="en-GB" w:eastAsia="x-none"/>
        </w:rPr>
        <w:t xml:space="preserve"> </w:t>
      </w:r>
      <w:r w:rsidR="006E1A18">
        <w:rPr>
          <w:b/>
          <w:bCs/>
          <w:lang w:val="en-GB" w:eastAsia="x-none"/>
        </w:rPr>
        <w:t>Collect</w:t>
      </w:r>
      <w:r>
        <w:rPr>
          <w:b/>
          <w:bCs/>
          <w:lang w:val="en-GB" w:eastAsia="x-none"/>
        </w:rPr>
        <w:t>.</w:t>
      </w:r>
    </w:p>
    <w:p w14:paraId="66A39FCB" w14:textId="7EB0DB3E" w:rsidR="00816EDB" w:rsidRDefault="00816EDB">
      <w:pPr>
        <w:rPr>
          <w:b/>
          <w:bCs/>
          <w:lang w:val="en-GB" w:eastAsia="x-none"/>
        </w:rPr>
      </w:pPr>
      <w:r>
        <w:rPr>
          <w:b/>
          <w:bCs/>
          <w:lang w:val="en-GB" w:eastAsia="x-none"/>
        </w:rPr>
        <w:br w:type="page"/>
      </w:r>
    </w:p>
    <w:p w14:paraId="6D892AE8" w14:textId="6F389215" w:rsidR="00EB0B61" w:rsidRDefault="00EB0B61" w:rsidP="00EB0B61">
      <w:pPr>
        <w:pStyle w:val="Heading2"/>
        <w:rPr>
          <w:lang w:val="en-GB"/>
        </w:rPr>
      </w:pPr>
      <w:bookmarkStart w:id="8" w:name="_Toc130466592"/>
      <w:r>
        <w:rPr>
          <w:lang w:val="en-GB"/>
        </w:rPr>
        <w:lastRenderedPageBreak/>
        <w:t>Lab</w:t>
      </w:r>
      <w:bookmarkEnd w:id="8"/>
    </w:p>
    <w:p w14:paraId="57C83910" w14:textId="37420A3B" w:rsidR="00EB0B61" w:rsidRDefault="00EB0B61" w:rsidP="00EB0B61">
      <w:pPr>
        <w:rPr>
          <w:lang w:val="en-GB" w:eastAsia="en-US"/>
        </w:rPr>
      </w:pPr>
    </w:p>
    <w:p w14:paraId="76052C77" w14:textId="77777777" w:rsidR="00D9013C" w:rsidRDefault="00D9013C" w:rsidP="00D9013C">
      <w:pPr>
        <w:rPr>
          <w:lang w:val="en-GB" w:eastAsia="en-US"/>
        </w:rPr>
      </w:pPr>
      <w:bookmarkStart w:id="9" w:name="_Toc130466593"/>
      <w:r>
        <w:rPr>
          <w:lang w:val="en-GB" w:eastAsia="en-US"/>
        </w:rPr>
        <w:t xml:space="preserve">Open </w:t>
      </w:r>
      <w:proofErr w:type="spellStart"/>
      <w:r w:rsidRPr="00D9013C">
        <w:rPr>
          <w:b/>
          <w:bCs/>
          <w:lang w:val="en-GB" w:eastAsia="en-US"/>
        </w:rPr>
        <w:t>Kie</w:t>
      </w:r>
      <w:proofErr w:type="spellEnd"/>
      <w:r w:rsidRPr="00D9013C">
        <w:rPr>
          <w:b/>
          <w:bCs/>
          <w:lang w:val="en-GB" w:eastAsia="en-US"/>
        </w:rPr>
        <w:t xml:space="preserve"> Sandbox</w:t>
      </w:r>
      <w:r>
        <w:rPr>
          <w:lang w:val="en-GB" w:eastAsia="en-US"/>
        </w:rPr>
        <w:t xml:space="preserve"> in Chrome:</w:t>
      </w:r>
    </w:p>
    <w:p w14:paraId="3F87D4A8" w14:textId="77777777" w:rsidR="00D9013C" w:rsidRDefault="00D9013C" w:rsidP="00D9013C">
      <w:pPr>
        <w:rPr>
          <w:lang w:val="en-GB" w:eastAsia="en-US"/>
        </w:rPr>
      </w:pPr>
    </w:p>
    <w:p w14:paraId="58F5FB95" w14:textId="77777777" w:rsidR="00D9013C" w:rsidRDefault="00D9013C" w:rsidP="00D9013C">
      <w:pPr>
        <w:rPr>
          <w:lang w:val="en-GB" w:eastAsia="en-US"/>
        </w:rPr>
      </w:pPr>
      <w:hyperlink r:id="rId22" w:history="1">
        <w:r w:rsidRPr="004F6AE7">
          <w:rPr>
            <w:rStyle w:val="Hyperlink"/>
            <w:lang w:val="en-GB" w:eastAsia="en-US"/>
          </w:rPr>
          <w:t>https://sandbox.kie.org/#/</w:t>
        </w:r>
      </w:hyperlink>
    </w:p>
    <w:p w14:paraId="6FC17910" w14:textId="77777777" w:rsidR="00D9013C" w:rsidRDefault="00D9013C" w:rsidP="00D9013C">
      <w:pPr>
        <w:rPr>
          <w:lang w:val="en-GB" w:eastAsia="en-US"/>
        </w:rPr>
      </w:pPr>
    </w:p>
    <w:p w14:paraId="6C4E5744" w14:textId="77777777" w:rsidR="00D9013C" w:rsidRDefault="00D9013C" w:rsidP="00D9013C">
      <w:pPr>
        <w:rPr>
          <w:lang w:val="en-GB" w:eastAsia="en-US"/>
        </w:rPr>
      </w:pPr>
      <w:r>
        <w:rPr>
          <w:lang w:val="en-GB" w:eastAsia="en-US"/>
        </w:rPr>
        <w:t>Create a new decision:</w:t>
      </w:r>
    </w:p>
    <w:p w14:paraId="1476C0AB" w14:textId="77777777" w:rsidR="00D9013C" w:rsidRDefault="00D9013C" w:rsidP="00D9013C">
      <w:pPr>
        <w:rPr>
          <w:lang w:val="en-GB" w:eastAsia="en-US"/>
        </w:rPr>
      </w:pPr>
      <w:r w:rsidRPr="00D9013C">
        <w:rPr>
          <w:lang w:val="en-GB" w:eastAsia="en-US"/>
        </w:rPr>
        <w:drawing>
          <wp:inline distT="0" distB="0" distL="0" distR="0" wp14:anchorId="7B93E29B" wp14:editId="4BFE87E9">
            <wp:extent cx="1790700" cy="1679649"/>
            <wp:effectExtent l="228600" t="228600" r="209550" b="2063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93334" cy="1682120"/>
                    </a:xfrm>
                    <a:prstGeom prst="rect">
                      <a:avLst/>
                    </a:prstGeom>
                    <a:effectLst>
                      <a:glow rad="228600">
                        <a:schemeClr val="accent1">
                          <a:satMod val="175000"/>
                          <a:alpha val="40000"/>
                        </a:schemeClr>
                      </a:glow>
                    </a:effectLst>
                  </pic:spPr>
                </pic:pic>
              </a:graphicData>
            </a:graphic>
          </wp:inline>
        </w:drawing>
      </w:r>
    </w:p>
    <w:p w14:paraId="2ACA286E" w14:textId="77777777" w:rsidR="00D9013C" w:rsidRDefault="00D9013C" w:rsidP="00D9013C">
      <w:pPr>
        <w:rPr>
          <w:lang w:val="en-GB" w:eastAsia="en-US"/>
        </w:rPr>
      </w:pPr>
    </w:p>
    <w:p w14:paraId="287DC24E" w14:textId="1BB1804E" w:rsidR="00D9013C" w:rsidRDefault="00D9013C" w:rsidP="00D9013C">
      <w:pPr>
        <w:rPr>
          <w:lang w:val="en-GB" w:eastAsia="en-US"/>
        </w:rPr>
      </w:pPr>
      <w:r>
        <w:rPr>
          <w:lang w:val="en-GB" w:eastAsia="en-US"/>
        </w:rPr>
        <w:t xml:space="preserve">Click </w:t>
      </w:r>
      <w:r w:rsidRPr="00D9013C">
        <w:rPr>
          <w:i/>
          <w:iCs/>
          <w:lang w:val="en-GB" w:eastAsia="en-US"/>
        </w:rPr>
        <w:t>New File</w:t>
      </w:r>
      <w:r>
        <w:rPr>
          <w:i/>
          <w:iCs/>
          <w:lang w:val="en-GB" w:eastAsia="en-US"/>
        </w:rPr>
        <w:t xml:space="preserve">, </w:t>
      </w:r>
      <w:r w:rsidRPr="00D9013C">
        <w:rPr>
          <w:lang w:val="en-GB" w:eastAsia="en-US"/>
        </w:rPr>
        <w:t>then</w:t>
      </w:r>
      <w:r>
        <w:rPr>
          <w:i/>
          <w:iCs/>
          <w:lang w:val="en-GB" w:eastAsia="en-US"/>
        </w:rPr>
        <w:t xml:space="preserve"> </w:t>
      </w:r>
      <w:r w:rsidRPr="00D9013C">
        <w:rPr>
          <w:lang w:val="en-GB" w:eastAsia="en-US"/>
        </w:rPr>
        <w:t>i</w:t>
      </w:r>
      <w:r>
        <w:rPr>
          <w:lang w:val="en-GB" w:eastAsia="en-US"/>
        </w:rPr>
        <w:t xml:space="preserve">mport the </w:t>
      </w:r>
      <w:r w:rsidRPr="00D9013C">
        <w:rPr>
          <w:lang w:val="en-GB" w:eastAsia="en-US"/>
        </w:rPr>
        <w:t>following</w:t>
      </w:r>
      <w:r>
        <w:rPr>
          <w:lang w:val="en-GB" w:eastAsia="en-US"/>
        </w:rPr>
        <w:t xml:space="preserve"> </w:t>
      </w:r>
      <w:r>
        <w:rPr>
          <w:lang w:val="en-GB" w:eastAsia="en-US"/>
        </w:rPr>
        <w:t>DMN</w:t>
      </w:r>
      <w:r>
        <w:rPr>
          <w:lang w:val="en-GB" w:eastAsia="en-US"/>
        </w:rPr>
        <w:t xml:space="preserve"> as a URL</w:t>
      </w:r>
      <w:r w:rsidR="00816EDB">
        <w:rPr>
          <w:lang w:val="en-GB" w:eastAsia="en-US"/>
        </w:rPr>
        <w:t>.  For each hit policy, run the rules and examine the results.  Which algorithm is most appropriate for this use case?</w:t>
      </w:r>
    </w:p>
    <w:p w14:paraId="4ABE38BA" w14:textId="5172BAF9" w:rsidR="00816EDB" w:rsidRDefault="00816EDB" w:rsidP="00D9013C">
      <w:pPr>
        <w:rPr>
          <w:lang w:val="en-GB" w:eastAsia="en-US"/>
        </w:rPr>
      </w:pPr>
    </w:p>
    <w:p w14:paraId="397BC67D" w14:textId="0CAC6655" w:rsidR="00816EDB" w:rsidRDefault="00816EDB" w:rsidP="00D9013C">
      <w:pPr>
        <w:rPr>
          <w:lang w:val="en-GB" w:eastAsia="en-US"/>
        </w:rPr>
      </w:pPr>
      <w:r>
        <w:rPr>
          <w:lang w:val="en-GB" w:eastAsia="en-US"/>
        </w:rPr>
        <w:t>Any hit policy:</w:t>
      </w:r>
    </w:p>
    <w:p w14:paraId="773AD44E" w14:textId="26EFAFF8" w:rsidR="00816EDB" w:rsidRDefault="00816EDB" w:rsidP="00D9013C">
      <w:pPr>
        <w:rPr>
          <w:lang w:val="en-GB" w:eastAsia="en-US"/>
        </w:rPr>
      </w:pPr>
    </w:p>
    <w:p w14:paraId="543E8BD8" w14:textId="5154C038" w:rsidR="00816EDB" w:rsidRDefault="00816EDB" w:rsidP="00D9013C">
      <w:pPr>
        <w:rPr>
          <w:lang w:val="en-GB" w:eastAsia="en-US"/>
        </w:rPr>
      </w:pPr>
      <w:hyperlink r:id="rId23" w:history="1">
        <w:r w:rsidRPr="004F6AE7">
          <w:rPr>
            <w:rStyle w:val="Hyperlink"/>
            <w:lang w:val="en-GB" w:eastAsia="en-US"/>
          </w:rPr>
          <w:t>https://github.com/ncrowther/divideAndConquerDMN/blob/main/Labs/Lab01/src/main/resources/org/acme/habitability/Lab01/HabitabilityLab00-Any.dmn</w:t>
        </w:r>
      </w:hyperlink>
    </w:p>
    <w:p w14:paraId="3B5F1004" w14:textId="48F643F7" w:rsidR="00816EDB" w:rsidRDefault="00816EDB" w:rsidP="00D9013C">
      <w:pPr>
        <w:rPr>
          <w:lang w:val="en-GB" w:eastAsia="en-US"/>
        </w:rPr>
      </w:pPr>
    </w:p>
    <w:p w14:paraId="2A9A44C1" w14:textId="4CDE743D" w:rsidR="00816EDB" w:rsidRDefault="00816EDB" w:rsidP="00D9013C">
      <w:pPr>
        <w:rPr>
          <w:lang w:val="en-GB" w:eastAsia="en-US"/>
        </w:rPr>
      </w:pPr>
      <w:r>
        <w:rPr>
          <w:lang w:val="en-GB" w:eastAsia="en-US"/>
        </w:rPr>
        <w:t>String collection policy:</w:t>
      </w:r>
    </w:p>
    <w:p w14:paraId="4CD2CDEE" w14:textId="4E330697" w:rsidR="00816EDB" w:rsidRDefault="00816EDB" w:rsidP="00D9013C">
      <w:pPr>
        <w:rPr>
          <w:lang w:val="en-GB" w:eastAsia="en-US"/>
        </w:rPr>
      </w:pPr>
    </w:p>
    <w:p w14:paraId="1690B49C" w14:textId="36A7D2C7" w:rsidR="00816EDB" w:rsidRDefault="00816EDB" w:rsidP="00D9013C">
      <w:pPr>
        <w:rPr>
          <w:lang w:val="en-GB" w:eastAsia="en-US"/>
        </w:rPr>
      </w:pPr>
      <w:hyperlink r:id="rId24" w:history="1">
        <w:r w:rsidRPr="004F6AE7">
          <w:rPr>
            <w:rStyle w:val="Hyperlink"/>
            <w:lang w:val="en-GB" w:eastAsia="en-US"/>
          </w:rPr>
          <w:t>https://github.com/ncrowther/divideAndConquerDMN/blob/main/Labs/Lab01/src/main/resources/org/acme/habitability/Lab01/HabitabilityLab00-Collect.dmn</w:t>
        </w:r>
      </w:hyperlink>
    </w:p>
    <w:p w14:paraId="5F4DFEE6" w14:textId="4E3898E4" w:rsidR="00816EDB" w:rsidRDefault="00816EDB" w:rsidP="00D9013C">
      <w:pPr>
        <w:rPr>
          <w:lang w:val="en-GB" w:eastAsia="en-US"/>
        </w:rPr>
      </w:pPr>
    </w:p>
    <w:p w14:paraId="6C4E4CC6" w14:textId="0D1E2C31" w:rsidR="00816EDB" w:rsidRDefault="00816EDB" w:rsidP="00D9013C">
      <w:pPr>
        <w:rPr>
          <w:lang w:val="en-GB" w:eastAsia="en-US"/>
        </w:rPr>
      </w:pPr>
      <w:r>
        <w:rPr>
          <w:lang w:val="en-GB" w:eastAsia="en-US"/>
        </w:rPr>
        <w:t>Numeric Count policy:</w:t>
      </w:r>
    </w:p>
    <w:p w14:paraId="7CABCE5C" w14:textId="661896DB" w:rsidR="00816EDB" w:rsidRDefault="00816EDB" w:rsidP="00D9013C">
      <w:pPr>
        <w:rPr>
          <w:lang w:val="en-GB" w:eastAsia="en-US"/>
        </w:rPr>
      </w:pPr>
    </w:p>
    <w:p w14:paraId="58603E14" w14:textId="71318B8F" w:rsidR="00816EDB" w:rsidRDefault="00816EDB" w:rsidP="00D9013C">
      <w:pPr>
        <w:rPr>
          <w:lang w:val="en-GB" w:eastAsia="en-US"/>
        </w:rPr>
      </w:pPr>
      <w:hyperlink r:id="rId25" w:history="1">
        <w:r w:rsidRPr="004F6AE7">
          <w:rPr>
            <w:rStyle w:val="Hyperlink"/>
            <w:lang w:val="en-GB" w:eastAsia="en-US"/>
          </w:rPr>
          <w:t>https://github.com/ncrowther/divideAndConquerDMN/blob/main/Labs/Lab01/src/main/resources/org/acme/habitability/Lab01/HabitabilityLab00-Count.dmn</w:t>
        </w:r>
      </w:hyperlink>
    </w:p>
    <w:p w14:paraId="14C3E86F" w14:textId="3AB8AAFD" w:rsidR="00816EDB" w:rsidRDefault="00816EDB" w:rsidP="00D9013C">
      <w:pPr>
        <w:rPr>
          <w:lang w:val="en-GB" w:eastAsia="en-US"/>
        </w:rPr>
      </w:pPr>
    </w:p>
    <w:p w14:paraId="59847C62" w14:textId="59921A15" w:rsidR="00816EDB" w:rsidRDefault="00816EDB" w:rsidP="00D9013C">
      <w:pPr>
        <w:rPr>
          <w:lang w:val="en-GB" w:eastAsia="en-US"/>
        </w:rPr>
      </w:pPr>
      <w:r>
        <w:rPr>
          <w:lang w:val="en-GB" w:eastAsia="en-US"/>
        </w:rPr>
        <w:t>First Policy:</w:t>
      </w:r>
    </w:p>
    <w:p w14:paraId="0739085B" w14:textId="3202467A" w:rsidR="00816EDB" w:rsidRDefault="00816EDB" w:rsidP="00D9013C">
      <w:pPr>
        <w:rPr>
          <w:lang w:val="en-GB" w:eastAsia="en-US"/>
        </w:rPr>
      </w:pPr>
    </w:p>
    <w:p w14:paraId="1C5691BC" w14:textId="27BBE9D8" w:rsidR="00816EDB" w:rsidRDefault="00816EDB" w:rsidP="00D9013C">
      <w:pPr>
        <w:rPr>
          <w:lang w:val="en-GB" w:eastAsia="en-US"/>
        </w:rPr>
      </w:pPr>
      <w:hyperlink r:id="rId26" w:history="1">
        <w:r w:rsidRPr="004F6AE7">
          <w:rPr>
            <w:rStyle w:val="Hyperlink"/>
            <w:lang w:val="en-GB" w:eastAsia="en-US"/>
          </w:rPr>
          <w:t>https://github.com/ncrowther/divideAndConquerDMN/blob/main/Labs/Lab01/src/main/resources/org/acme/habitability/Lab01/HabitabilityLab00-First.dmn</w:t>
        </w:r>
      </w:hyperlink>
    </w:p>
    <w:p w14:paraId="6F06D643" w14:textId="7456BD86" w:rsidR="00816EDB" w:rsidRDefault="00816EDB" w:rsidP="00D9013C">
      <w:pPr>
        <w:rPr>
          <w:lang w:val="en-GB" w:eastAsia="en-US"/>
        </w:rPr>
      </w:pPr>
    </w:p>
    <w:p w14:paraId="3EB1C12E" w14:textId="54FF8001" w:rsidR="00816EDB" w:rsidRDefault="00816EDB" w:rsidP="00D9013C">
      <w:pPr>
        <w:rPr>
          <w:lang w:val="en-GB" w:eastAsia="en-US"/>
        </w:rPr>
      </w:pPr>
      <w:r>
        <w:rPr>
          <w:lang w:val="en-GB" w:eastAsia="en-US"/>
        </w:rPr>
        <w:t>Unique Policy:</w:t>
      </w:r>
    </w:p>
    <w:p w14:paraId="4875892D" w14:textId="601C5086" w:rsidR="00816EDB" w:rsidRDefault="00816EDB" w:rsidP="00D9013C">
      <w:pPr>
        <w:rPr>
          <w:lang w:val="en-GB" w:eastAsia="en-US"/>
        </w:rPr>
      </w:pPr>
    </w:p>
    <w:p w14:paraId="038C47D5" w14:textId="52732F8C" w:rsidR="00816EDB" w:rsidRDefault="00816EDB" w:rsidP="00D9013C">
      <w:pPr>
        <w:rPr>
          <w:b/>
          <w:bCs/>
          <w:lang w:val="en-GB" w:eastAsia="en-US"/>
        </w:rPr>
      </w:pPr>
      <w:hyperlink r:id="rId27" w:history="1">
        <w:r w:rsidRPr="00816EDB">
          <w:rPr>
            <w:rStyle w:val="Hyperlink"/>
            <w:lang w:val="en-GB" w:eastAsia="en-US"/>
          </w:rPr>
          <w:t>https://github.com/ncrowther/divideAndConquerDMN/blob/main/Labs/Lab01/src/main/resources/org/acme/habitability/Lab01/HabitabilityLab00-Unique.dmn</w:t>
        </w:r>
      </w:hyperlink>
    </w:p>
    <w:p w14:paraId="46792D2B" w14:textId="77777777" w:rsidR="00D9013C" w:rsidRDefault="00D9013C" w:rsidP="00D9013C">
      <w:pPr>
        <w:rPr>
          <w:lang w:val="en-GB" w:eastAsia="en-US"/>
        </w:rPr>
      </w:pPr>
    </w:p>
    <w:p w14:paraId="6849A2AE" w14:textId="77777777" w:rsidR="00D0151C" w:rsidRDefault="00D0151C" w:rsidP="00D0151C">
      <w:pPr>
        <w:pStyle w:val="Heading1"/>
      </w:pPr>
      <w:r>
        <w:rPr>
          <w:lang w:val="en-GB"/>
        </w:rPr>
        <w:lastRenderedPageBreak/>
        <w:t>Using Data Types</w:t>
      </w:r>
      <w:bookmarkEnd w:id="9"/>
    </w:p>
    <w:p w14:paraId="6BF2D609" w14:textId="77777777" w:rsidR="00D0151C" w:rsidRDefault="00D0151C" w:rsidP="00D0151C">
      <w:pPr>
        <w:rPr>
          <w:lang w:eastAsia="en-US"/>
        </w:rPr>
      </w:pPr>
    </w:p>
    <w:p w14:paraId="5E09F587" w14:textId="77777777" w:rsidR="00D0151C" w:rsidRPr="00902BAE" w:rsidRDefault="00D0151C" w:rsidP="00D0151C">
      <w:pPr>
        <w:pStyle w:val="Heading2"/>
      </w:pPr>
      <w:bookmarkStart w:id="10" w:name="_Toc130466594"/>
      <w:r>
        <w:t>Why use Data Types?</w:t>
      </w:r>
      <w:bookmarkEnd w:id="10"/>
    </w:p>
    <w:p w14:paraId="3F1D295D" w14:textId="6620AE98" w:rsidR="00D0151C" w:rsidRDefault="00D0151C" w:rsidP="00D0151C">
      <w:r>
        <w:t xml:space="preserve">The quickest win to improve DMN readability and maintainability is to replace primitive inputs with one or more data structures.   This helps declutter the DMN diagram.  </w:t>
      </w:r>
    </w:p>
    <w:p w14:paraId="0ED6E4C6" w14:textId="494D7C00" w:rsidR="00EB0B61" w:rsidRDefault="00EB0B61" w:rsidP="00D0151C"/>
    <w:p w14:paraId="3C9ADF78" w14:textId="524AE53E" w:rsidR="00EB0B61" w:rsidRDefault="00EB0B61" w:rsidP="00EB0B61">
      <w:pPr>
        <w:pStyle w:val="Heading2"/>
      </w:pPr>
      <w:bookmarkStart w:id="11" w:name="_Toc130466595"/>
      <w:r>
        <w:t>Data Type Example</w:t>
      </w:r>
      <w:bookmarkEnd w:id="11"/>
    </w:p>
    <w:p w14:paraId="5CC8AF26" w14:textId="77777777" w:rsidR="00D0151C" w:rsidRDefault="00D0151C" w:rsidP="00D0151C"/>
    <w:p w14:paraId="19F420E5" w14:textId="77777777" w:rsidR="00D0151C" w:rsidRDefault="00D0151C" w:rsidP="00D0151C">
      <w:r>
        <w:t xml:space="preserve">For example, </w:t>
      </w:r>
      <w:r>
        <w:rPr>
          <w:lang w:eastAsia="en-US"/>
        </w:rPr>
        <w:t xml:space="preserve">below are two versions of a functionally identical decision service. </w:t>
      </w:r>
      <w:r>
        <w:t>The top DMN uses primitive attributes, the bottom DMN replaces this with a data structure which makes the design clearer and allows additional attributes to be added without changing the diagram.</w:t>
      </w:r>
    </w:p>
    <w:p w14:paraId="459EADBC" w14:textId="77777777" w:rsidR="00D0151C" w:rsidRDefault="00D0151C" w:rsidP="00D0151C">
      <w:r>
        <w:rPr>
          <w:noProof/>
        </w:rPr>
        <w:drawing>
          <wp:inline distT="0" distB="0" distL="0" distR="0" wp14:anchorId="50A3C9CD" wp14:editId="368198F6">
            <wp:extent cx="6398262" cy="3819525"/>
            <wp:effectExtent l="228600" t="228600" r="231140" b="2190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278" cy="3820728"/>
                    </a:xfrm>
                    <a:prstGeom prst="rect">
                      <a:avLst/>
                    </a:prstGeom>
                    <a:noFill/>
                    <a:ln>
                      <a:noFill/>
                    </a:ln>
                    <a:effectLst>
                      <a:glow rad="228600">
                        <a:schemeClr val="accent1">
                          <a:satMod val="175000"/>
                          <a:alpha val="40000"/>
                        </a:schemeClr>
                      </a:glow>
                    </a:effectLst>
                  </pic:spPr>
                </pic:pic>
              </a:graphicData>
            </a:graphic>
          </wp:inline>
        </w:drawing>
      </w:r>
    </w:p>
    <w:p w14:paraId="737BD624" w14:textId="77777777" w:rsidR="00D0151C" w:rsidRDefault="00D0151C" w:rsidP="00D0151C">
      <w:pPr>
        <w:pStyle w:val="Caption"/>
        <w:jc w:val="center"/>
      </w:pPr>
      <w:bookmarkStart w:id="12" w:name="_Toc130466596"/>
      <w:r>
        <w:t xml:space="preserve">Figure </w:t>
      </w:r>
      <w:r>
        <w:fldChar w:fldCharType="begin"/>
      </w:r>
      <w:r>
        <w:instrText xml:space="preserve"> SEQ Figure \* ARABIC </w:instrText>
      </w:r>
      <w:r>
        <w:fldChar w:fldCharType="separate"/>
      </w:r>
      <w:r>
        <w:rPr>
          <w:noProof/>
        </w:rPr>
        <w:t>1</w:t>
      </w:r>
      <w:r>
        <w:rPr>
          <w:noProof/>
        </w:rPr>
        <w:fldChar w:fldCharType="end"/>
      </w:r>
      <w:r>
        <w:t>: Structured Versus Unstructured Data</w:t>
      </w:r>
      <w:bookmarkEnd w:id="12"/>
      <w:r>
        <w:t xml:space="preserve"> </w:t>
      </w:r>
    </w:p>
    <w:p w14:paraId="70D322E7" w14:textId="77777777" w:rsidR="00D0151C" w:rsidRDefault="00D0151C" w:rsidP="00D0151C">
      <w:pPr>
        <w:pStyle w:val="ListParagraph"/>
      </w:pPr>
    </w:p>
    <w:p w14:paraId="6EEEF39F" w14:textId="29719FA1" w:rsidR="00D0151C" w:rsidRDefault="00EB0B61" w:rsidP="00D0151C">
      <w:pPr>
        <w:pStyle w:val="Heading2"/>
      </w:pPr>
      <w:bookmarkStart w:id="13" w:name="_Toc130466597"/>
      <w:r>
        <w:t>Lab</w:t>
      </w:r>
      <w:bookmarkEnd w:id="13"/>
    </w:p>
    <w:p w14:paraId="600516C4" w14:textId="77777777" w:rsidR="00D0151C" w:rsidRDefault="00D0151C" w:rsidP="00D0151C"/>
    <w:p w14:paraId="6F8C4264" w14:textId="77777777" w:rsidR="00773A5F" w:rsidRPr="00EB0B61" w:rsidRDefault="00773A5F" w:rsidP="00773A5F">
      <w:pPr>
        <w:rPr>
          <w:lang w:val="en-GB" w:eastAsia="en-US"/>
        </w:rPr>
      </w:pPr>
      <w:r>
        <w:rPr>
          <w:lang w:val="en-GB" w:eastAsia="en-US"/>
        </w:rPr>
        <w:t>See xxx for lab.</w:t>
      </w:r>
    </w:p>
    <w:p w14:paraId="7D2C72DA" w14:textId="0BB1EC5D" w:rsidR="00534890" w:rsidRDefault="00480DA7" w:rsidP="00534890">
      <w:pPr>
        <w:pStyle w:val="Heading1"/>
        <w:rPr>
          <w:lang w:val="en-GB"/>
        </w:rPr>
      </w:pPr>
      <w:bookmarkStart w:id="14" w:name="_Toc130466598"/>
      <w:r>
        <w:rPr>
          <w:lang w:val="en-GB"/>
        </w:rPr>
        <w:lastRenderedPageBreak/>
        <w:t xml:space="preserve">Defining Logic in </w:t>
      </w:r>
      <w:r w:rsidR="00990575">
        <w:rPr>
          <w:lang w:val="en-GB"/>
        </w:rPr>
        <w:t>Feel</w:t>
      </w:r>
      <w:bookmarkEnd w:id="14"/>
    </w:p>
    <w:p w14:paraId="1255A26C" w14:textId="77032AF6" w:rsidR="00773A5F" w:rsidRDefault="00480DA7" w:rsidP="00773A5F">
      <w:pPr>
        <w:rPr>
          <w:lang w:val="en-GB" w:eastAsia="x-none"/>
        </w:rPr>
      </w:pPr>
      <w:r>
        <w:t>Friendly Enough Expression Language (FEEL) is an expression language defined by the Object Management Group (OMG). FEEL expressions define the logic of a decision in a DMN model. FEEL is designed to facilitate both decision modeling and execution by assigning semantics to the decision model constructs. FEEL expressions are written inside boxed expressions and business knowledge models.</w:t>
      </w:r>
    </w:p>
    <w:p w14:paraId="0695A773" w14:textId="6CB78CAA" w:rsidR="00812217" w:rsidRDefault="00812217" w:rsidP="00812217">
      <w:pPr>
        <w:pStyle w:val="Heading2"/>
        <w:rPr>
          <w:lang w:val="en-GB"/>
        </w:rPr>
      </w:pPr>
      <w:bookmarkStart w:id="15" w:name="_Toc130466599"/>
      <w:r>
        <w:rPr>
          <w:lang w:val="en-GB"/>
        </w:rPr>
        <w:t>Why use Feel?</w:t>
      </w:r>
      <w:bookmarkEnd w:id="15"/>
    </w:p>
    <w:p w14:paraId="35EC0403" w14:textId="77777777" w:rsidR="00812217" w:rsidRPr="00812217" w:rsidRDefault="00812217" w:rsidP="00812217">
      <w:pPr>
        <w:rPr>
          <w:lang w:val="en-GB" w:eastAsia="en-US"/>
        </w:rPr>
      </w:pPr>
    </w:p>
    <w:p w14:paraId="7093FB10" w14:textId="2E9934BA" w:rsidR="00773A5F" w:rsidRPr="00773A5F" w:rsidRDefault="00773A5F" w:rsidP="00773A5F">
      <w:pPr>
        <w:rPr>
          <w:lang w:val="en-GB"/>
        </w:rPr>
      </w:pPr>
      <w:r>
        <w:rPr>
          <w:lang w:val="en-GB" w:eastAsia="x-none"/>
        </w:rPr>
        <w:t xml:space="preserve">The </w:t>
      </w:r>
      <w:r w:rsidRPr="00773A5F">
        <w:rPr>
          <w:lang w:val="en-GB"/>
        </w:rPr>
        <w:t xml:space="preserve">following is a real-world DMN model example that demonstrates how </w:t>
      </w:r>
      <w:r w:rsidR="00480DA7">
        <w:rPr>
          <w:lang w:val="en-GB"/>
        </w:rPr>
        <w:t xml:space="preserve">to use FEEL </w:t>
      </w:r>
      <w:r w:rsidRPr="00773A5F">
        <w:rPr>
          <w:lang w:val="en-GB"/>
        </w:rPr>
        <w:t xml:space="preserve">to reach a </w:t>
      </w:r>
      <w:r w:rsidR="00480DA7">
        <w:rPr>
          <w:lang w:val="en-GB"/>
        </w:rPr>
        <w:t xml:space="preserve">complex </w:t>
      </w:r>
      <w:r w:rsidRPr="00773A5F">
        <w:rPr>
          <w:lang w:val="en-GB"/>
        </w:rPr>
        <w:t>decision</w:t>
      </w:r>
      <w:r w:rsidR="00480DA7">
        <w:rPr>
          <w:lang w:val="en-GB"/>
        </w:rPr>
        <w:t xml:space="preserve">.  </w:t>
      </w:r>
      <w:r w:rsidRPr="00773A5F">
        <w:rPr>
          <w:lang w:val="en-GB"/>
        </w:rPr>
        <w:t xml:space="preserve">In this scenario, a flight from San Diego to New York is </w:t>
      </w:r>
      <w:proofErr w:type="spellStart"/>
      <w:r w:rsidRPr="00773A5F">
        <w:rPr>
          <w:lang w:val="en-GB"/>
        </w:rPr>
        <w:t>canceled</w:t>
      </w:r>
      <w:proofErr w:type="spellEnd"/>
      <w:r w:rsidRPr="00773A5F">
        <w:rPr>
          <w:lang w:val="en-GB"/>
        </w:rPr>
        <w:t xml:space="preserve">, requiring the affected airline to find alternate arrangements for its inconvenienced passengers. </w:t>
      </w:r>
    </w:p>
    <w:p w14:paraId="78137E29" w14:textId="77777777" w:rsidR="00773A5F" w:rsidRPr="00773A5F" w:rsidRDefault="00773A5F" w:rsidP="00773A5F">
      <w:pPr>
        <w:rPr>
          <w:lang w:val="en-GB"/>
        </w:rPr>
      </w:pPr>
      <w:r w:rsidRPr="00773A5F">
        <w:rPr>
          <w:lang w:val="en-GB"/>
        </w:rPr>
        <w:t xml:space="preserve">First, the airline collects the information necessary to determine how best to get the </w:t>
      </w:r>
      <w:proofErr w:type="spellStart"/>
      <w:r w:rsidRPr="00773A5F">
        <w:rPr>
          <w:lang w:val="en-GB"/>
        </w:rPr>
        <w:t>travelers</w:t>
      </w:r>
      <w:proofErr w:type="spellEnd"/>
      <w:r w:rsidRPr="00773A5F">
        <w:rPr>
          <w:lang w:val="en-GB"/>
        </w:rPr>
        <w:t xml:space="preserve"> to their destinations: </w:t>
      </w:r>
    </w:p>
    <w:p w14:paraId="1EDBD3B9" w14:textId="77777777" w:rsidR="00773A5F" w:rsidRPr="00773A5F" w:rsidRDefault="00773A5F" w:rsidP="00773A5F">
      <w:pPr>
        <w:rPr>
          <w:lang w:val="en-GB"/>
        </w:rPr>
      </w:pPr>
      <w:r w:rsidRPr="00773A5F">
        <w:rPr>
          <w:lang w:val="en-GB"/>
        </w:rPr>
        <w:t>Input data</w:t>
      </w:r>
    </w:p>
    <w:p w14:paraId="7256182D" w14:textId="77777777" w:rsidR="00773A5F" w:rsidRPr="00773A5F" w:rsidRDefault="00773A5F" w:rsidP="00773A5F">
      <w:pPr>
        <w:rPr>
          <w:lang w:val="en-GB"/>
        </w:rPr>
      </w:pPr>
      <w:r w:rsidRPr="00773A5F">
        <w:rPr>
          <w:lang w:val="en-GB"/>
        </w:rPr>
        <w:t xml:space="preserve">List of flights </w:t>
      </w:r>
    </w:p>
    <w:p w14:paraId="6BEA6A7C" w14:textId="77777777" w:rsidR="00773A5F" w:rsidRPr="00773A5F" w:rsidRDefault="00773A5F" w:rsidP="00773A5F">
      <w:pPr>
        <w:rPr>
          <w:lang w:val="en-GB"/>
        </w:rPr>
      </w:pPr>
      <w:r w:rsidRPr="00773A5F">
        <w:rPr>
          <w:lang w:val="en-GB"/>
        </w:rPr>
        <w:t xml:space="preserve">List of passengers </w:t>
      </w:r>
    </w:p>
    <w:p w14:paraId="1B0405DE" w14:textId="77777777" w:rsidR="00773A5F" w:rsidRPr="00773A5F" w:rsidRDefault="00773A5F" w:rsidP="00773A5F">
      <w:pPr>
        <w:rPr>
          <w:lang w:val="en-GB"/>
        </w:rPr>
      </w:pPr>
      <w:r w:rsidRPr="00773A5F">
        <w:rPr>
          <w:lang w:val="en-GB"/>
        </w:rPr>
        <w:t>Decisions</w:t>
      </w:r>
    </w:p>
    <w:p w14:paraId="0461E201" w14:textId="77777777" w:rsidR="00773A5F" w:rsidRPr="00773A5F" w:rsidRDefault="00773A5F" w:rsidP="00773A5F">
      <w:pPr>
        <w:rPr>
          <w:lang w:val="en-GB"/>
        </w:rPr>
      </w:pPr>
      <w:r w:rsidRPr="00773A5F">
        <w:rPr>
          <w:lang w:val="en-GB"/>
        </w:rPr>
        <w:t xml:space="preserve">Prioritize the passengers who will get seats on a new flight </w:t>
      </w:r>
    </w:p>
    <w:p w14:paraId="3A27F75D" w14:textId="77777777" w:rsidR="00773A5F" w:rsidRPr="00773A5F" w:rsidRDefault="00773A5F" w:rsidP="00773A5F">
      <w:pPr>
        <w:rPr>
          <w:lang w:val="en-GB"/>
        </w:rPr>
      </w:pPr>
      <w:r w:rsidRPr="00773A5F">
        <w:rPr>
          <w:lang w:val="en-GB"/>
        </w:rPr>
        <w:t xml:space="preserve">Determine which flights those passengers will be offered </w:t>
      </w:r>
    </w:p>
    <w:p w14:paraId="2A496AB3" w14:textId="77777777" w:rsidR="00773A5F" w:rsidRPr="00773A5F" w:rsidRDefault="00773A5F" w:rsidP="00773A5F">
      <w:pPr>
        <w:rPr>
          <w:lang w:val="en-GB"/>
        </w:rPr>
      </w:pPr>
      <w:r w:rsidRPr="00773A5F">
        <w:rPr>
          <w:lang w:val="en-GB"/>
        </w:rPr>
        <w:t>Business knowledge models</w:t>
      </w:r>
    </w:p>
    <w:p w14:paraId="5D8F2C8B" w14:textId="77777777" w:rsidR="00773A5F" w:rsidRPr="00773A5F" w:rsidRDefault="00773A5F" w:rsidP="00773A5F">
      <w:pPr>
        <w:rPr>
          <w:lang w:val="en-GB"/>
        </w:rPr>
      </w:pPr>
      <w:r w:rsidRPr="00773A5F">
        <w:rPr>
          <w:lang w:val="en-GB"/>
        </w:rPr>
        <w:t xml:space="preserve">The company process for determining passenger priority </w:t>
      </w:r>
    </w:p>
    <w:p w14:paraId="58ACB054" w14:textId="77777777" w:rsidR="00773A5F" w:rsidRPr="00773A5F" w:rsidRDefault="00773A5F" w:rsidP="00773A5F">
      <w:pPr>
        <w:rPr>
          <w:lang w:val="en-GB"/>
        </w:rPr>
      </w:pPr>
      <w:r w:rsidRPr="00773A5F">
        <w:rPr>
          <w:lang w:val="en-GB"/>
        </w:rPr>
        <w:t xml:space="preserve">Any flights that have space available </w:t>
      </w:r>
    </w:p>
    <w:p w14:paraId="73F56C91" w14:textId="77777777" w:rsidR="00773A5F" w:rsidRPr="00773A5F" w:rsidRDefault="00773A5F" w:rsidP="00773A5F">
      <w:pPr>
        <w:rPr>
          <w:lang w:val="en-GB"/>
        </w:rPr>
      </w:pPr>
      <w:r w:rsidRPr="00773A5F">
        <w:rPr>
          <w:lang w:val="en-GB"/>
        </w:rPr>
        <w:t xml:space="preserve">Company rules for determining how best to reassign inconvenienced passengers </w:t>
      </w:r>
    </w:p>
    <w:p w14:paraId="2767107F" w14:textId="50F7CAC7" w:rsidR="00773A5F" w:rsidRDefault="00773A5F" w:rsidP="00773A5F">
      <w:pPr>
        <w:rPr>
          <w:lang w:val="en-GB" w:eastAsia="x-none"/>
        </w:rPr>
      </w:pPr>
      <w:r w:rsidRPr="00773A5F">
        <w:rPr>
          <w:lang w:val="en-GB"/>
        </w:rPr>
        <w:t xml:space="preserve">The airline then uses the DMN standard to model its decision process in the following decision requirements diagram (DRD) for determining the best rebooking solution: </w:t>
      </w:r>
    </w:p>
    <w:p w14:paraId="277C00CB" w14:textId="5B372B82" w:rsidR="00773A5F" w:rsidRDefault="00773A5F" w:rsidP="00773A5F">
      <w:pPr>
        <w:rPr>
          <w:lang w:val="en-GB" w:eastAsia="en-US"/>
        </w:rPr>
      </w:pPr>
    </w:p>
    <w:p w14:paraId="33CBFBB3" w14:textId="77777777" w:rsidR="00773A5F" w:rsidRDefault="00773A5F" w:rsidP="00773A5F">
      <w:pPr>
        <w:pStyle w:val="Heading2"/>
        <w:rPr>
          <w:lang w:val="en-GB"/>
        </w:rPr>
      </w:pPr>
      <w:bookmarkStart w:id="16" w:name="_Toc130466600"/>
      <w:r>
        <w:rPr>
          <w:lang w:val="en-GB"/>
        </w:rPr>
        <w:t>Lab</w:t>
      </w:r>
      <w:bookmarkEnd w:id="16"/>
    </w:p>
    <w:p w14:paraId="3383C10B" w14:textId="77777777" w:rsidR="00773A5F" w:rsidRDefault="00773A5F" w:rsidP="00773A5F">
      <w:pPr>
        <w:rPr>
          <w:lang w:val="en-GB" w:eastAsia="en-US"/>
        </w:rPr>
      </w:pPr>
    </w:p>
    <w:p w14:paraId="6091939E" w14:textId="77777777" w:rsidR="00773A5F" w:rsidRPr="00EB0B61" w:rsidRDefault="00773A5F" w:rsidP="00773A5F">
      <w:pPr>
        <w:rPr>
          <w:lang w:val="en-GB" w:eastAsia="en-US"/>
        </w:rPr>
      </w:pPr>
      <w:r>
        <w:rPr>
          <w:lang w:val="en-GB" w:eastAsia="en-US"/>
        </w:rPr>
        <w:t>See xxx for lab.</w:t>
      </w:r>
    </w:p>
    <w:p w14:paraId="6E8D0A2B" w14:textId="77777777" w:rsidR="00773A5F" w:rsidRPr="00773A5F" w:rsidRDefault="00773A5F" w:rsidP="00773A5F">
      <w:pPr>
        <w:rPr>
          <w:lang w:val="en-GB" w:eastAsia="en-US"/>
        </w:rPr>
      </w:pPr>
    </w:p>
    <w:p w14:paraId="08BB80A1" w14:textId="77777777" w:rsidR="00773A5F" w:rsidRPr="00773A5F" w:rsidRDefault="00773A5F" w:rsidP="00773A5F">
      <w:pPr>
        <w:rPr>
          <w:lang w:val="en-GB" w:eastAsia="x-none"/>
        </w:rPr>
      </w:pPr>
    </w:p>
    <w:p w14:paraId="3AF3BBED" w14:textId="3FC62500" w:rsidR="003D3A0C" w:rsidRDefault="003D3A0C" w:rsidP="00DD3C1D">
      <w:pPr>
        <w:pStyle w:val="Heading1"/>
      </w:pPr>
      <w:bookmarkStart w:id="17" w:name="_Toc130466601"/>
      <w:r>
        <w:lastRenderedPageBreak/>
        <w:t>Conclusion</w:t>
      </w:r>
      <w:bookmarkEnd w:id="17"/>
    </w:p>
    <w:p w14:paraId="2F8635C9" w14:textId="4ACA301E" w:rsidR="003D3A0C" w:rsidRDefault="003D3A0C" w:rsidP="003D3A0C">
      <w:pPr>
        <w:rPr>
          <w:lang w:eastAsia="en-US"/>
        </w:rPr>
      </w:pPr>
    </w:p>
    <w:p w14:paraId="3D24220D" w14:textId="246F1CC7" w:rsidR="00CC41BE" w:rsidRDefault="003D3A0C" w:rsidP="003D3A0C">
      <w:r>
        <w:rPr>
          <w:lang w:eastAsia="en-US"/>
        </w:rPr>
        <w:t xml:space="preserve">In this lab we presented </w:t>
      </w:r>
      <w:r w:rsidR="00584B85">
        <w:rPr>
          <w:lang w:eastAsia="en-US"/>
        </w:rPr>
        <w:t>tips and techniques</w:t>
      </w:r>
      <w:r>
        <w:rPr>
          <w:lang w:eastAsia="en-US"/>
        </w:rPr>
        <w:t xml:space="preserve"> </w:t>
      </w:r>
      <w:r w:rsidR="00704DF3">
        <w:rPr>
          <w:lang w:eastAsia="en-US"/>
        </w:rPr>
        <w:t>for building</w:t>
      </w:r>
      <w:r>
        <w:rPr>
          <w:lang w:eastAsia="en-US"/>
        </w:rPr>
        <w:t xml:space="preserve"> </w:t>
      </w:r>
      <w:r w:rsidR="00584B85">
        <w:rPr>
          <w:lang w:eastAsia="en-US"/>
        </w:rPr>
        <w:t xml:space="preserve">real world </w:t>
      </w:r>
      <w:r>
        <w:rPr>
          <w:lang w:eastAsia="en-US"/>
        </w:rPr>
        <w:t xml:space="preserve">DMN projects.  </w:t>
      </w:r>
      <w:r>
        <w:t xml:space="preserve">Consider applying these </w:t>
      </w:r>
      <w:r w:rsidR="007900ED">
        <w:t xml:space="preserve">DMN </w:t>
      </w:r>
      <w:r>
        <w:t xml:space="preserve">patterns </w:t>
      </w:r>
      <w:r w:rsidR="00CC41BE">
        <w:t>to help you scale!</w:t>
      </w:r>
    </w:p>
    <w:p w14:paraId="1B398DDD" w14:textId="19166842" w:rsidR="003D3A0C" w:rsidRDefault="003D3A0C" w:rsidP="003D3A0C">
      <w:pPr>
        <w:rPr>
          <w:lang w:eastAsia="en-US"/>
        </w:rPr>
      </w:pPr>
    </w:p>
    <w:p w14:paraId="0BAA72CA" w14:textId="25025573" w:rsidR="00EC6C4C" w:rsidRDefault="00EC6C4C" w:rsidP="003D3A0C">
      <w:pPr>
        <w:rPr>
          <w:lang w:eastAsia="en-US"/>
        </w:rPr>
      </w:pPr>
    </w:p>
    <w:p w14:paraId="58E6E375" w14:textId="6C99C3FA" w:rsidR="003D3A0C" w:rsidRPr="003D3A0C" w:rsidRDefault="003D3A0C" w:rsidP="003D3A0C">
      <w:pPr>
        <w:rPr>
          <w:lang w:eastAsia="en-US"/>
        </w:rPr>
      </w:pPr>
    </w:p>
    <w:sectPr w:rsidR="003D3A0C" w:rsidRPr="003D3A0C" w:rsidSect="00472111">
      <w:headerReference w:type="default" r:id="rId29"/>
      <w:footerReference w:type="even" r:id="rId30"/>
      <w:footerReference w:type="default" r:id="rId31"/>
      <w:headerReference w:type="first" r:id="rId32"/>
      <w:footerReference w:type="first" r:id="rId33"/>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10D79B" w14:textId="77777777" w:rsidR="00DD25F6" w:rsidRDefault="00DD25F6">
      <w:r>
        <w:separator/>
      </w:r>
    </w:p>
    <w:p w14:paraId="062C28EF" w14:textId="77777777" w:rsidR="00DD25F6" w:rsidRDefault="00DD25F6"/>
  </w:endnote>
  <w:endnote w:type="continuationSeparator" w:id="0">
    <w:p w14:paraId="77DA4AC8" w14:textId="77777777" w:rsidR="00DD25F6" w:rsidRDefault="00DD25F6">
      <w:r>
        <w:continuationSeparator/>
      </w:r>
    </w:p>
    <w:p w14:paraId="0C73D684" w14:textId="77777777" w:rsidR="00DD25F6" w:rsidRDefault="00DD25F6"/>
  </w:endnote>
  <w:endnote w:type="continuationNotice" w:id="1">
    <w:p w14:paraId="3F92B1D2" w14:textId="77777777" w:rsidR="00DD25F6" w:rsidRDefault="00DD25F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DD66ACE2-1FF6-46A0-A363-7D381A78B27E}"/>
    <w:embedBold r:id="rId2" w:fontKey="{128D2615-C47D-4076-92E6-E722E14897BC}"/>
    <w:embedItalic r:id="rId3" w:fontKey="{9EDFC503-E644-4635-ACAB-0BE5530AA418}"/>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13ABF00E-371B-447F-8ABB-A4072E6FDEDA}"/>
    <w:embedBold r:id="rId5" w:fontKey="{3F25E871-BB12-47F2-AB99-DC6F528AD4BB}"/>
    <w:embedBoldItalic r:id="rId6" w:fontKey="{801EA423-211F-47D5-B544-C85AF1EBD36A}"/>
  </w:font>
  <w:font w:name="Tahoma">
    <w:panose1 w:val="020B0604030504040204"/>
    <w:charset w:val="00"/>
    <w:family w:val="swiss"/>
    <w:pitch w:val="variable"/>
    <w:sig w:usb0="E1002EFF" w:usb1="C000605B" w:usb2="00000029" w:usb3="00000000" w:csb0="000101FF" w:csb1="00000000"/>
    <w:embedRegular r:id="rId7" w:fontKey="{9271809F-03A2-4CB2-9542-A854779F49BD}"/>
  </w:font>
  <w:font w:name="Cambria">
    <w:panose1 w:val="02040503050406030204"/>
    <w:charset w:val="00"/>
    <w:family w:val="roman"/>
    <w:pitch w:val="variable"/>
    <w:sig w:usb0="E00006FF" w:usb1="420024FF" w:usb2="02000000" w:usb3="00000000" w:csb0="0000019F" w:csb1="00000000"/>
    <w:embedBold r:id="rId8" w:fontKey="{ACBBA56D-4087-4C1B-A3BA-C8083819F6B9}"/>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9" w:fontKey="{19FF60DE-68E1-4A55-BAFE-E442691B3A1D}"/>
    <w:embedBold r:id="rId10" w:fontKey="{3A416016-29B6-43D0-AB53-F766FB1A8F22}"/>
  </w:font>
  <w:font w:name="Calibri Light">
    <w:panose1 w:val="020F0302020204030204"/>
    <w:charset w:val="00"/>
    <w:family w:val="swiss"/>
    <w:pitch w:val="variable"/>
    <w:sig w:usb0="E4002EFF" w:usb1="C200247B" w:usb2="00000009" w:usb3="00000000" w:csb0="000001FF" w:csb1="00000000"/>
    <w:embedRegular r:id="rId11" w:fontKey="{BE0EE31A-C32A-4057-B7F2-937628E6C1FA}"/>
    <w:embedBold r:id="rId12" w:fontKey="{F48D1394-F4F4-4E71-87BA-A7E613897A46}"/>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3" w:fontKey="{2AD3C190-CB35-4F50-A8E5-256E53EAEE69}"/>
  </w:font>
  <w:font w:name="IBM Plex Sans SemiBold">
    <w:panose1 w:val="020B0703050203000203"/>
    <w:charset w:val="00"/>
    <w:family w:val="swiss"/>
    <w:pitch w:val="variable"/>
    <w:sig w:usb0="A00002EF" w:usb1="5000207B" w:usb2="00000000" w:usb3="00000000" w:csb0="0000019F" w:csb1="00000000"/>
    <w:embedBold r:id="rId14" w:fontKey="{9C8E57E5-4B3F-45EF-9E4C-A94883E79FF8}"/>
  </w:font>
  <w:font w:name="IBM Plex Sans Light">
    <w:panose1 w:val="020B0403050203000203"/>
    <w:charset w:val="00"/>
    <w:family w:val="swiss"/>
    <w:pitch w:val="variable"/>
    <w:sig w:usb0="A00002EF" w:usb1="5000207B" w:usb2="00000000" w:usb3="00000000" w:csb0="0000019F" w:csb1="00000000"/>
    <w:embedRegular r:id="rId15" w:fontKey="{5059D57D-0D0E-490B-A9D4-7D39648A3BCC}"/>
  </w:font>
  <w:font w:name="Yu Mincho">
    <w:altName w:val="游明朝"/>
    <w:charset w:val="80"/>
    <w:family w:val="roman"/>
    <w:pitch w:val="variable"/>
    <w:sig w:usb0="800002E7" w:usb1="2AC7FCFF" w:usb2="00000012" w:usb3="00000000" w:csb0="0002009F" w:csb1="00000000"/>
  </w:font>
  <w:font w:name="Red Hat Tex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Content>
      <w:p w14:paraId="6E79A5D1" w14:textId="34E4C3BC"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B868" w14:textId="4EA24BC2" w:rsidR="00B8387E" w:rsidRPr="00415EB6" w:rsidRDefault="00B8387E" w:rsidP="00A1714B">
    <w:pPr>
      <w:pStyle w:val="Footer"/>
      <w:tabs>
        <w:tab w:val="left" w:pos="8640"/>
      </w:tabs>
      <w:ind w:right="360"/>
      <w:rPr>
        <w:color w:val="000000" w:themeColor="text1"/>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976F7" w14:textId="77777777" w:rsidR="00DD25F6" w:rsidRDefault="00DD25F6">
      <w:r>
        <w:separator/>
      </w:r>
    </w:p>
    <w:p w14:paraId="12D5A3F8" w14:textId="77777777" w:rsidR="00DD25F6" w:rsidRDefault="00DD25F6"/>
  </w:footnote>
  <w:footnote w:type="continuationSeparator" w:id="0">
    <w:p w14:paraId="066950F4" w14:textId="77777777" w:rsidR="00DD25F6" w:rsidRDefault="00DD25F6">
      <w:r>
        <w:continuationSeparator/>
      </w:r>
    </w:p>
    <w:p w14:paraId="11534595" w14:textId="77777777" w:rsidR="00DD25F6" w:rsidRDefault="00DD25F6"/>
  </w:footnote>
  <w:footnote w:type="continuationNotice" w:id="1">
    <w:p w14:paraId="3C617FA4" w14:textId="77777777" w:rsidR="00DD25F6" w:rsidRDefault="00DD25F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06ACAABE" w:rsidR="00B8387E" w:rsidRDefault="00000000" w:rsidP="00DB34CA">
    <w:pPr>
      <w:jc w:val="center"/>
    </w:pPr>
    <w:r>
      <w:rPr>
        <w:noProof/>
      </w:rPr>
      <w:pict w14:anchorId="0B7AF243">
        <v:rect id="Rectangle 39" o:spid="_x0000_s1025" style="position:absolute;left:0;text-align:left;margin-left:-59.85pt;margin-top:-35.3pt;width:605.7pt;height:39.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194436A"/>
    <w:multiLevelType w:val="hybridMultilevel"/>
    <w:tmpl w:val="0D1C50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3"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A55A10"/>
    <w:multiLevelType w:val="hybridMultilevel"/>
    <w:tmpl w:val="B0B21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F14C3D"/>
    <w:multiLevelType w:val="multilevel"/>
    <w:tmpl w:val="0514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B350DC"/>
    <w:multiLevelType w:val="hybridMultilevel"/>
    <w:tmpl w:val="C29EE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287BC3"/>
    <w:multiLevelType w:val="hybridMultilevel"/>
    <w:tmpl w:val="0F4E8ED0"/>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98C50A9"/>
    <w:multiLevelType w:val="hybridMultilevel"/>
    <w:tmpl w:val="ECB0D108"/>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EDE53F8"/>
    <w:multiLevelType w:val="multilevel"/>
    <w:tmpl w:val="1654167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5EA3EEF"/>
    <w:multiLevelType w:val="hybridMultilevel"/>
    <w:tmpl w:val="31AE6B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D48531E"/>
    <w:multiLevelType w:val="hybridMultilevel"/>
    <w:tmpl w:val="8AEAABE4"/>
    <w:lvl w:ilvl="0" w:tplc="0409000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B1F566A"/>
    <w:multiLevelType w:val="hybridMultilevel"/>
    <w:tmpl w:val="C4464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0571345"/>
    <w:multiLevelType w:val="hybridMultilevel"/>
    <w:tmpl w:val="8EF4C5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A224DC"/>
    <w:multiLevelType w:val="hybridMultilevel"/>
    <w:tmpl w:val="5A6E8FA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514394E"/>
    <w:multiLevelType w:val="hybridMultilevel"/>
    <w:tmpl w:val="D7CEA2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7E77DB9"/>
    <w:multiLevelType w:val="hybridMultilevel"/>
    <w:tmpl w:val="E0222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A4F6414"/>
    <w:multiLevelType w:val="multilevel"/>
    <w:tmpl w:val="4F1E9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AFD6E05"/>
    <w:multiLevelType w:val="multilevel"/>
    <w:tmpl w:val="2A44B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B342AAA"/>
    <w:multiLevelType w:val="hybridMultilevel"/>
    <w:tmpl w:val="20EA311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5D775E77"/>
    <w:multiLevelType w:val="hybridMultilevel"/>
    <w:tmpl w:val="68840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DAE1FCF"/>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20B1EA9"/>
    <w:multiLevelType w:val="hybridMultilevel"/>
    <w:tmpl w:val="ED1037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3411360"/>
    <w:multiLevelType w:val="hybridMultilevel"/>
    <w:tmpl w:val="20FCD3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60A682A"/>
    <w:multiLevelType w:val="hybridMultilevel"/>
    <w:tmpl w:val="D592C9C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89322EA"/>
    <w:multiLevelType w:val="multilevel"/>
    <w:tmpl w:val="3F900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785"/>
        </w:tabs>
        <w:ind w:left="785"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73C75F1A"/>
    <w:multiLevelType w:val="hybridMultilevel"/>
    <w:tmpl w:val="488C772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A4467E0"/>
    <w:multiLevelType w:val="multilevel"/>
    <w:tmpl w:val="A47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16cid:durableId="203299116">
    <w:abstractNumId w:val="41"/>
  </w:num>
  <w:num w:numId="2" w16cid:durableId="2133134943">
    <w:abstractNumId w:val="37"/>
  </w:num>
  <w:num w:numId="3" w16cid:durableId="1037117992">
    <w:abstractNumId w:val="19"/>
  </w:num>
  <w:num w:numId="4" w16cid:durableId="243298463">
    <w:abstractNumId w:val="2"/>
  </w:num>
  <w:num w:numId="5" w16cid:durableId="882792170">
    <w:abstractNumId w:val="30"/>
  </w:num>
  <w:num w:numId="6" w16cid:durableId="698626643">
    <w:abstractNumId w:val="39"/>
  </w:num>
  <w:num w:numId="7" w16cid:durableId="645204603">
    <w:abstractNumId w:val="7"/>
  </w:num>
  <w:num w:numId="8" w16cid:durableId="977343304">
    <w:abstractNumId w:val="36"/>
  </w:num>
  <w:num w:numId="9" w16cid:durableId="1951546962">
    <w:abstractNumId w:val="3"/>
  </w:num>
  <w:num w:numId="10" w16cid:durableId="774861445">
    <w:abstractNumId w:val="20"/>
  </w:num>
  <w:num w:numId="11" w16cid:durableId="2090997480">
    <w:abstractNumId w:val="22"/>
  </w:num>
  <w:num w:numId="12" w16cid:durableId="164788778">
    <w:abstractNumId w:val="15"/>
  </w:num>
  <w:num w:numId="13" w16cid:durableId="1985310429">
    <w:abstractNumId w:val="14"/>
  </w:num>
  <w:num w:numId="14" w16cid:durableId="1187209582">
    <w:abstractNumId w:val="28"/>
  </w:num>
  <w:num w:numId="15" w16cid:durableId="1329211973">
    <w:abstractNumId w:val="13"/>
  </w:num>
  <w:num w:numId="16" w16cid:durableId="145171105">
    <w:abstractNumId w:val="10"/>
  </w:num>
  <w:num w:numId="17" w16cid:durableId="354044551">
    <w:abstractNumId w:val="35"/>
  </w:num>
  <w:num w:numId="18" w16cid:durableId="1929653777">
    <w:abstractNumId w:val="24"/>
  </w:num>
  <w:num w:numId="19" w16cid:durableId="152373916">
    <w:abstractNumId w:val="16"/>
  </w:num>
  <w:num w:numId="20" w16cid:durableId="1371884043">
    <w:abstractNumId w:val="29"/>
  </w:num>
  <w:num w:numId="21" w16cid:durableId="127096249">
    <w:abstractNumId w:val="11"/>
  </w:num>
  <w:num w:numId="22" w16cid:durableId="376468669">
    <w:abstractNumId w:val="23"/>
  </w:num>
  <w:num w:numId="23" w16cid:durableId="165825132">
    <w:abstractNumId w:val="27"/>
  </w:num>
  <w:num w:numId="24" w16cid:durableId="1186098903">
    <w:abstractNumId w:val="38"/>
  </w:num>
  <w:num w:numId="25" w16cid:durableId="394164225">
    <w:abstractNumId w:val="12"/>
  </w:num>
  <w:num w:numId="26" w16cid:durableId="709648616">
    <w:abstractNumId w:val="33"/>
  </w:num>
  <w:num w:numId="27" w16cid:durableId="1056469446">
    <w:abstractNumId w:val="4"/>
  </w:num>
  <w:num w:numId="28" w16cid:durableId="1253903255">
    <w:abstractNumId w:val="32"/>
  </w:num>
  <w:num w:numId="29" w16cid:durableId="812452158">
    <w:abstractNumId w:val="18"/>
  </w:num>
  <w:num w:numId="30" w16cid:durableId="1288512120">
    <w:abstractNumId w:val="6"/>
  </w:num>
  <w:num w:numId="31" w16cid:durableId="1159538051">
    <w:abstractNumId w:val="1"/>
  </w:num>
  <w:num w:numId="32" w16cid:durableId="1934043243">
    <w:abstractNumId w:val="17"/>
  </w:num>
  <w:num w:numId="33" w16cid:durableId="2095273952">
    <w:abstractNumId w:val="31"/>
  </w:num>
  <w:num w:numId="34" w16cid:durableId="990249531">
    <w:abstractNumId w:val="21"/>
  </w:num>
  <w:num w:numId="35" w16cid:durableId="809594944">
    <w:abstractNumId w:val="8"/>
  </w:num>
  <w:num w:numId="36" w16cid:durableId="740180635">
    <w:abstractNumId w:val="9"/>
  </w:num>
  <w:num w:numId="37" w16cid:durableId="1887060184">
    <w:abstractNumId w:val="34"/>
  </w:num>
  <w:num w:numId="38" w16cid:durableId="1206866628">
    <w:abstractNumId w:val="5"/>
  </w:num>
  <w:num w:numId="39" w16cid:durableId="1788423524">
    <w:abstractNumId w:val="25"/>
  </w:num>
  <w:num w:numId="40" w16cid:durableId="14039520">
    <w:abstractNumId w:val="26"/>
  </w:num>
  <w:num w:numId="41" w16cid:durableId="607811957">
    <w:abstractNumId w:val="4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fr-FR" w:vendorID="64" w:dllVersion="4096" w:nlCheck="1" w:checkStyle="0"/>
  <w:activeWritingStyle w:appName="MSWord" w:lang="en-GB" w:vendorID="64" w:dllVersion="0" w:nlCheck="1" w:checkStyle="0"/>
  <w:activeWritingStyle w:appName="MSWord" w:lang="fr-FR" w:vendorID="64" w:dllVersion="0" w:nlCheck="1" w:checkStyle="0"/>
  <w:activeWritingStyle w:appName="MSWord" w:lang="en-UG" w:vendorID="64" w:dllVersion="0"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5"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3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263D"/>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0697"/>
    <w:rsid w:val="0002184F"/>
    <w:rsid w:val="00021A0D"/>
    <w:rsid w:val="00021BB3"/>
    <w:rsid w:val="00023095"/>
    <w:rsid w:val="0002371E"/>
    <w:rsid w:val="00023B83"/>
    <w:rsid w:val="00023C31"/>
    <w:rsid w:val="00023DA3"/>
    <w:rsid w:val="00023F56"/>
    <w:rsid w:val="00023FB4"/>
    <w:rsid w:val="00024115"/>
    <w:rsid w:val="00024C34"/>
    <w:rsid w:val="00025586"/>
    <w:rsid w:val="00025927"/>
    <w:rsid w:val="00025EE1"/>
    <w:rsid w:val="00026017"/>
    <w:rsid w:val="000263F9"/>
    <w:rsid w:val="000266B0"/>
    <w:rsid w:val="00026E39"/>
    <w:rsid w:val="00026F6D"/>
    <w:rsid w:val="00027008"/>
    <w:rsid w:val="0002712A"/>
    <w:rsid w:val="00027452"/>
    <w:rsid w:val="0002761B"/>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E17"/>
    <w:rsid w:val="00041F5C"/>
    <w:rsid w:val="00042192"/>
    <w:rsid w:val="0004255A"/>
    <w:rsid w:val="00042AF1"/>
    <w:rsid w:val="00043855"/>
    <w:rsid w:val="0004396F"/>
    <w:rsid w:val="000439D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0F2"/>
    <w:rsid w:val="0005543E"/>
    <w:rsid w:val="00055490"/>
    <w:rsid w:val="000554B9"/>
    <w:rsid w:val="00056AB5"/>
    <w:rsid w:val="00057181"/>
    <w:rsid w:val="00057B4F"/>
    <w:rsid w:val="00057F36"/>
    <w:rsid w:val="00060016"/>
    <w:rsid w:val="000600B8"/>
    <w:rsid w:val="000606F0"/>
    <w:rsid w:val="0006080E"/>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E10"/>
    <w:rsid w:val="00066F05"/>
    <w:rsid w:val="000672B4"/>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9B9"/>
    <w:rsid w:val="0009639D"/>
    <w:rsid w:val="0009642B"/>
    <w:rsid w:val="00096E81"/>
    <w:rsid w:val="0009702E"/>
    <w:rsid w:val="000970E0"/>
    <w:rsid w:val="0009799A"/>
    <w:rsid w:val="000A020C"/>
    <w:rsid w:val="000A0E8C"/>
    <w:rsid w:val="000A1769"/>
    <w:rsid w:val="000A17B7"/>
    <w:rsid w:val="000A1C05"/>
    <w:rsid w:val="000A24EB"/>
    <w:rsid w:val="000A24FB"/>
    <w:rsid w:val="000A2765"/>
    <w:rsid w:val="000A2ACF"/>
    <w:rsid w:val="000A2C93"/>
    <w:rsid w:val="000A316A"/>
    <w:rsid w:val="000A37DF"/>
    <w:rsid w:val="000A4071"/>
    <w:rsid w:val="000A4104"/>
    <w:rsid w:val="000A49F3"/>
    <w:rsid w:val="000A4B41"/>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5C6"/>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501"/>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64A1"/>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407"/>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7718"/>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B3E"/>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6FC"/>
    <w:rsid w:val="00181CF5"/>
    <w:rsid w:val="00181E7C"/>
    <w:rsid w:val="00182C5E"/>
    <w:rsid w:val="00182DBA"/>
    <w:rsid w:val="00182F2E"/>
    <w:rsid w:val="00182FF1"/>
    <w:rsid w:val="00183280"/>
    <w:rsid w:val="00183577"/>
    <w:rsid w:val="00183941"/>
    <w:rsid w:val="00183B86"/>
    <w:rsid w:val="00183C6D"/>
    <w:rsid w:val="0018415F"/>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551"/>
    <w:rsid w:val="001A37D1"/>
    <w:rsid w:val="001A3B5C"/>
    <w:rsid w:val="001A3C53"/>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B39"/>
    <w:rsid w:val="001B12F4"/>
    <w:rsid w:val="001B134D"/>
    <w:rsid w:val="001B1DC9"/>
    <w:rsid w:val="001B231C"/>
    <w:rsid w:val="001B247D"/>
    <w:rsid w:val="001B2649"/>
    <w:rsid w:val="001B2783"/>
    <w:rsid w:val="001B339F"/>
    <w:rsid w:val="001B4074"/>
    <w:rsid w:val="001B49B4"/>
    <w:rsid w:val="001B4B05"/>
    <w:rsid w:val="001B60C8"/>
    <w:rsid w:val="001B6351"/>
    <w:rsid w:val="001B6AB6"/>
    <w:rsid w:val="001B707F"/>
    <w:rsid w:val="001B7578"/>
    <w:rsid w:val="001C02EC"/>
    <w:rsid w:val="001C0A6F"/>
    <w:rsid w:val="001C1338"/>
    <w:rsid w:val="001C14EA"/>
    <w:rsid w:val="001C176D"/>
    <w:rsid w:val="001C1CBB"/>
    <w:rsid w:val="001C2019"/>
    <w:rsid w:val="001C232A"/>
    <w:rsid w:val="001C273B"/>
    <w:rsid w:val="001C29EE"/>
    <w:rsid w:val="001C2A45"/>
    <w:rsid w:val="001C2C2B"/>
    <w:rsid w:val="001C2CAE"/>
    <w:rsid w:val="001C2D84"/>
    <w:rsid w:val="001C3423"/>
    <w:rsid w:val="001C3551"/>
    <w:rsid w:val="001C4292"/>
    <w:rsid w:val="001C4506"/>
    <w:rsid w:val="001C455A"/>
    <w:rsid w:val="001C489D"/>
    <w:rsid w:val="001C48A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DEC"/>
    <w:rsid w:val="001F2FE5"/>
    <w:rsid w:val="001F3083"/>
    <w:rsid w:val="001F346E"/>
    <w:rsid w:val="001F3BA5"/>
    <w:rsid w:val="001F452C"/>
    <w:rsid w:val="001F45B4"/>
    <w:rsid w:val="001F4BDA"/>
    <w:rsid w:val="001F4D8E"/>
    <w:rsid w:val="001F5A5C"/>
    <w:rsid w:val="001F5DA2"/>
    <w:rsid w:val="001F622E"/>
    <w:rsid w:val="001F6F46"/>
    <w:rsid w:val="001F74A7"/>
    <w:rsid w:val="001F7583"/>
    <w:rsid w:val="001F7800"/>
    <w:rsid w:val="001F7E93"/>
    <w:rsid w:val="002000F3"/>
    <w:rsid w:val="002007BB"/>
    <w:rsid w:val="00200ECF"/>
    <w:rsid w:val="00200EE6"/>
    <w:rsid w:val="00200F50"/>
    <w:rsid w:val="00200F96"/>
    <w:rsid w:val="0020111E"/>
    <w:rsid w:val="00201197"/>
    <w:rsid w:val="00201A8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6CE"/>
    <w:rsid w:val="00214EC7"/>
    <w:rsid w:val="002150A5"/>
    <w:rsid w:val="0021563C"/>
    <w:rsid w:val="00215677"/>
    <w:rsid w:val="00215A41"/>
    <w:rsid w:val="00215A94"/>
    <w:rsid w:val="002169C0"/>
    <w:rsid w:val="00216F5A"/>
    <w:rsid w:val="002172BA"/>
    <w:rsid w:val="00217534"/>
    <w:rsid w:val="00217781"/>
    <w:rsid w:val="002178AA"/>
    <w:rsid w:val="0021796B"/>
    <w:rsid w:val="002179CA"/>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4FA"/>
    <w:rsid w:val="00223DB5"/>
    <w:rsid w:val="00223DFF"/>
    <w:rsid w:val="0022413C"/>
    <w:rsid w:val="00224A9A"/>
    <w:rsid w:val="00224C71"/>
    <w:rsid w:val="0022517A"/>
    <w:rsid w:val="0022589B"/>
    <w:rsid w:val="0022589F"/>
    <w:rsid w:val="0022606D"/>
    <w:rsid w:val="00226A0B"/>
    <w:rsid w:val="00226AAE"/>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BB7"/>
    <w:rsid w:val="00235D90"/>
    <w:rsid w:val="0023669A"/>
    <w:rsid w:val="00236708"/>
    <w:rsid w:val="00236EDD"/>
    <w:rsid w:val="00236FD4"/>
    <w:rsid w:val="0023712C"/>
    <w:rsid w:val="002371A6"/>
    <w:rsid w:val="00237E8A"/>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05"/>
    <w:rsid w:val="002519F1"/>
    <w:rsid w:val="00251EC6"/>
    <w:rsid w:val="00251FE6"/>
    <w:rsid w:val="00252073"/>
    <w:rsid w:val="002520F8"/>
    <w:rsid w:val="00252216"/>
    <w:rsid w:val="00252A10"/>
    <w:rsid w:val="00252C90"/>
    <w:rsid w:val="002531E1"/>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69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1DF9"/>
    <w:rsid w:val="0027232A"/>
    <w:rsid w:val="00272444"/>
    <w:rsid w:val="00272843"/>
    <w:rsid w:val="002728DF"/>
    <w:rsid w:val="002729B3"/>
    <w:rsid w:val="00272E7D"/>
    <w:rsid w:val="00273086"/>
    <w:rsid w:val="002730D8"/>
    <w:rsid w:val="00273640"/>
    <w:rsid w:val="00273CBB"/>
    <w:rsid w:val="0027415E"/>
    <w:rsid w:val="0027416A"/>
    <w:rsid w:val="002743B1"/>
    <w:rsid w:val="002748D5"/>
    <w:rsid w:val="002748F2"/>
    <w:rsid w:val="00274A9F"/>
    <w:rsid w:val="00274FB5"/>
    <w:rsid w:val="00275014"/>
    <w:rsid w:val="0027596A"/>
    <w:rsid w:val="002759AD"/>
    <w:rsid w:val="00275A8B"/>
    <w:rsid w:val="00275C49"/>
    <w:rsid w:val="00275C77"/>
    <w:rsid w:val="00275C89"/>
    <w:rsid w:val="00275F11"/>
    <w:rsid w:val="002760EF"/>
    <w:rsid w:val="002762DD"/>
    <w:rsid w:val="002763BB"/>
    <w:rsid w:val="00276935"/>
    <w:rsid w:val="00280123"/>
    <w:rsid w:val="00280412"/>
    <w:rsid w:val="002806BD"/>
    <w:rsid w:val="00280E39"/>
    <w:rsid w:val="00281035"/>
    <w:rsid w:val="00281464"/>
    <w:rsid w:val="00281528"/>
    <w:rsid w:val="00281969"/>
    <w:rsid w:val="00281EC4"/>
    <w:rsid w:val="00282369"/>
    <w:rsid w:val="00282774"/>
    <w:rsid w:val="00282A3C"/>
    <w:rsid w:val="00282C7D"/>
    <w:rsid w:val="002833B3"/>
    <w:rsid w:val="00283DB9"/>
    <w:rsid w:val="002851F7"/>
    <w:rsid w:val="00285875"/>
    <w:rsid w:val="00285DCE"/>
    <w:rsid w:val="00285FC5"/>
    <w:rsid w:val="0028648B"/>
    <w:rsid w:val="002865C2"/>
    <w:rsid w:val="002866EA"/>
    <w:rsid w:val="00286EF2"/>
    <w:rsid w:val="00287068"/>
    <w:rsid w:val="002872D9"/>
    <w:rsid w:val="002878D1"/>
    <w:rsid w:val="00287B44"/>
    <w:rsid w:val="00287B96"/>
    <w:rsid w:val="002901FB"/>
    <w:rsid w:val="00290B98"/>
    <w:rsid w:val="00290E24"/>
    <w:rsid w:val="00290F9A"/>
    <w:rsid w:val="002923AE"/>
    <w:rsid w:val="00292448"/>
    <w:rsid w:val="00292783"/>
    <w:rsid w:val="00292D63"/>
    <w:rsid w:val="00292F40"/>
    <w:rsid w:val="0029352F"/>
    <w:rsid w:val="0029379E"/>
    <w:rsid w:val="00293AFE"/>
    <w:rsid w:val="002943D6"/>
    <w:rsid w:val="002945C8"/>
    <w:rsid w:val="00294F1C"/>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700"/>
    <w:rsid w:val="002A58A8"/>
    <w:rsid w:val="002A5E26"/>
    <w:rsid w:val="002A61F6"/>
    <w:rsid w:val="002A622C"/>
    <w:rsid w:val="002A667A"/>
    <w:rsid w:val="002A6703"/>
    <w:rsid w:val="002A679A"/>
    <w:rsid w:val="002A6ECB"/>
    <w:rsid w:val="002A702F"/>
    <w:rsid w:val="002A734F"/>
    <w:rsid w:val="002A760D"/>
    <w:rsid w:val="002A78DB"/>
    <w:rsid w:val="002B03E6"/>
    <w:rsid w:val="002B0712"/>
    <w:rsid w:val="002B08E7"/>
    <w:rsid w:val="002B08F9"/>
    <w:rsid w:val="002B0A2B"/>
    <w:rsid w:val="002B0E57"/>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670"/>
    <w:rsid w:val="002B597F"/>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F8E"/>
    <w:rsid w:val="002C5151"/>
    <w:rsid w:val="002C59C0"/>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4EC"/>
    <w:rsid w:val="002D6959"/>
    <w:rsid w:val="002D6AC2"/>
    <w:rsid w:val="002D6BC2"/>
    <w:rsid w:val="002D738B"/>
    <w:rsid w:val="002D7D2F"/>
    <w:rsid w:val="002E04A5"/>
    <w:rsid w:val="002E06CE"/>
    <w:rsid w:val="002E0D1F"/>
    <w:rsid w:val="002E0E5E"/>
    <w:rsid w:val="002E11D5"/>
    <w:rsid w:val="002E163D"/>
    <w:rsid w:val="002E1764"/>
    <w:rsid w:val="002E191B"/>
    <w:rsid w:val="002E19DB"/>
    <w:rsid w:val="002E219A"/>
    <w:rsid w:val="002E2646"/>
    <w:rsid w:val="002E2AC1"/>
    <w:rsid w:val="002E3384"/>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54D"/>
    <w:rsid w:val="003076CD"/>
    <w:rsid w:val="0031113C"/>
    <w:rsid w:val="00311185"/>
    <w:rsid w:val="00311FBB"/>
    <w:rsid w:val="0031203D"/>
    <w:rsid w:val="00312515"/>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290"/>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6B20"/>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54A"/>
    <w:rsid w:val="00333665"/>
    <w:rsid w:val="003339C2"/>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5EBC"/>
    <w:rsid w:val="00355EFF"/>
    <w:rsid w:val="0035628B"/>
    <w:rsid w:val="00356304"/>
    <w:rsid w:val="00356494"/>
    <w:rsid w:val="00356538"/>
    <w:rsid w:val="003572E9"/>
    <w:rsid w:val="003575A8"/>
    <w:rsid w:val="00357C06"/>
    <w:rsid w:val="00357D1C"/>
    <w:rsid w:val="0036004A"/>
    <w:rsid w:val="003600AF"/>
    <w:rsid w:val="00360E21"/>
    <w:rsid w:val="00361615"/>
    <w:rsid w:val="0036168C"/>
    <w:rsid w:val="003618C9"/>
    <w:rsid w:val="00361C1B"/>
    <w:rsid w:val="00361F14"/>
    <w:rsid w:val="003620CD"/>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63D9"/>
    <w:rsid w:val="0036663B"/>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63B"/>
    <w:rsid w:val="00375AB8"/>
    <w:rsid w:val="00375ADE"/>
    <w:rsid w:val="00375C1A"/>
    <w:rsid w:val="00375D65"/>
    <w:rsid w:val="00375FA2"/>
    <w:rsid w:val="00376585"/>
    <w:rsid w:val="0037659E"/>
    <w:rsid w:val="00376AC5"/>
    <w:rsid w:val="00376F5C"/>
    <w:rsid w:val="003779B5"/>
    <w:rsid w:val="00377AB9"/>
    <w:rsid w:val="0038016F"/>
    <w:rsid w:val="0038075C"/>
    <w:rsid w:val="00380787"/>
    <w:rsid w:val="00380CBF"/>
    <w:rsid w:val="003815C9"/>
    <w:rsid w:val="00381B67"/>
    <w:rsid w:val="003820BD"/>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26A"/>
    <w:rsid w:val="0039041B"/>
    <w:rsid w:val="00391204"/>
    <w:rsid w:val="0039142C"/>
    <w:rsid w:val="00391913"/>
    <w:rsid w:val="00391D2D"/>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592"/>
    <w:rsid w:val="003C1904"/>
    <w:rsid w:val="003C1AD0"/>
    <w:rsid w:val="003C1C4C"/>
    <w:rsid w:val="003C1CAB"/>
    <w:rsid w:val="003C21CF"/>
    <w:rsid w:val="003C22B1"/>
    <w:rsid w:val="003C2E83"/>
    <w:rsid w:val="003C3AAF"/>
    <w:rsid w:val="003C3AB5"/>
    <w:rsid w:val="003C3AEA"/>
    <w:rsid w:val="003C3B8A"/>
    <w:rsid w:val="003C3D87"/>
    <w:rsid w:val="003C3DCE"/>
    <w:rsid w:val="003C3DD8"/>
    <w:rsid w:val="003C476D"/>
    <w:rsid w:val="003C4E35"/>
    <w:rsid w:val="003C4E55"/>
    <w:rsid w:val="003C54C3"/>
    <w:rsid w:val="003C5862"/>
    <w:rsid w:val="003C5AFF"/>
    <w:rsid w:val="003C636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3A0C"/>
    <w:rsid w:val="003D405F"/>
    <w:rsid w:val="003D49B7"/>
    <w:rsid w:val="003D4C94"/>
    <w:rsid w:val="003D4F8D"/>
    <w:rsid w:val="003D533C"/>
    <w:rsid w:val="003D5873"/>
    <w:rsid w:val="003D6385"/>
    <w:rsid w:val="003D738E"/>
    <w:rsid w:val="003D73AA"/>
    <w:rsid w:val="003D7410"/>
    <w:rsid w:val="003D7605"/>
    <w:rsid w:val="003D773A"/>
    <w:rsid w:val="003D7956"/>
    <w:rsid w:val="003D7FAA"/>
    <w:rsid w:val="003E057D"/>
    <w:rsid w:val="003E0778"/>
    <w:rsid w:val="003E0A95"/>
    <w:rsid w:val="003E1134"/>
    <w:rsid w:val="003E13B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6319"/>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3E3A"/>
    <w:rsid w:val="004042F5"/>
    <w:rsid w:val="00404453"/>
    <w:rsid w:val="00404C26"/>
    <w:rsid w:val="00405227"/>
    <w:rsid w:val="00405F4A"/>
    <w:rsid w:val="00406245"/>
    <w:rsid w:val="004062E5"/>
    <w:rsid w:val="004062ED"/>
    <w:rsid w:val="004063F7"/>
    <w:rsid w:val="004065BF"/>
    <w:rsid w:val="004067CB"/>
    <w:rsid w:val="00406AF2"/>
    <w:rsid w:val="00406D31"/>
    <w:rsid w:val="00407496"/>
    <w:rsid w:val="00407732"/>
    <w:rsid w:val="004077DC"/>
    <w:rsid w:val="00407BD8"/>
    <w:rsid w:val="00407C4B"/>
    <w:rsid w:val="00410428"/>
    <w:rsid w:val="00410C1A"/>
    <w:rsid w:val="00410E57"/>
    <w:rsid w:val="0041157E"/>
    <w:rsid w:val="004116AA"/>
    <w:rsid w:val="0041170E"/>
    <w:rsid w:val="00411F31"/>
    <w:rsid w:val="0041296F"/>
    <w:rsid w:val="00412E2F"/>
    <w:rsid w:val="00412E43"/>
    <w:rsid w:val="00412F5E"/>
    <w:rsid w:val="004139AB"/>
    <w:rsid w:val="00413BD9"/>
    <w:rsid w:val="00413F82"/>
    <w:rsid w:val="00414337"/>
    <w:rsid w:val="00414557"/>
    <w:rsid w:val="004149BE"/>
    <w:rsid w:val="004150EF"/>
    <w:rsid w:val="004154D9"/>
    <w:rsid w:val="004158C7"/>
    <w:rsid w:val="00415EB6"/>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412C"/>
    <w:rsid w:val="0043413B"/>
    <w:rsid w:val="0043457F"/>
    <w:rsid w:val="0043474E"/>
    <w:rsid w:val="004349C9"/>
    <w:rsid w:val="00434B5B"/>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4AE"/>
    <w:rsid w:val="00441775"/>
    <w:rsid w:val="00441EE7"/>
    <w:rsid w:val="004421F2"/>
    <w:rsid w:val="004425DA"/>
    <w:rsid w:val="00442A2A"/>
    <w:rsid w:val="0044309A"/>
    <w:rsid w:val="00443459"/>
    <w:rsid w:val="0044376A"/>
    <w:rsid w:val="00443AD9"/>
    <w:rsid w:val="004441F0"/>
    <w:rsid w:val="00444B3F"/>
    <w:rsid w:val="004450BD"/>
    <w:rsid w:val="004456BD"/>
    <w:rsid w:val="00445B63"/>
    <w:rsid w:val="00446348"/>
    <w:rsid w:val="0044673F"/>
    <w:rsid w:val="0044728D"/>
    <w:rsid w:val="00447468"/>
    <w:rsid w:val="0044799D"/>
    <w:rsid w:val="00447A70"/>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75D"/>
    <w:rsid w:val="0045797F"/>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30A"/>
    <w:rsid w:val="004639BB"/>
    <w:rsid w:val="00463E35"/>
    <w:rsid w:val="004644E2"/>
    <w:rsid w:val="00464600"/>
    <w:rsid w:val="00464ED3"/>
    <w:rsid w:val="00465543"/>
    <w:rsid w:val="00465A33"/>
    <w:rsid w:val="00465CD7"/>
    <w:rsid w:val="00465CEA"/>
    <w:rsid w:val="00465E4B"/>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61B"/>
    <w:rsid w:val="004806BD"/>
    <w:rsid w:val="00480DA7"/>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8B"/>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2D8"/>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45D"/>
    <w:rsid w:val="004D5554"/>
    <w:rsid w:val="004D577E"/>
    <w:rsid w:val="004D5807"/>
    <w:rsid w:val="004D71C4"/>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5D"/>
    <w:rsid w:val="004E63C3"/>
    <w:rsid w:val="004E6618"/>
    <w:rsid w:val="004E66DF"/>
    <w:rsid w:val="004E67AA"/>
    <w:rsid w:val="004E680C"/>
    <w:rsid w:val="004E6B64"/>
    <w:rsid w:val="004E6D59"/>
    <w:rsid w:val="004E6F89"/>
    <w:rsid w:val="004E718D"/>
    <w:rsid w:val="004E72D4"/>
    <w:rsid w:val="004E79DE"/>
    <w:rsid w:val="004F04D0"/>
    <w:rsid w:val="004F05EB"/>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4F7E6C"/>
    <w:rsid w:val="0050027F"/>
    <w:rsid w:val="005003D8"/>
    <w:rsid w:val="00500535"/>
    <w:rsid w:val="0050080E"/>
    <w:rsid w:val="005010CA"/>
    <w:rsid w:val="005016E5"/>
    <w:rsid w:val="00501B77"/>
    <w:rsid w:val="00502358"/>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5FD9"/>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E5C"/>
    <w:rsid w:val="005161D2"/>
    <w:rsid w:val="005162F1"/>
    <w:rsid w:val="00516392"/>
    <w:rsid w:val="00516487"/>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5F4"/>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890"/>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874"/>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06C"/>
    <w:rsid w:val="00574E2E"/>
    <w:rsid w:val="00574E48"/>
    <w:rsid w:val="00574E56"/>
    <w:rsid w:val="00574E97"/>
    <w:rsid w:val="005752BF"/>
    <w:rsid w:val="005758F6"/>
    <w:rsid w:val="005759A2"/>
    <w:rsid w:val="00576308"/>
    <w:rsid w:val="005764A3"/>
    <w:rsid w:val="00577A04"/>
    <w:rsid w:val="0058002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4B85"/>
    <w:rsid w:val="00585587"/>
    <w:rsid w:val="00586196"/>
    <w:rsid w:val="00586535"/>
    <w:rsid w:val="0058693C"/>
    <w:rsid w:val="00586A4E"/>
    <w:rsid w:val="00586E91"/>
    <w:rsid w:val="0058767D"/>
    <w:rsid w:val="005877E2"/>
    <w:rsid w:val="00587879"/>
    <w:rsid w:val="00587DBE"/>
    <w:rsid w:val="00587FA8"/>
    <w:rsid w:val="005900FF"/>
    <w:rsid w:val="00590333"/>
    <w:rsid w:val="005907D6"/>
    <w:rsid w:val="00590AF4"/>
    <w:rsid w:val="00590DF1"/>
    <w:rsid w:val="0059127F"/>
    <w:rsid w:val="00591299"/>
    <w:rsid w:val="00591C9C"/>
    <w:rsid w:val="0059221F"/>
    <w:rsid w:val="00592459"/>
    <w:rsid w:val="005928E7"/>
    <w:rsid w:val="005936E8"/>
    <w:rsid w:val="00593759"/>
    <w:rsid w:val="0059380B"/>
    <w:rsid w:val="00593A7C"/>
    <w:rsid w:val="00594132"/>
    <w:rsid w:val="005942CC"/>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22"/>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374"/>
    <w:rsid w:val="005B062B"/>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772"/>
    <w:rsid w:val="005B580C"/>
    <w:rsid w:val="005B58BF"/>
    <w:rsid w:val="005B6080"/>
    <w:rsid w:val="005B61AF"/>
    <w:rsid w:val="005B6347"/>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781E"/>
    <w:rsid w:val="005D7ECF"/>
    <w:rsid w:val="005E0232"/>
    <w:rsid w:val="005E07BF"/>
    <w:rsid w:val="005E12F7"/>
    <w:rsid w:val="005E1360"/>
    <w:rsid w:val="005E1452"/>
    <w:rsid w:val="005E1AD5"/>
    <w:rsid w:val="005E28E7"/>
    <w:rsid w:val="005E3610"/>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7AA"/>
    <w:rsid w:val="005F4EF4"/>
    <w:rsid w:val="005F5209"/>
    <w:rsid w:val="005F52D7"/>
    <w:rsid w:val="005F5860"/>
    <w:rsid w:val="005F5953"/>
    <w:rsid w:val="005F595E"/>
    <w:rsid w:val="005F5D35"/>
    <w:rsid w:val="005F5FC0"/>
    <w:rsid w:val="00600044"/>
    <w:rsid w:val="00600340"/>
    <w:rsid w:val="006003AD"/>
    <w:rsid w:val="006004B0"/>
    <w:rsid w:val="006004F7"/>
    <w:rsid w:val="006008E4"/>
    <w:rsid w:val="00600A06"/>
    <w:rsid w:val="006017EF"/>
    <w:rsid w:val="0060197C"/>
    <w:rsid w:val="00601D48"/>
    <w:rsid w:val="00602DB7"/>
    <w:rsid w:val="00603064"/>
    <w:rsid w:val="006037E8"/>
    <w:rsid w:val="006038AC"/>
    <w:rsid w:val="00603F8F"/>
    <w:rsid w:val="0060479A"/>
    <w:rsid w:val="0060488E"/>
    <w:rsid w:val="00604DD8"/>
    <w:rsid w:val="006056BB"/>
    <w:rsid w:val="0060576F"/>
    <w:rsid w:val="00605C29"/>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191"/>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6B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2A3F"/>
    <w:rsid w:val="00633179"/>
    <w:rsid w:val="006331B3"/>
    <w:rsid w:val="00633409"/>
    <w:rsid w:val="00633DAE"/>
    <w:rsid w:val="006341E6"/>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4063D"/>
    <w:rsid w:val="00640647"/>
    <w:rsid w:val="00640A84"/>
    <w:rsid w:val="00640B94"/>
    <w:rsid w:val="00640C36"/>
    <w:rsid w:val="00640E81"/>
    <w:rsid w:val="00640F1E"/>
    <w:rsid w:val="0064100D"/>
    <w:rsid w:val="00641789"/>
    <w:rsid w:val="006418BC"/>
    <w:rsid w:val="00642206"/>
    <w:rsid w:val="006424FD"/>
    <w:rsid w:val="00642F76"/>
    <w:rsid w:val="006430AE"/>
    <w:rsid w:val="00643B0B"/>
    <w:rsid w:val="00643D3E"/>
    <w:rsid w:val="0064425C"/>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209"/>
    <w:rsid w:val="00650A30"/>
    <w:rsid w:val="00650E7A"/>
    <w:rsid w:val="00650E7D"/>
    <w:rsid w:val="00651430"/>
    <w:rsid w:val="00651A27"/>
    <w:rsid w:val="00651AB3"/>
    <w:rsid w:val="00651AEC"/>
    <w:rsid w:val="00652CB7"/>
    <w:rsid w:val="00652DBE"/>
    <w:rsid w:val="00653392"/>
    <w:rsid w:val="006534DD"/>
    <w:rsid w:val="0065377B"/>
    <w:rsid w:val="00653BFA"/>
    <w:rsid w:val="00654220"/>
    <w:rsid w:val="00654443"/>
    <w:rsid w:val="006551E2"/>
    <w:rsid w:val="0065552F"/>
    <w:rsid w:val="00655545"/>
    <w:rsid w:val="00656C3E"/>
    <w:rsid w:val="00656C7E"/>
    <w:rsid w:val="00657002"/>
    <w:rsid w:val="00657081"/>
    <w:rsid w:val="0065751C"/>
    <w:rsid w:val="0065758E"/>
    <w:rsid w:val="00657FA7"/>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4AB"/>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B24"/>
    <w:rsid w:val="00686D81"/>
    <w:rsid w:val="006878C9"/>
    <w:rsid w:val="00687B45"/>
    <w:rsid w:val="00687FE5"/>
    <w:rsid w:val="006901CA"/>
    <w:rsid w:val="00692367"/>
    <w:rsid w:val="00692514"/>
    <w:rsid w:val="00692A13"/>
    <w:rsid w:val="00692B4F"/>
    <w:rsid w:val="00692BBA"/>
    <w:rsid w:val="00693383"/>
    <w:rsid w:val="00693A87"/>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1A18"/>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FA9"/>
    <w:rsid w:val="007013A7"/>
    <w:rsid w:val="00701664"/>
    <w:rsid w:val="00701B54"/>
    <w:rsid w:val="00701FB4"/>
    <w:rsid w:val="007024B4"/>
    <w:rsid w:val="00702623"/>
    <w:rsid w:val="007026E8"/>
    <w:rsid w:val="00702BDE"/>
    <w:rsid w:val="00702DCA"/>
    <w:rsid w:val="0070304F"/>
    <w:rsid w:val="007037E1"/>
    <w:rsid w:val="007044BE"/>
    <w:rsid w:val="00704809"/>
    <w:rsid w:val="00704829"/>
    <w:rsid w:val="00704856"/>
    <w:rsid w:val="00704A08"/>
    <w:rsid w:val="00704DF3"/>
    <w:rsid w:val="007050E2"/>
    <w:rsid w:val="00705192"/>
    <w:rsid w:val="007051B8"/>
    <w:rsid w:val="007051CD"/>
    <w:rsid w:val="00705278"/>
    <w:rsid w:val="00705BE2"/>
    <w:rsid w:val="00706037"/>
    <w:rsid w:val="00706900"/>
    <w:rsid w:val="00706A41"/>
    <w:rsid w:val="00706CDE"/>
    <w:rsid w:val="007076BA"/>
    <w:rsid w:val="007079F1"/>
    <w:rsid w:val="00707AA8"/>
    <w:rsid w:val="00710A09"/>
    <w:rsid w:val="00710AB4"/>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588D"/>
    <w:rsid w:val="00715EE8"/>
    <w:rsid w:val="007170E3"/>
    <w:rsid w:val="007173A2"/>
    <w:rsid w:val="00717688"/>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509"/>
    <w:rsid w:val="00726557"/>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51D"/>
    <w:rsid w:val="007366F6"/>
    <w:rsid w:val="00736AFB"/>
    <w:rsid w:val="00737120"/>
    <w:rsid w:val="007378F8"/>
    <w:rsid w:val="00737B27"/>
    <w:rsid w:val="00740643"/>
    <w:rsid w:val="00740BDC"/>
    <w:rsid w:val="00741F9C"/>
    <w:rsid w:val="007428C7"/>
    <w:rsid w:val="007428EE"/>
    <w:rsid w:val="00742AA3"/>
    <w:rsid w:val="00742BED"/>
    <w:rsid w:val="007438EF"/>
    <w:rsid w:val="00743BBC"/>
    <w:rsid w:val="00744A6D"/>
    <w:rsid w:val="00744C0A"/>
    <w:rsid w:val="00745341"/>
    <w:rsid w:val="00745F88"/>
    <w:rsid w:val="00746371"/>
    <w:rsid w:val="00746399"/>
    <w:rsid w:val="0074724D"/>
    <w:rsid w:val="007475FF"/>
    <w:rsid w:val="00747DC5"/>
    <w:rsid w:val="0075019E"/>
    <w:rsid w:val="0075024D"/>
    <w:rsid w:val="00750285"/>
    <w:rsid w:val="007505B6"/>
    <w:rsid w:val="00750D1F"/>
    <w:rsid w:val="00750ED7"/>
    <w:rsid w:val="00751464"/>
    <w:rsid w:val="00751550"/>
    <w:rsid w:val="00752325"/>
    <w:rsid w:val="0075431E"/>
    <w:rsid w:val="00754BE4"/>
    <w:rsid w:val="00755144"/>
    <w:rsid w:val="0075560C"/>
    <w:rsid w:val="00756499"/>
    <w:rsid w:val="00756EF5"/>
    <w:rsid w:val="0075732B"/>
    <w:rsid w:val="0075745C"/>
    <w:rsid w:val="00757970"/>
    <w:rsid w:val="0075798C"/>
    <w:rsid w:val="00757A2F"/>
    <w:rsid w:val="00757FCC"/>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A5F"/>
    <w:rsid w:val="00773C8B"/>
    <w:rsid w:val="00774020"/>
    <w:rsid w:val="0077525A"/>
    <w:rsid w:val="00775489"/>
    <w:rsid w:val="00775CF4"/>
    <w:rsid w:val="00776191"/>
    <w:rsid w:val="007764F1"/>
    <w:rsid w:val="007766C9"/>
    <w:rsid w:val="00776A09"/>
    <w:rsid w:val="007779E5"/>
    <w:rsid w:val="00777A19"/>
    <w:rsid w:val="00777C27"/>
    <w:rsid w:val="00777CFB"/>
    <w:rsid w:val="0078030A"/>
    <w:rsid w:val="00780458"/>
    <w:rsid w:val="00780BDD"/>
    <w:rsid w:val="00780D92"/>
    <w:rsid w:val="00781978"/>
    <w:rsid w:val="00782397"/>
    <w:rsid w:val="0078243B"/>
    <w:rsid w:val="00782914"/>
    <w:rsid w:val="00782A1F"/>
    <w:rsid w:val="00782FA7"/>
    <w:rsid w:val="0078304A"/>
    <w:rsid w:val="0078305E"/>
    <w:rsid w:val="0078335F"/>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11"/>
    <w:rsid w:val="00790035"/>
    <w:rsid w:val="00790093"/>
    <w:rsid w:val="007900ED"/>
    <w:rsid w:val="00790221"/>
    <w:rsid w:val="007907EF"/>
    <w:rsid w:val="00790AC0"/>
    <w:rsid w:val="0079143C"/>
    <w:rsid w:val="007917A6"/>
    <w:rsid w:val="0079193F"/>
    <w:rsid w:val="00791A6C"/>
    <w:rsid w:val="00791B08"/>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3E"/>
    <w:rsid w:val="007A5097"/>
    <w:rsid w:val="007A5571"/>
    <w:rsid w:val="007A5C90"/>
    <w:rsid w:val="007A5F69"/>
    <w:rsid w:val="007A5F9B"/>
    <w:rsid w:val="007A6064"/>
    <w:rsid w:val="007A6695"/>
    <w:rsid w:val="007A68E7"/>
    <w:rsid w:val="007A7B60"/>
    <w:rsid w:val="007A7E76"/>
    <w:rsid w:val="007A7FC9"/>
    <w:rsid w:val="007B02B6"/>
    <w:rsid w:val="007B086A"/>
    <w:rsid w:val="007B1117"/>
    <w:rsid w:val="007B11E9"/>
    <w:rsid w:val="007B14D3"/>
    <w:rsid w:val="007B1551"/>
    <w:rsid w:val="007B2124"/>
    <w:rsid w:val="007B2721"/>
    <w:rsid w:val="007B37DA"/>
    <w:rsid w:val="007B3A5B"/>
    <w:rsid w:val="007B3C20"/>
    <w:rsid w:val="007B3C85"/>
    <w:rsid w:val="007B3EFC"/>
    <w:rsid w:val="007B3FE4"/>
    <w:rsid w:val="007B4141"/>
    <w:rsid w:val="007B41FB"/>
    <w:rsid w:val="007B4E07"/>
    <w:rsid w:val="007B575F"/>
    <w:rsid w:val="007B5886"/>
    <w:rsid w:val="007B58E0"/>
    <w:rsid w:val="007B60D7"/>
    <w:rsid w:val="007B6100"/>
    <w:rsid w:val="007B6298"/>
    <w:rsid w:val="007B7045"/>
    <w:rsid w:val="007B70C2"/>
    <w:rsid w:val="007B75B2"/>
    <w:rsid w:val="007B75C3"/>
    <w:rsid w:val="007B777F"/>
    <w:rsid w:val="007B7921"/>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CD1"/>
    <w:rsid w:val="007C77E9"/>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243"/>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217"/>
    <w:rsid w:val="0081245F"/>
    <w:rsid w:val="00812B9B"/>
    <w:rsid w:val="00812DBF"/>
    <w:rsid w:val="00813127"/>
    <w:rsid w:val="0081312A"/>
    <w:rsid w:val="00813860"/>
    <w:rsid w:val="0081387E"/>
    <w:rsid w:val="00813CBF"/>
    <w:rsid w:val="00814186"/>
    <w:rsid w:val="00814692"/>
    <w:rsid w:val="008149CA"/>
    <w:rsid w:val="00814BEE"/>
    <w:rsid w:val="008152DC"/>
    <w:rsid w:val="008153D4"/>
    <w:rsid w:val="008155F4"/>
    <w:rsid w:val="00815DED"/>
    <w:rsid w:val="0081622A"/>
    <w:rsid w:val="00816A1F"/>
    <w:rsid w:val="00816EDB"/>
    <w:rsid w:val="00816EE5"/>
    <w:rsid w:val="008172FE"/>
    <w:rsid w:val="00817471"/>
    <w:rsid w:val="008204C9"/>
    <w:rsid w:val="00820B9C"/>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28"/>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9E4"/>
    <w:rsid w:val="00827A0A"/>
    <w:rsid w:val="00830720"/>
    <w:rsid w:val="00830B41"/>
    <w:rsid w:val="00831BBD"/>
    <w:rsid w:val="008321A9"/>
    <w:rsid w:val="008321E0"/>
    <w:rsid w:val="008327F2"/>
    <w:rsid w:val="00832C98"/>
    <w:rsid w:val="00833500"/>
    <w:rsid w:val="00833513"/>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C48"/>
    <w:rsid w:val="00843CB7"/>
    <w:rsid w:val="008440D0"/>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A7D"/>
    <w:rsid w:val="00854BEC"/>
    <w:rsid w:val="00854FD9"/>
    <w:rsid w:val="008557D2"/>
    <w:rsid w:val="00855CFF"/>
    <w:rsid w:val="00855E85"/>
    <w:rsid w:val="008566D3"/>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A55"/>
    <w:rsid w:val="00871E01"/>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2E7E"/>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52AF"/>
    <w:rsid w:val="008A5E78"/>
    <w:rsid w:val="008A5F27"/>
    <w:rsid w:val="008A6A2A"/>
    <w:rsid w:val="008A6A4F"/>
    <w:rsid w:val="008A6C38"/>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14DE"/>
    <w:rsid w:val="008C1881"/>
    <w:rsid w:val="008C223A"/>
    <w:rsid w:val="008C23AF"/>
    <w:rsid w:val="008C2726"/>
    <w:rsid w:val="008C2D10"/>
    <w:rsid w:val="008C2EE5"/>
    <w:rsid w:val="008C3082"/>
    <w:rsid w:val="008C348D"/>
    <w:rsid w:val="008C3512"/>
    <w:rsid w:val="008C37B2"/>
    <w:rsid w:val="008C3B61"/>
    <w:rsid w:val="008C46E1"/>
    <w:rsid w:val="008C4FCF"/>
    <w:rsid w:val="008C528C"/>
    <w:rsid w:val="008C54CF"/>
    <w:rsid w:val="008C55AB"/>
    <w:rsid w:val="008C5848"/>
    <w:rsid w:val="008C59D3"/>
    <w:rsid w:val="008C5A70"/>
    <w:rsid w:val="008C5DF8"/>
    <w:rsid w:val="008C633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1272"/>
    <w:rsid w:val="008E128D"/>
    <w:rsid w:val="008E14EE"/>
    <w:rsid w:val="008E1E5D"/>
    <w:rsid w:val="008E208F"/>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659"/>
    <w:rsid w:val="008F418B"/>
    <w:rsid w:val="008F47FA"/>
    <w:rsid w:val="008F48F8"/>
    <w:rsid w:val="008F4A03"/>
    <w:rsid w:val="008F5724"/>
    <w:rsid w:val="008F5879"/>
    <w:rsid w:val="008F5E74"/>
    <w:rsid w:val="008F5EAD"/>
    <w:rsid w:val="008F6402"/>
    <w:rsid w:val="008F66AC"/>
    <w:rsid w:val="008F66EE"/>
    <w:rsid w:val="008F7148"/>
    <w:rsid w:val="008F73F6"/>
    <w:rsid w:val="008F778F"/>
    <w:rsid w:val="008F7AA5"/>
    <w:rsid w:val="00901515"/>
    <w:rsid w:val="00901644"/>
    <w:rsid w:val="009025C4"/>
    <w:rsid w:val="009026B2"/>
    <w:rsid w:val="00902BAE"/>
    <w:rsid w:val="0090303D"/>
    <w:rsid w:val="00903473"/>
    <w:rsid w:val="009034F7"/>
    <w:rsid w:val="00903D0B"/>
    <w:rsid w:val="00904056"/>
    <w:rsid w:val="00904341"/>
    <w:rsid w:val="009045F5"/>
    <w:rsid w:val="0090493E"/>
    <w:rsid w:val="00904A05"/>
    <w:rsid w:val="009050F8"/>
    <w:rsid w:val="00905601"/>
    <w:rsid w:val="00906B64"/>
    <w:rsid w:val="00906E83"/>
    <w:rsid w:val="00907069"/>
    <w:rsid w:val="00907765"/>
    <w:rsid w:val="00907A35"/>
    <w:rsid w:val="00907FF1"/>
    <w:rsid w:val="00910147"/>
    <w:rsid w:val="00910356"/>
    <w:rsid w:val="0091072E"/>
    <w:rsid w:val="00910B67"/>
    <w:rsid w:val="00910BE1"/>
    <w:rsid w:val="00910C19"/>
    <w:rsid w:val="009112FA"/>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4AC"/>
    <w:rsid w:val="0092675B"/>
    <w:rsid w:val="009268F3"/>
    <w:rsid w:val="00926B5E"/>
    <w:rsid w:val="00927229"/>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CDE"/>
    <w:rsid w:val="00945E5F"/>
    <w:rsid w:val="0094614F"/>
    <w:rsid w:val="009464F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AE8"/>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DDF"/>
    <w:rsid w:val="00976EF7"/>
    <w:rsid w:val="0097706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575"/>
    <w:rsid w:val="00990AFA"/>
    <w:rsid w:val="0099108B"/>
    <w:rsid w:val="0099135F"/>
    <w:rsid w:val="009913F6"/>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2C0"/>
    <w:rsid w:val="009978B2"/>
    <w:rsid w:val="00997DF1"/>
    <w:rsid w:val="00997FD2"/>
    <w:rsid w:val="009A01DD"/>
    <w:rsid w:val="009A0269"/>
    <w:rsid w:val="009A09C4"/>
    <w:rsid w:val="009A10E0"/>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54C"/>
    <w:rsid w:val="009C4FAE"/>
    <w:rsid w:val="009C5103"/>
    <w:rsid w:val="009C526C"/>
    <w:rsid w:val="009C5315"/>
    <w:rsid w:val="009C5399"/>
    <w:rsid w:val="009C5A27"/>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4356"/>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0D55"/>
    <w:rsid w:val="009E1091"/>
    <w:rsid w:val="009E128A"/>
    <w:rsid w:val="009E1E54"/>
    <w:rsid w:val="009E210A"/>
    <w:rsid w:val="009E26BA"/>
    <w:rsid w:val="009E2BB9"/>
    <w:rsid w:val="009E2C0D"/>
    <w:rsid w:val="009E2FEF"/>
    <w:rsid w:val="009E3348"/>
    <w:rsid w:val="009E3812"/>
    <w:rsid w:val="009E3C4D"/>
    <w:rsid w:val="009E4283"/>
    <w:rsid w:val="009E4929"/>
    <w:rsid w:val="009E4948"/>
    <w:rsid w:val="009E504D"/>
    <w:rsid w:val="009E5170"/>
    <w:rsid w:val="009E5219"/>
    <w:rsid w:val="009E5793"/>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7FC"/>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7D"/>
    <w:rsid w:val="00A2019D"/>
    <w:rsid w:val="00A2047C"/>
    <w:rsid w:val="00A20500"/>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854"/>
    <w:rsid w:val="00A359D7"/>
    <w:rsid w:val="00A35B70"/>
    <w:rsid w:val="00A35DAE"/>
    <w:rsid w:val="00A362BC"/>
    <w:rsid w:val="00A3655D"/>
    <w:rsid w:val="00A36A48"/>
    <w:rsid w:val="00A36AA2"/>
    <w:rsid w:val="00A37093"/>
    <w:rsid w:val="00A371F2"/>
    <w:rsid w:val="00A3730A"/>
    <w:rsid w:val="00A377B0"/>
    <w:rsid w:val="00A379C3"/>
    <w:rsid w:val="00A37B27"/>
    <w:rsid w:val="00A40322"/>
    <w:rsid w:val="00A40558"/>
    <w:rsid w:val="00A406C1"/>
    <w:rsid w:val="00A4137A"/>
    <w:rsid w:val="00A418DE"/>
    <w:rsid w:val="00A41D91"/>
    <w:rsid w:val="00A4202E"/>
    <w:rsid w:val="00A42323"/>
    <w:rsid w:val="00A424FF"/>
    <w:rsid w:val="00A427AA"/>
    <w:rsid w:val="00A42CF1"/>
    <w:rsid w:val="00A43118"/>
    <w:rsid w:val="00A432E4"/>
    <w:rsid w:val="00A440A8"/>
    <w:rsid w:val="00A44B89"/>
    <w:rsid w:val="00A44BA5"/>
    <w:rsid w:val="00A44C00"/>
    <w:rsid w:val="00A44DBF"/>
    <w:rsid w:val="00A450CC"/>
    <w:rsid w:val="00A451FB"/>
    <w:rsid w:val="00A45C51"/>
    <w:rsid w:val="00A461CE"/>
    <w:rsid w:val="00A46C18"/>
    <w:rsid w:val="00A46CA2"/>
    <w:rsid w:val="00A4771B"/>
    <w:rsid w:val="00A47E54"/>
    <w:rsid w:val="00A47EEC"/>
    <w:rsid w:val="00A50288"/>
    <w:rsid w:val="00A5067B"/>
    <w:rsid w:val="00A50D73"/>
    <w:rsid w:val="00A5159C"/>
    <w:rsid w:val="00A51AAD"/>
    <w:rsid w:val="00A51DD5"/>
    <w:rsid w:val="00A5214A"/>
    <w:rsid w:val="00A521DD"/>
    <w:rsid w:val="00A52415"/>
    <w:rsid w:val="00A52648"/>
    <w:rsid w:val="00A526B5"/>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0B17"/>
    <w:rsid w:val="00A7104C"/>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F97"/>
    <w:rsid w:val="00A805AF"/>
    <w:rsid w:val="00A8060F"/>
    <w:rsid w:val="00A80F16"/>
    <w:rsid w:val="00A810AF"/>
    <w:rsid w:val="00A81201"/>
    <w:rsid w:val="00A81915"/>
    <w:rsid w:val="00A82371"/>
    <w:rsid w:val="00A8237D"/>
    <w:rsid w:val="00A82C6C"/>
    <w:rsid w:val="00A82FA5"/>
    <w:rsid w:val="00A83C9E"/>
    <w:rsid w:val="00A83DD1"/>
    <w:rsid w:val="00A84019"/>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6CB"/>
    <w:rsid w:val="00A93BBA"/>
    <w:rsid w:val="00A93ED5"/>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B4C"/>
    <w:rsid w:val="00AD4C9D"/>
    <w:rsid w:val="00AD4D81"/>
    <w:rsid w:val="00AD4D86"/>
    <w:rsid w:val="00AD5501"/>
    <w:rsid w:val="00AD5536"/>
    <w:rsid w:val="00AD592D"/>
    <w:rsid w:val="00AD5CAC"/>
    <w:rsid w:val="00AD5CCB"/>
    <w:rsid w:val="00AD5E9A"/>
    <w:rsid w:val="00AD67B3"/>
    <w:rsid w:val="00AD6B25"/>
    <w:rsid w:val="00AD6C3C"/>
    <w:rsid w:val="00AD72A7"/>
    <w:rsid w:val="00AD737C"/>
    <w:rsid w:val="00AD73C4"/>
    <w:rsid w:val="00AD7487"/>
    <w:rsid w:val="00AD74BE"/>
    <w:rsid w:val="00AD766E"/>
    <w:rsid w:val="00AE0CDA"/>
    <w:rsid w:val="00AE0D1D"/>
    <w:rsid w:val="00AE1692"/>
    <w:rsid w:val="00AE1E66"/>
    <w:rsid w:val="00AE200A"/>
    <w:rsid w:val="00AE2C45"/>
    <w:rsid w:val="00AE2D2E"/>
    <w:rsid w:val="00AE357E"/>
    <w:rsid w:val="00AE3622"/>
    <w:rsid w:val="00AE37AB"/>
    <w:rsid w:val="00AE37C4"/>
    <w:rsid w:val="00AE3AA7"/>
    <w:rsid w:val="00AE3C5B"/>
    <w:rsid w:val="00AE3EC6"/>
    <w:rsid w:val="00AE471D"/>
    <w:rsid w:val="00AE487F"/>
    <w:rsid w:val="00AE4B39"/>
    <w:rsid w:val="00AE4D1F"/>
    <w:rsid w:val="00AE520A"/>
    <w:rsid w:val="00AE5334"/>
    <w:rsid w:val="00AE55D3"/>
    <w:rsid w:val="00AE5986"/>
    <w:rsid w:val="00AE6004"/>
    <w:rsid w:val="00AE60AA"/>
    <w:rsid w:val="00AE614A"/>
    <w:rsid w:val="00AE6CB1"/>
    <w:rsid w:val="00AE71C8"/>
    <w:rsid w:val="00AE72F5"/>
    <w:rsid w:val="00AE748A"/>
    <w:rsid w:val="00AE790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E19"/>
    <w:rsid w:val="00B00296"/>
    <w:rsid w:val="00B01642"/>
    <w:rsid w:val="00B017EB"/>
    <w:rsid w:val="00B01C3A"/>
    <w:rsid w:val="00B02295"/>
    <w:rsid w:val="00B022AA"/>
    <w:rsid w:val="00B02464"/>
    <w:rsid w:val="00B02637"/>
    <w:rsid w:val="00B02840"/>
    <w:rsid w:val="00B02A45"/>
    <w:rsid w:val="00B02C81"/>
    <w:rsid w:val="00B02E48"/>
    <w:rsid w:val="00B03081"/>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69DC"/>
    <w:rsid w:val="00B0706D"/>
    <w:rsid w:val="00B07632"/>
    <w:rsid w:val="00B07AC6"/>
    <w:rsid w:val="00B07C51"/>
    <w:rsid w:val="00B07F99"/>
    <w:rsid w:val="00B104AF"/>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2A76"/>
    <w:rsid w:val="00B3315F"/>
    <w:rsid w:val="00B33AD0"/>
    <w:rsid w:val="00B33C1F"/>
    <w:rsid w:val="00B3427C"/>
    <w:rsid w:val="00B3439E"/>
    <w:rsid w:val="00B3463F"/>
    <w:rsid w:val="00B34FF1"/>
    <w:rsid w:val="00B351C7"/>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87E"/>
    <w:rsid w:val="00B84CBA"/>
    <w:rsid w:val="00B84D81"/>
    <w:rsid w:val="00B84E1E"/>
    <w:rsid w:val="00B84F18"/>
    <w:rsid w:val="00B85876"/>
    <w:rsid w:val="00B85D70"/>
    <w:rsid w:val="00B86753"/>
    <w:rsid w:val="00B86969"/>
    <w:rsid w:val="00B86EC9"/>
    <w:rsid w:val="00B86EF4"/>
    <w:rsid w:val="00B877F5"/>
    <w:rsid w:val="00B87EB7"/>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7009"/>
    <w:rsid w:val="00B973B1"/>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773"/>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38C"/>
    <w:rsid w:val="00BD3AF0"/>
    <w:rsid w:val="00BD3E58"/>
    <w:rsid w:val="00BD3FAF"/>
    <w:rsid w:val="00BD4146"/>
    <w:rsid w:val="00BD494B"/>
    <w:rsid w:val="00BD4E28"/>
    <w:rsid w:val="00BD4FC8"/>
    <w:rsid w:val="00BD5135"/>
    <w:rsid w:val="00BD5176"/>
    <w:rsid w:val="00BD5A5B"/>
    <w:rsid w:val="00BD5B62"/>
    <w:rsid w:val="00BD5DFC"/>
    <w:rsid w:val="00BD5E97"/>
    <w:rsid w:val="00BD60C0"/>
    <w:rsid w:val="00BD6243"/>
    <w:rsid w:val="00BD66BE"/>
    <w:rsid w:val="00BD679A"/>
    <w:rsid w:val="00BD6A31"/>
    <w:rsid w:val="00BD6BE6"/>
    <w:rsid w:val="00BE0172"/>
    <w:rsid w:val="00BE02FB"/>
    <w:rsid w:val="00BE045E"/>
    <w:rsid w:val="00BE09E5"/>
    <w:rsid w:val="00BE0BCA"/>
    <w:rsid w:val="00BE1589"/>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E28"/>
    <w:rsid w:val="00BE3F11"/>
    <w:rsid w:val="00BE47C5"/>
    <w:rsid w:val="00BE4F89"/>
    <w:rsid w:val="00BE57D0"/>
    <w:rsid w:val="00BE6E2C"/>
    <w:rsid w:val="00BE72B5"/>
    <w:rsid w:val="00BE731D"/>
    <w:rsid w:val="00BE75F2"/>
    <w:rsid w:val="00BF0995"/>
    <w:rsid w:val="00BF0C9E"/>
    <w:rsid w:val="00BF0D61"/>
    <w:rsid w:val="00BF0FE6"/>
    <w:rsid w:val="00BF1217"/>
    <w:rsid w:val="00BF144A"/>
    <w:rsid w:val="00BF17BF"/>
    <w:rsid w:val="00BF1DF8"/>
    <w:rsid w:val="00BF1EB8"/>
    <w:rsid w:val="00BF1F98"/>
    <w:rsid w:val="00BF23A2"/>
    <w:rsid w:val="00BF29E9"/>
    <w:rsid w:val="00BF30DC"/>
    <w:rsid w:val="00BF36F2"/>
    <w:rsid w:val="00BF3B3B"/>
    <w:rsid w:val="00BF3DAA"/>
    <w:rsid w:val="00BF440A"/>
    <w:rsid w:val="00BF4442"/>
    <w:rsid w:val="00BF4514"/>
    <w:rsid w:val="00BF4929"/>
    <w:rsid w:val="00BF553F"/>
    <w:rsid w:val="00BF5BEA"/>
    <w:rsid w:val="00BF62DB"/>
    <w:rsid w:val="00BF633C"/>
    <w:rsid w:val="00BF64C0"/>
    <w:rsid w:val="00BF64C7"/>
    <w:rsid w:val="00BF6B95"/>
    <w:rsid w:val="00BF7A60"/>
    <w:rsid w:val="00C00267"/>
    <w:rsid w:val="00C003A3"/>
    <w:rsid w:val="00C0079A"/>
    <w:rsid w:val="00C00A98"/>
    <w:rsid w:val="00C01120"/>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8AD"/>
    <w:rsid w:val="00C05E28"/>
    <w:rsid w:val="00C06080"/>
    <w:rsid w:val="00C06271"/>
    <w:rsid w:val="00C063A4"/>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3D3"/>
    <w:rsid w:val="00C20571"/>
    <w:rsid w:val="00C20602"/>
    <w:rsid w:val="00C207AF"/>
    <w:rsid w:val="00C208CE"/>
    <w:rsid w:val="00C20A2C"/>
    <w:rsid w:val="00C20BC0"/>
    <w:rsid w:val="00C20D95"/>
    <w:rsid w:val="00C21170"/>
    <w:rsid w:val="00C21707"/>
    <w:rsid w:val="00C21CA3"/>
    <w:rsid w:val="00C221A8"/>
    <w:rsid w:val="00C221F0"/>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11A"/>
    <w:rsid w:val="00C3052A"/>
    <w:rsid w:val="00C30A90"/>
    <w:rsid w:val="00C30E71"/>
    <w:rsid w:val="00C31050"/>
    <w:rsid w:val="00C31361"/>
    <w:rsid w:val="00C31A6A"/>
    <w:rsid w:val="00C31B95"/>
    <w:rsid w:val="00C32386"/>
    <w:rsid w:val="00C327A6"/>
    <w:rsid w:val="00C328FB"/>
    <w:rsid w:val="00C328FF"/>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31C"/>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E10"/>
    <w:rsid w:val="00C668E6"/>
    <w:rsid w:val="00C6714F"/>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771"/>
    <w:rsid w:val="00C87D2D"/>
    <w:rsid w:val="00C90407"/>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26C"/>
    <w:rsid w:val="00C96439"/>
    <w:rsid w:val="00C9684F"/>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3C50"/>
    <w:rsid w:val="00CA43A9"/>
    <w:rsid w:val="00CA4503"/>
    <w:rsid w:val="00CA4C40"/>
    <w:rsid w:val="00CA4CEA"/>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5A9"/>
    <w:rsid w:val="00CB6B08"/>
    <w:rsid w:val="00CB6D73"/>
    <w:rsid w:val="00CB7170"/>
    <w:rsid w:val="00CB71A2"/>
    <w:rsid w:val="00CB767F"/>
    <w:rsid w:val="00CB7B06"/>
    <w:rsid w:val="00CB7B94"/>
    <w:rsid w:val="00CB7BBE"/>
    <w:rsid w:val="00CB7CC7"/>
    <w:rsid w:val="00CB7F69"/>
    <w:rsid w:val="00CC0036"/>
    <w:rsid w:val="00CC0690"/>
    <w:rsid w:val="00CC0727"/>
    <w:rsid w:val="00CC07C7"/>
    <w:rsid w:val="00CC0D18"/>
    <w:rsid w:val="00CC1673"/>
    <w:rsid w:val="00CC16FA"/>
    <w:rsid w:val="00CC1F70"/>
    <w:rsid w:val="00CC2948"/>
    <w:rsid w:val="00CC2E7C"/>
    <w:rsid w:val="00CC311D"/>
    <w:rsid w:val="00CC335B"/>
    <w:rsid w:val="00CC33E5"/>
    <w:rsid w:val="00CC3424"/>
    <w:rsid w:val="00CC34EF"/>
    <w:rsid w:val="00CC3595"/>
    <w:rsid w:val="00CC37F0"/>
    <w:rsid w:val="00CC41BE"/>
    <w:rsid w:val="00CC44BA"/>
    <w:rsid w:val="00CC4805"/>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7C0"/>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20D"/>
    <w:rsid w:val="00CE1313"/>
    <w:rsid w:val="00CE189C"/>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612"/>
    <w:rsid w:val="00CF270A"/>
    <w:rsid w:val="00CF2E9A"/>
    <w:rsid w:val="00CF30E9"/>
    <w:rsid w:val="00CF33F2"/>
    <w:rsid w:val="00CF34D4"/>
    <w:rsid w:val="00CF384C"/>
    <w:rsid w:val="00CF4308"/>
    <w:rsid w:val="00CF4334"/>
    <w:rsid w:val="00CF49BD"/>
    <w:rsid w:val="00CF4A71"/>
    <w:rsid w:val="00CF5103"/>
    <w:rsid w:val="00CF5673"/>
    <w:rsid w:val="00CF602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51C"/>
    <w:rsid w:val="00D01F05"/>
    <w:rsid w:val="00D01FE2"/>
    <w:rsid w:val="00D02696"/>
    <w:rsid w:val="00D0278D"/>
    <w:rsid w:val="00D02F1B"/>
    <w:rsid w:val="00D030DE"/>
    <w:rsid w:val="00D031A0"/>
    <w:rsid w:val="00D03809"/>
    <w:rsid w:val="00D039E4"/>
    <w:rsid w:val="00D03AFD"/>
    <w:rsid w:val="00D04008"/>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94D"/>
    <w:rsid w:val="00D11E62"/>
    <w:rsid w:val="00D1234F"/>
    <w:rsid w:val="00D12558"/>
    <w:rsid w:val="00D12677"/>
    <w:rsid w:val="00D128FC"/>
    <w:rsid w:val="00D1300D"/>
    <w:rsid w:val="00D13129"/>
    <w:rsid w:val="00D132DE"/>
    <w:rsid w:val="00D13328"/>
    <w:rsid w:val="00D1381B"/>
    <w:rsid w:val="00D1381C"/>
    <w:rsid w:val="00D14A26"/>
    <w:rsid w:val="00D150A3"/>
    <w:rsid w:val="00D154CB"/>
    <w:rsid w:val="00D15628"/>
    <w:rsid w:val="00D1563E"/>
    <w:rsid w:val="00D15686"/>
    <w:rsid w:val="00D15894"/>
    <w:rsid w:val="00D15C79"/>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3B0"/>
    <w:rsid w:val="00D22628"/>
    <w:rsid w:val="00D22701"/>
    <w:rsid w:val="00D22D11"/>
    <w:rsid w:val="00D23186"/>
    <w:rsid w:val="00D23466"/>
    <w:rsid w:val="00D237C3"/>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C23"/>
    <w:rsid w:val="00D27E8F"/>
    <w:rsid w:val="00D304E3"/>
    <w:rsid w:val="00D30660"/>
    <w:rsid w:val="00D30E7F"/>
    <w:rsid w:val="00D30FF8"/>
    <w:rsid w:val="00D312EA"/>
    <w:rsid w:val="00D318A6"/>
    <w:rsid w:val="00D31C81"/>
    <w:rsid w:val="00D32743"/>
    <w:rsid w:val="00D32CD6"/>
    <w:rsid w:val="00D32D6B"/>
    <w:rsid w:val="00D336FE"/>
    <w:rsid w:val="00D3371C"/>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64F8"/>
    <w:rsid w:val="00D465AC"/>
    <w:rsid w:val="00D46D37"/>
    <w:rsid w:val="00D46E8F"/>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3F02"/>
    <w:rsid w:val="00D5408A"/>
    <w:rsid w:val="00D54250"/>
    <w:rsid w:val="00D5427C"/>
    <w:rsid w:val="00D549E6"/>
    <w:rsid w:val="00D54B1C"/>
    <w:rsid w:val="00D553E6"/>
    <w:rsid w:val="00D553EE"/>
    <w:rsid w:val="00D555BB"/>
    <w:rsid w:val="00D5599F"/>
    <w:rsid w:val="00D55D5F"/>
    <w:rsid w:val="00D56520"/>
    <w:rsid w:val="00D567D7"/>
    <w:rsid w:val="00D56938"/>
    <w:rsid w:val="00D5697C"/>
    <w:rsid w:val="00D5700B"/>
    <w:rsid w:val="00D57404"/>
    <w:rsid w:val="00D5745F"/>
    <w:rsid w:val="00D57780"/>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A9B"/>
    <w:rsid w:val="00D721DA"/>
    <w:rsid w:val="00D7270D"/>
    <w:rsid w:val="00D72A86"/>
    <w:rsid w:val="00D72CB1"/>
    <w:rsid w:val="00D738B9"/>
    <w:rsid w:val="00D73DED"/>
    <w:rsid w:val="00D73F30"/>
    <w:rsid w:val="00D7495B"/>
    <w:rsid w:val="00D74A05"/>
    <w:rsid w:val="00D74D32"/>
    <w:rsid w:val="00D74EED"/>
    <w:rsid w:val="00D751B8"/>
    <w:rsid w:val="00D75283"/>
    <w:rsid w:val="00D752CC"/>
    <w:rsid w:val="00D755A2"/>
    <w:rsid w:val="00D75B2D"/>
    <w:rsid w:val="00D75F26"/>
    <w:rsid w:val="00D76627"/>
    <w:rsid w:val="00D768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A13"/>
    <w:rsid w:val="00D83DE4"/>
    <w:rsid w:val="00D84272"/>
    <w:rsid w:val="00D84405"/>
    <w:rsid w:val="00D851F9"/>
    <w:rsid w:val="00D853F4"/>
    <w:rsid w:val="00D85935"/>
    <w:rsid w:val="00D85B6C"/>
    <w:rsid w:val="00D87250"/>
    <w:rsid w:val="00D8750D"/>
    <w:rsid w:val="00D87892"/>
    <w:rsid w:val="00D87AD8"/>
    <w:rsid w:val="00D90051"/>
    <w:rsid w:val="00D90106"/>
    <w:rsid w:val="00D9013C"/>
    <w:rsid w:val="00D90385"/>
    <w:rsid w:val="00D90627"/>
    <w:rsid w:val="00D90807"/>
    <w:rsid w:val="00D908C7"/>
    <w:rsid w:val="00D90B77"/>
    <w:rsid w:val="00D90D69"/>
    <w:rsid w:val="00D912DA"/>
    <w:rsid w:val="00D91ABC"/>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97B01"/>
    <w:rsid w:val="00DA0002"/>
    <w:rsid w:val="00DA0740"/>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13"/>
    <w:rsid w:val="00DB6842"/>
    <w:rsid w:val="00DB6CF0"/>
    <w:rsid w:val="00DB7902"/>
    <w:rsid w:val="00DC015E"/>
    <w:rsid w:val="00DC05A2"/>
    <w:rsid w:val="00DC0BD1"/>
    <w:rsid w:val="00DC0D6A"/>
    <w:rsid w:val="00DC151C"/>
    <w:rsid w:val="00DC21A9"/>
    <w:rsid w:val="00DC2595"/>
    <w:rsid w:val="00DC3340"/>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5F6"/>
    <w:rsid w:val="00DD2684"/>
    <w:rsid w:val="00DD298E"/>
    <w:rsid w:val="00DD2EFF"/>
    <w:rsid w:val="00DD30B0"/>
    <w:rsid w:val="00DD34C4"/>
    <w:rsid w:val="00DD3C1D"/>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73C"/>
    <w:rsid w:val="00DE1744"/>
    <w:rsid w:val="00DE18C3"/>
    <w:rsid w:val="00DE1CD0"/>
    <w:rsid w:val="00DE1CDF"/>
    <w:rsid w:val="00DE1DB4"/>
    <w:rsid w:val="00DE1E50"/>
    <w:rsid w:val="00DE20C9"/>
    <w:rsid w:val="00DE21C1"/>
    <w:rsid w:val="00DE235D"/>
    <w:rsid w:val="00DE2467"/>
    <w:rsid w:val="00DE269D"/>
    <w:rsid w:val="00DE27F3"/>
    <w:rsid w:val="00DE2951"/>
    <w:rsid w:val="00DE2959"/>
    <w:rsid w:val="00DE2A64"/>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64A4"/>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27BF"/>
    <w:rsid w:val="00E02986"/>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41"/>
    <w:rsid w:val="00E146BC"/>
    <w:rsid w:val="00E14916"/>
    <w:rsid w:val="00E149AA"/>
    <w:rsid w:val="00E14D55"/>
    <w:rsid w:val="00E150A6"/>
    <w:rsid w:val="00E152AB"/>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0D8"/>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542"/>
    <w:rsid w:val="00E3458F"/>
    <w:rsid w:val="00E345BE"/>
    <w:rsid w:val="00E3472F"/>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60145"/>
    <w:rsid w:val="00E60B65"/>
    <w:rsid w:val="00E60F6C"/>
    <w:rsid w:val="00E6188E"/>
    <w:rsid w:val="00E61948"/>
    <w:rsid w:val="00E62D11"/>
    <w:rsid w:val="00E62D9D"/>
    <w:rsid w:val="00E62E7E"/>
    <w:rsid w:val="00E630CF"/>
    <w:rsid w:val="00E63ACF"/>
    <w:rsid w:val="00E63DDA"/>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0F8F"/>
    <w:rsid w:val="00E910D7"/>
    <w:rsid w:val="00E91256"/>
    <w:rsid w:val="00E914AB"/>
    <w:rsid w:val="00E91917"/>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D36"/>
    <w:rsid w:val="00EA1158"/>
    <w:rsid w:val="00EA17E0"/>
    <w:rsid w:val="00EA1E6E"/>
    <w:rsid w:val="00EA228B"/>
    <w:rsid w:val="00EA2BC9"/>
    <w:rsid w:val="00EA3505"/>
    <w:rsid w:val="00EA3793"/>
    <w:rsid w:val="00EA3A9F"/>
    <w:rsid w:val="00EA3E60"/>
    <w:rsid w:val="00EA3F27"/>
    <w:rsid w:val="00EA458D"/>
    <w:rsid w:val="00EA4B21"/>
    <w:rsid w:val="00EA4DC5"/>
    <w:rsid w:val="00EA68E7"/>
    <w:rsid w:val="00EA69C3"/>
    <w:rsid w:val="00EA6E52"/>
    <w:rsid w:val="00EA762E"/>
    <w:rsid w:val="00EA793B"/>
    <w:rsid w:val="00EB0B61"/>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C4C"/>
    <w:rsid w:val="00EC6EAB"/>
    <w:rsid w:val="00EC6EF4"/>
    <w:rsid w:val="00EC73CC"/>
    <w:rsid w:val="00EC7C1D"/>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C51"/>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28F"/>
    <w:rsid w:val="00EE3544"/>
    <w:rsid w:val="00EE3912"/>
    <w:rsid w:val="00EE3B61"/>
    <w:rsid w:val="00EE3DA4"/>
    <w:rsid w:val="00EE42AD"/>
    <w:rsid w:val="00EE441F"/>
    <w:rsid w:val="00EE4551"/>
    <w:rsid w:val="00EE4AC9"/>
    <w:rsid w:val="00EE511A"/>
    <w:rsid w:val="00EE5251"/>
    <w:rsid w:val="00EE5280"/>
    <w:rsid w:val="00EE5570"/>
    <w:rsid w:val="00EE5A14"/>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EAB"/>
    <w:rsid w:val="00F0207F"/>
    <w:rsid w:val="00F0273A"/>
    <w:rsid w:val="00F030EE"/>
    <w:rsid w:val="00F037F3"/>
    <w:rsid w:val="00F03AE0"/>
    <w:rsid w:val="00F03BB7"/>
    <w:rsid w:val="00F04174"/>
    <w:rsid w:val="00F041CC"/>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1092A"/>
    <w:rsid w:val="00F10BDC"/>
    <w:rsid w:val="00F11613"/>
    <w:rsid w:val="00F117A8"/>
    <w:rsid w:val="00F118F4"/>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281"/>
    <w:rsid w:val="00F20311"/>
    <w:rsid w:val="00F20435"/>
    <w:rsid w:val="00F2057F"/>
    <w:rsid w:val="00F20F85"/>
    <w:rsid w:val="00F21262"/>
    <w:rsid w:val="00F21AFC"/>
    <w:rsid w:val="00F2259D"/>
    <w:rsid w:val="00F22B1B"/>
    <w:rsid w:val="00F22F45"/>
    <w:rsid w:val="00F23235"/>
    <w:rsid w:val="00F234E1"/>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A58"/>
    <w:rsid w:val="00F37C83"/>
    <w:rsid w:val="00F37CA5"/>
    <w:rsid w:val="00F405B8"/>
    <w:rsid w:val="00F40AC1"/>
    <w:rsid w:val="00F41A5E"/>
    <w:rsid w:val="00F41A63"/>
    <w:rsid w:val="00F420FD"/>
    <w:rsid w:val="00F4231A"/>
    <w:rsid w:val="00F42746"/>
    <w:rsid w:val="00F42D86"/>
    <w:rsid w:val="00F43000"/>
    <w:rsid w:val="00F4313C"/>
    <w:rsid w:val="00F43C6D"/>
    <w:rsid w:val="00F44094"/>
    <w:rsid w:val="00F4538D"/>
    <w:rsid w:val="00F45BC7"/>
    <w:rsid w:val="00F45C44"/>
    <w:rsid w:val="00F45F4B"/>
    <w:rsid w:val="00F461DC"/>
    <w:rsid w:val="00F4675B"/>
    <w:rsid w:val="00F46AB9"/>
    <w:rsid w:val="00F46C37"/>
    <w:rsid w:val="00F47A33"/>
    <w:rsid w:val="00F507DF"/>
    <w:rsid w:val="00F50D86"/>
    <w:rsid w:val="00F5168C"/>
    <w:rsid w:val="00F51A35"/>
    <w:rsid w:val="00F51AA1"/>
    <w:rsid w:val="00F52B53"/>
    <w:rsid w:val="00F52D9D"/>
    <w:rsid w:val="00F52F7E"/>
    <w:rsid w:val="00F52FA7"/>
    <w:rsid w:val="00F53218"/>
    <w:rsid w:val="00F538B3"/>
    <w:rsid w:val="00F541EF"/>
    <w:rsid w:val="00F54461"/>
    <w:rsid w:val="00F54640"/>
    <w:rsid w:val="00F54678"/>
    <w:rsid w:val="00F54744"/>
    <w:rsid w:val="00F54769"/>
    <w:rsid w:val="00F547F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25"/>
    <w:rsid w:val="00F57779"/>
    <w:rsid w:val="00F57E9A"/>
    <w:rsid w:val="00F57F95"/>
    <w:rsid w:val="00F60792"/>
    <w:rsid w:val="00F60A58"/>
    <w:rsid w:val="00F611A6"/>
    <w:rsid w:val="00F6249B"/>
    <w:rsid w:val="00F62717"/>
    <w:rsid w:val="00F62AF1"/>
    <w:rsid w:val="00F62D64"/>
    <w:rsid w:val="00F62E56"/>
    <w:rsid w:val="00F63165"/>
    <w:rsid w:val="00F635A5"/>
    <w:rsid w:val="00F637B2"/>
    <w:rsid w:val="00F637E0"/>
    <w:rsid w:val="00F63807"/>
    <w:rsid w:val="00F63F15"/>
    <w:rsid w:val="00F64234"/>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89"/>
    <w:rsid w:val="00F80AE8"/>
    <w:rsid w:val="00F81028"/>
    <w:rsid w:val="00F8118D"/>
    <w:rsid w:val="00F81B3E"/>
    <w:rsid w:val="00F81CC8"/>
    <w:rsid w:val="00F81D8B"/>
    <w:rsid w:val="00F81F53"/>
    <w:rsid w:val="00F8205F"/>
    <w:rsid w:val="00F823F0"/>
    <w:rsid w:val="00F82925"/>
    <w:rsid w:val="00F83937"/>
    <w:rsid w:val="00F83B6F"/>
    <w:rsid w:val="00F83BFA"/>
    <w:rsid w:val="00F83ECA"/>
    <w:rsid w:val="00F83EEA"/>
    <w:rsid w:val="00F84272"/>
    <w:rsid w:val="00F84971"/>
    <w:rsid w:val="00F84979"/>
    <w:rsid w:val="00F84EFA"/>
    <w:rsid w:val="00F85083"/>
    <w:rsid w:val="00F8618F"/>
    <w:rsid w:val="00F86239"/>
    <w:rsid w:val="00F86805"/>
    <w:rsid w:val="00F8694B"/>
    <w:rsid w:val="00F874F4"/>
    <w:rsid w:val="00F876F0"/>
    <w:rsid w:val="00F8779D"/>
    <w:rsid w:val="00F87999"/>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97AE6"/>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8DA"/>
    <w:rsid w:val="00FA5910"/>
    <w:rsid w:val="00FA5F93"/>
    <w:rsid w:val="00FA6137"/>
    <w:rsid w:val="00FA642E"/>
    <w:rsid w:val="00FA729A"/>
    <w:rsid w:val="00FA7395"/>
    <w:rsid w:val="00FA78C0"/>
    <w:rsid w:val="00FA7F17"/>
    <w:rsid w:val="00FB066A"/>
    <w:rsid w:val="00FB0D10"/>
    <w:rsid w:val="00FB1396"/>
    <w:rsid w:val="00FB1871"/>
    <w:rsid w:val="00FB1D11"/>
    <w:rsid w:val="00FB1D49"/>
    <w:rsid w:val="00FB22E8"/>
    <w:rsid w:val="00FB2427"/>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C4B"/>
    <w:rsid w:val="00FC0D95"/>
    <w:rsid w:val="00FC0F01"/>
    <w:rsid w:val="00FC100F"/>
    <w:rsid w:val="00FC182C"/>
    <w:rsid w:val="00FC1B94"/>
    <w:rsid w:val="00FC27EA"/>
    <w:rsid w:val="00FC28A0"/>
    <w:rsid w:val="00FC2A4B"/>
    <w:rsid w:val="00FC2A88"/>
    <w:rsid w:val="00FC2D16"/>
    <w:rsid w:val="00FC3190"/>
    <w:rsid w:val="00FC31B2"/>
    <w:rsid w:val="00FC37C6"/>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57F3"/>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5"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805E2587-8314-4CDF-B109-6167C2EB3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99"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D9013C"/>
    <w:rPr>
      <w:rFonts w:ascii="IBM Plex Sans" w:eastAsia="Times New Roman" w:hAnsi="IBM Plex Sans"/>
      <w:sz w:val="22"/>
      <w:szCs w:val="24"/>
      <w:lang w:val="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eastAsia="en-US"/>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eastAsia="Batang" w:cs="Arial"/>
      <w:b/>
      <w:bCs/>
      <w:sz w:val="26"/>
      <w:szCs w:val="26"/>
      <w:lang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eastAsia="en-US"/>
    </w:rPr>
  </w:style>
  <w:style w:type="paragraph" w:styleId="Footer">
    <w:name w:val="footer"/>
    <w:basedOn w:val="Normal"/>
    <w:link w:val="FooterChar"/>
    <w:uiPriority w:val="99"/>
    <w:rsid w:val="00FD71B0"/>
    <w:pPr>
      <w:tabs>
        <w:tab w:val="center" w:pos="4320"/>
        <w:tab w:val="right" w:pos="8640"/>
      </w:tabs>
    </w:pPr>
    <w:rPr>
      <w:rFonts w:eastAsia="Batang"/>
      <w:lang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eastAsia="en-US"/>
    </w:rPr>
  </w:style>
  <w:style w:type="character" w:styleId="Strong">
    <w:name w:val="Strong"/>
    <w:uiPriority w:val="22"/>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99"/>
    <w:qFormat/>
    <w:rsid w:val="00D068D4"/>
    <w:pPr>
      <w:ind w:left="720"/>
      <w:contextualSpacing/>
    </w:pPr>
    <w:rPr>
      <w:rFonts w:eastAsia="Batang"/>
      <w:lang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Heading3"/>
    <w:next w:val="Normal"/>
    <w:uiPriority w:val="99"/>
    <w:unhideWhenUsed/>
    <w:qFormat/>
    <w:rsid w:val="00271DF9"/>
    <w:pPr>
      <w:numPr>
        <w:ilvl w:val="0"/>
        <w:numId w:val="0"/>
      </w:numPr>
      <w:ind w:left="426" w:hanging="426"/>
    </w:pPr>
    <w:rPr>
      <w:sz w:val="22"/>
      <w:szCs w:val="22"/>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99"/>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character" w:styleId="HTMLCode">
    <w:name w:val="HTML Code"/>
    <w:basedOn w:val="DefaultParagraphFont"/>
    <w:uiPriority w:val="99"/>
    <w:semiHidden/>
    <w:unhideWhenUsed/>
    <w:rsid w:val="00162407"/>
    <w:rPr>
      <w:rFonts w:ascii="Courier New" w:eastAsia="Times New Roman" w:hAnsi="Courier New" w:cs="Courier New"/>
      <w:sz w:val="20"/>
      <w:szCs w:val="20"/>
    </w:rPr>
  </w:style>
  <w:style w:type="character" w:customStyle="1" w:styleId="Heading3Char">
    <w:name w:val="Heading 3 Char"/>
    <w:basedOn w:val="DefaultParagraphFont"/>
    <w:link w:val="Heading3"/>
    <w:rsid w:val="00EC6C4C"/>
    <w:rPr>
      <w:rFonts w:ascii="IBM Plex Sans" w:hAnsi="IBM Plex Sans" w:cs="Arial"/>
      <w:b/>
      <w:bCs/>
      <w:sz w:val="26"/>
      <w:szCs w:val="26"/>
      <w:lang w:val="en-US" w:eastAsia="en-US"/>
    </w:rPr>
  </w:style>
  <w:style w:type="character" w:customStyle="1" w:styleId="hgkelc">
    <w:name w:val="hgkelc"/>
    <w:basedOn w:val="DefaultParagraphFont"/>
    <w:rsid w:val="005E3610"/>
  </w:style>
  <w:style w:type="paragraph" w:styleId="Quote">
    <w:name w:val="Quote"/>
    <w:basedOn w:val="Normal"/>
    <w:next w:val="Normal"/>
    <w:link w:val="QuoteChar"/>
    <w:uiPriority w:val="73"/>
    <w:qFormat/>
    <w:rsid w:val="001F2DE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73"/>
    <w:rsid w:val="001F2DEC"/>
    <w:rPr>
      <w:rFonts w:ascii="IBM Plex Sans" w:eastAsia="Times New Roman" w:hAnsi="IBM Plex Sans"/>
      <w:i/>
      <w:iCs/>
      <w:color w:val="404040" w:themeColor="text1" w:themeTint="BF"/>
      <w:sz w:val="22"/>
      <w:szCs w:val="24"/>
      <w:lang w:val="en-US"/>
    </w:rPr>
  </w:style>
  <w:style w:type="character" w:customStyle="1" w:styleId="jczey">
    <w:name w:val="jczey"/>
    <w:basedOn w:val="DefaultParagraphFont"/>
    <w:rsid w:val="00D0151C"/>
  </w:style>
  <w:style w:type="paragraph" w:customStyle="1" w:styleId="listitem">
    <w:name w:val="listitem"/>
    <w:basedOn w:val="Normal"/>
    <w:rsid w:val="00D0151C"/>
    <w:pPr>
      <w:spacing w:before="100" w:beforeAutospacing="1" w:after="100" w:afterAutospacing="1"/>
    </w:pPr>
    <w:rPr>
      <w:rFonts w:ascii="Times New Roman" w:hAnsi="Times New Roman"/>
      <w:sz w:val="24"/>
      <w:lang w:val="en-GB"/>
    </w:rPr>
  </w:style>
  <w:style w:type="character" w:styleId="Emphasis">
    <w:name w:val="Emphasis"/>
    <w:basedOn w:val="DefaultParagraphFont"/>
    <w:uiPriority w:val="20"/>
    <w:qFormat/>
    <w:rsid w:val="00D0151C"/>
    <w:rPr>
      <w:i/>
      <w:iCs/>
    </w:rPr>
  </w:style>
  <w:style w:type="paragraph" w:customStyle="1" w:styleId="simpara">
    <w:name w:val="simpara"/>
    <w:basedOn w:val="Normal"/>
    <w:rsid w:val="00D0151C"/>
    <w:pPr>
      <w:spacing w:before="100" w:beforeAutospacing="1" w:after="100" w:afterAutospacing="1"/>
    </w:pPr>
    <w:rPr>
      <w:rFonts w:ascii="Times New Roman" w:hAnsi="Times New Roman"/>
      <w:sz w:val="24"/>
      <w:lang w:val="en-GB"/>
    </w:rPr>
  </w:style>
  <w:style w:type="character" w:customStyle="1" w:styleId="term">
    <w:name w:val="term"/>
    <w:basedOn w:val="DefaultParagraphFont"/>
    <w:rsid w:val="00773A5F"/>
  </w:style>
  <w:style w:type="paragraph" w:customStyle="1" w:styleId="Title1">
    <w:name w:val="Title1"/>
    <w:basedOn w:val="Normal"/>
    <w:rsid w:val="00773A5F"/>
    <w:pPr>
      <w:spacing w:before="100" w:beforeAutospacing="1" w:after="100" w:afterAutospacing="1"/>
    </w:pPr>
    <w:rPr>
      <w:rFonts w:ascii="Times New Roman" w:hAnsi="Times New Roman"/>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0360">
      <w:bodyDiv w:val="1"/>
      <w:marLeft w:val="0"/>
      <w:marRight w:val="0"/>
      <w:marTop w:val="0"/>
      <w:marBottom w:val="0"/>
      <w:divBdr>
        <w:top w:val="none" w:sz="0" w:space="0" w:color="auto"/>
        <w:left w:val="none" w:sz="0" w:space="0" w:color="auto"/>
        <w:bottom w:val="none" w:sz="0" w:space="0" w:color="auto"/>
        <w:right w:val="none" w:sz="0" w:space="0" w:color="auto"/>
      </w:divBdr>
      <w:divsChild>
        <w:div w:id="1003315247">
          <w:marLeft w:val="0"/>
          <w:marRight w:val="0"/>
          <w:marTop w:val="0"/>
          <w:marBottom w:val="0"/>
          <w:divBdr>
            <w:top w:val="none" w:sz="0" w:space="0" w:color="auto"/>
            <w:left w:val="none" w:sz="0" w:space="0" w:color="auto"/>
            <w:bottom w:val="none" w:sz="0" w:space="0" w:color="auto"/>
            <w:right w:val="none" w:sz="0" w:space="0" w:color="auto"/>
          </w:divBdr>
          <w:divsChild>
            <w:div w:id="576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43505186">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6721339">
      <w:bodyDiv w:val="1"/>
      <w:marLeft w:val="0"/>
      <w:marRight w:val="0"/>
      <w:marTop w:val="0"/>
      <w:marBottom w:val="0"/>
      <w:divBdr>
        <w:top w:val="none" w:sz="0" w:space="0" w:color="auto"/>
        <w:left w:val="none" w:sz="0" w:space="0" w:color="auto"/>
        <w:bottom w:val="none" w:sz="0" w:space="0" w:color="auto"/>
        <w:right w:val="none" w:sz="0" w:space="0" w:color="auto"/>
      </w:divBdr>
      <w:divsChild>
        <w:div w:id="755173814">
          <w:marLeft w:val="0"/>
          <w:marRight w:val="0"/>
          <w:marTop w:val="0"/>
          <w:marBottom w:val="0"/>
          <w:divBdr>
            <w:top w:val="none" w:sz="0" w:space="0" w:color="auto"/>
            <w:left w:val="none" w:sz="0" w:space="0" w:color="auto"/>
            <w:bottom w:val="none" w:sz="0" w:space="0" w:color="auto"/>
            <w:right w:val="none" w:sz="0" w:space="0" w:color="auto"/>
          </w:divBdr>
          <w:divsChild>
            <w:div w:id="960114577">
              <w:marLeft w:val="0"/>
              <w:marRight w:val="0"/>
              <w:marTop w:val="0"/>
              <w:marBottom w:val="0"/>
              <w:divBdr>
                <w:top w:val="none" w:sz="0" w:space="0" w:color="auto"/>
                <w:left w:val="none" w:sz="0" w:space="0" w:color="auto"/>
                <w:bottom w:val="none" w:sz="0" w:space="0" w:color="auto"/>
                <w:right w:val="none" w:sz="0" w:space="0" w:color="auto"/>
              </w:divBdr>
            </w:div>
            <w:div w:id="1318343655">
              <w:marLeft w:val="0"/>
              <w:marRight w:val="0"/>
              <w:marTop w:val="0"/>
              <w:marBottom w:val="0"/>
              <w:divBdr>
                <w:top w:val="none" w:sz="0" w:space="0" w:color="auto"/>
                <w:left w:val="none" w:sz="0" w:space="0" w:color="auto"/>
                <w:bottom w:val="none" w:sz="0" w:space="0" w:color="auto"/>
                <w:right w:val="none" w:sz="0" w:space="0" w:color="auto"/>
              </w:divBdr>
            </w:div>
            <w:div w:id="2095779809">
              <w:marLeft w:val="0"/>
              <w:marRight w:val="0"/>
              <w:marTop w:val="0"/>
              <w:marBottom w:val="0"/>
              <w:divBdr>
                <w:top w:val="none" w:sz="0" w:space="0" w:color="auto"/>
                <w:left w:val="none" w:sz="0" w:space="0" w:color="auto"/>
                <w:bottom w:val="none" w:sz="0" w:space="0" w:color="auto"/>
                <w:right w:val="none" w:sz="0" w:space="0" w:color="auto"/>
              </w:divBdr>
            </w:div>
          </w:divsChild>
        </w:div>
        <w:div w:id="348065844">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9717837">
      <w:bodyDiv w:val="1"/>
      <w:marLeft w:val="0"/>
      <w:marRight w:val="0"/>
      <w:marTop w:val="0"/>
      <w:marBottom w:val="0"/>
      <w:divBdr>
        <w:top w:val="none" w:sz="0" w:space="0" w:color="auto"/>
        <w:left w:val="none" w:sz="0" w:space="0" w:color="auto"/>
        <w:bottom w:val="none" w:sz="0" w:space="0" w:color="auto"/>
        <w:right w:val="none" w:sz="0" w:space="0" w:color="auto"/>
      </w:divBdr>
      <w:divsChild>
        <w:div w:id="13768320">
          <w:marLeft w:val="0"/>
          <w:marRight w:val="0"/>
          <w:marTop w:val="0"/>
          <w:marBottom w:val="0"/>
          <w:divBdr>
            <w:top w:val="none" w:sz="0" w:space="0" w:color="auto"/>
            <w:left w:val="none" w:sz="0" w:space="0" w:color="auto"/>
            <w:bottom w:val="none" w:sz="0" w:space="0" w:color="auto"/>
            <w:right w:val="none" w:sz="0" w:space="0" w:color="auto"/>
          </w:divBdr>
          <w:divsChild>
            <w:div w:id="1315992190">
              <w:marLeft w:val="0"/>
              <w:marRight w:val="0"/>
              <w:marTop w:val="0"/>
              <w:marBottom w:val="0"/>
              <w:divBdr>
                <w:top w:val="none" w:sz="0" w:space="0" w:color="auto"/>
                <w:left w:val="none" w:sz="0" w:space="0" w:color="auto"/>
                <w:bottom w:val="none" w:sz="0" w:space="0" w:color="auto"/>
                <w:right w:val="none" w:sz="0" w:space="0" w:color="auto"/>
              </w:divBdr>
              <w:divsChild>
                <w:div w:id="5536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5890">
          <w:marLeft w:val="0"/>
          <w:marRight w:val="0"/>
          <w:marTop w:val="0"/>
          <w:marBottom w:val="0"/>
          <w:divBdr>
            <w:top w:val="none" w:sz="0" w:space="0" w:color="auto"/>
            <w:left w:val="none" w:sz="0" w:space="0" w:color="auto"/>
            <w:bottom w:val="none" w:sz="0" w:space="0" w:color="auto"/>
            <w:right w:val="none" w:sz="0" w:space="0" w:color="auto"/>
          </w:divBdr>
          <w:divsChild>
            <w:div w:id="305477677">
              <w:marLeft w:val="0"/>
              <w:marRight w:val="0"/>
              <w:marTop w:val="0"/>
              <w:marBottom w:val="0"/>
              <w:divBdr>
                <w:top w:val="none" w:sz="0" w:space="0" w:color="auto"/>
                <w:left w:val="none" w:sz="0" w:space="0" w:color="auto"/>
                <w:bottom w:val="none" w:sz="0" w:space="0" w:color="auto"/>
                <w:right w:val="none" w:sz="0" w:space="0" w:color="auto"/>
              </w:divBdr>
              <w:divsChild>
                <w:div w:id="193268957">
                  <w:marLeft w:val="0"/>
                  <w:marRight w:val="0"/>
                  <w:marTop w:val="0"/>
                  <w:marBottom w:val="0"/>
                  <w:divBdr>
                    <w:top w:val="none" w:sz="0" w:space="0" w:color="auto"/>
                    <w:left w:val="none" w:sz="0" w:space="0" w:color="auto"/>
                    <w:bottom w:val="none" w:sz="0" w:space="0" w:color="auto"/>
                    <w:right w:val="none" w:sz="0" w:space="0" w:color="auto"/>
                  </w:divBdr>
                  <w:divsChild>
                    <w:div w:id="411633288">
                      <w:marLeft w:val="0"/>
                      <w:marRight w:val="0"/>
                      <w:marTop w:val="0"/>
                      <w:marBottom w:val="0"/>
                      <w:divBdr>
                        <w:top w:val="none" w:sz="0" w:space="0" w:color="auto"/>
                        <w:left w:val="none" w:sz="0" w:space="0" w:color="auto"/>
                        <w:bottom w:val="none" w:sz="0" w:space="0" w:color="auto"/>
                        <w:right w:val="none" w:sz="0" w:space="0" w:color="auto"/>
                      </w:divBdr>
                      <w:divsChild>
                        <w:div w:id="332952354">
                          <w:marLeft w:val="0"/>
                          <w:marRight w:val="0"/>
                          <w:marTop w:val="0"/>
                          <w:marBottom w:val="0"/>
                          <w:divBdr>
                            <w:top w:val="none" w:sz="0" w:space="0" w:color="auto"/>
                            <w:left w:val="none" w:sz="0" w:space="0" w:color="auto"/>
                            <w:bottom w:val="none" w:sz="0" w:space="0" w:color="auto"/>
                            <w:right w:val="none" w:sz="0" w:space="0" w:color="auto"/>
                          </w:divBdr>
                          <w:divsChild>
                            <w:div w:id="10215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19614962">
      <w:bodyDiv w:val="1"/>
      <w:marLeft w:val="0"/>
      <w:marRight w:val="0"/>
      <w:marTop w:val="0"/>
      <w:marBottom w:val="0"/>
      <w:divBdr>
        <w:top w:val="none" w:sz="0" w:space="0" w:color="auto"/>
        <w:left w:val="none" w:sz="0" w:space="0" w:color="auto"/>
        <w:bottom w:val="none" w:sz="0" w:space="0" w:color="auto"/>
        <w:right w:val="none" w:sz="0" w:space="0" w:color="auto"/>
      </w:divBdr>
      <w:divsChild>
        <w:div w:id="1117485718">
          <w:marLeft w:val="0"/>
          <w:marRight w:val="555"/>
          <w:marTop w:val="0"/>
          <w:marBottom w:val="0"/>
          <w:divBdr>
            <w:top w:val="none" w:sz="0" w:space="0" w:color="auto"/>
            <w:left w:val="none" w:sz="0" w:space="0" w:color="auto"/>
            <w:bottom w:val="none" w:sz="0" w:space="0" w:color="auto"/>
            <w:right w:val="none" w:sz="0" w:space="0" w:color="auto"/>
          </w:divBdr>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https://access.redhat.com/webassets/avalon/d/Red_Hat_Decision_Manager-7.13-Developing_decision_services_in_Red_Hat_Decision_Manager-en-US/images/f522c1c8efb851b562dfba93dfdbf8d7/dmn-decision-service-node.png" TargetMode="External"/><Relationship Id="rId18" Type="http://schemas.openxmlformats.org/officeDocument/2006/relationships/image" Target="media/image3.png"/><Relationship Id="rId26" Type="http://schemas.openxmlformats.org/officeDocument/2006/relationships/hyperlink" Target="https://github.com/ncrowther/divideAndConquerDMN/blob/main/Labs/Lab01/src/main/resources/org/acme/habitability/Lab01/HabitabilityLab00-First.dmn" TargetMode="External"/><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https://access.redhat.com/webassets/avalon/d/Red_Hat_Decision_Manager-7.13-Developing_decision_services_in_Red_Hat_Decision_Manager-en-US/images/e4aba7959b50a6cd20f770532a7f0a08/dmn-bkm-node.png" TargetMode="External"/><Relationship Id="rId17" Type="http://schemas.openxmlformats.org/officeDocument/2006/relationships/hyperlink" Target="https://sandbox.kie.org/#/" TargetMode="External"/><Relationship Id="rId25" Type="http://schemas.openxmlformats.org/officeDocument/2006/relationships/hyperlink" Target="https://github.com/ncrowther/divideAndConquerDMN/blob/main/Labs/Lab01/src/main/resources/org/acme/habitability/Lab01/HabitabilityLab00-Count.dmn" TargetMode="External"/><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hyperlink" Target="https://github.com/ncrowther/divideAndConquerDMN/blob/main/Labs/Lab00/src/main/resources/org/acme/habitability/Lab00/FlightRebooking.dmn"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https://access.redhat.com/webassets/avalon/d/Red_Hat_Decision_Manager-7.13-Developing_decision_services_in_Red_Hat_Decision_Manager-en-US/images/7cb629e60da52812b2288939c08e4e44/dmn-decision-node.png" TargetMode="External"/><Relationship Id="rId24" Type="http://schemas.openxmlformats.org/officeDocument/2006/relationships/hyperlink" Target="https://github.com/ncrowther/divideAndConquerDMN/blob/main/Labs/Lab01/src/main/resources/org/acme/habitability/Lab01/HabitabilityLab00-Collect.dmn" TargetMode="External"/><Relationship Id="rId32"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https://access.redhat.com/webassets/avalon/d/Red_Hat_Decision_Manager-7.13-Developing_decision_services_in_Red_Hat_Decision_Manager-en-US/images/b99bdae0af10e73faaccbded8303c069/dmn-knowledge-source-node.png" TargetMode="External"/><Relationship Id="rId23" Type="http://schemas.openxmlformats.org/officeDocument/2006/relationships/hyperlink" Target="https://github.com/ncrowther/divideAndConquerDMN/blob/main/Labs/Lab01/src/main/resources/org/acme/habitability/Lab01/HabitabilityLab00-Any.dmn" TargetMode="External"/><Relationship Id="rId28" Type="http://schemas.openxmlformats.org/officeDocument/2006/relationships/image" Target="media/image6.png"/><Relationship Id="rId10" Type="http://schemas.openxmlformats.org/officeDocument/2006/relationships/image" Target="https://access.redhat.com/webassets/avalon/d/Red_Hat_Decision_Manager-7.13-Developing_decision_services_in_Red_Hat_Decision_Manager-en-US/images/62c66202ff2ce46ceb8bd0c1780d9f62/dmn-input-data-node.png" TargetMode="External"/><Relationship Id="rId19" Type="http://schemas.openxmlformats.org/officeDocument/2006/relationships/image" Target="media/image4.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https://access.redhat.com/webassets/avalon/d/Red_Hat_Decision_Manager-7.13-Developing_decision_services_in_Red_Hat_Decision_Manager-en-US/images/3620bc725db28d11b9c52f06b8ee61a7/dmn-annotation-node.png" TargetMode="External"/><Relationship Id="rId22" Type="http://schemas.openxmlformats.org/officeDocument/2006/relationships/hyperlink" Target="https://sandbox.kie.org/#/" TargetMode="External"/><Relationship Id="rId27" Type="http://schemas.openxmlformats.org/officeDocument/2006/relationships/hyperlink" Target="https://github.com/ncrowther/divideAndConquerDMN/blob/main/Labs/Lab01/src/main/resources/org/acme/habitability/Lab01/HabitabilityLab00-Unique.dmn" TargetMode="External"/><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customXml/itemProps2.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1087</TotalTime>
  <Pages>14</Pages>
  <Words>2197</Words>
  <Characters>12529</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14697</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12</cp:revision>
  <cp:lastPrinted>2018-02-12T14:05:00Z</cp:lastPrinted>
  <dcterms:created xsi:type="dcterms:W3CDTF">2023-03-21T12:16:00Z</dcterms:created>
  <dcterms:modified xsi:type="dcterms:W3CDTF">2023-03-23T12:47:00Z</dcterms:modified>
</cp:coreProperties>
</file>