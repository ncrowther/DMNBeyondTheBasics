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0" w:name="_Hlk131156116"/>
      <w:r w:rsidRPr="00545C83">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71DDDEF8" w14:textId="133F6151" w:rsidR="005C0115" w:rsidRDefault="00AC0117">
      <w:pPr>
        <w:pStyle w:val="TOC1"/>
        <w:tabs>
          <w:tab w:val="right" w:leader="dot" w:pos="9736"/>
        </w:tabs>
        <w:rPr>
          <w:rFonts w:eastAsiaTheme="minorEastAsia" w:cstheme="minorBidi"/>
          <w:b w:val="0"/>
          <w:bCs w:val="0"/>
          <w:i w:val="0"/>
          <w:iCs w:val="0"/>
          <w:noProof/>
          <w:sz w:val="22"/>
          <w:szCs w:val="22"/>
        </w:rPr>
      </w:pPr>
      <w:r w:rsidRPr="00545C83">
        <w:rPr>
          <w:rFonts w:eastAsia="Batang"/>
          <w:b w:val="0"/>
          <w:bCs w:val="0"/>
          <w:i w:val="0"/>
          <w:iCs w:val="0"/>
          <w:sz w:val="21"/>
          <w:szCs w:val="28"/>
          <w:lang w:eastAsia="en-US"/>
        </w:rPr>
        <w:fldChar w:fldCharType="begin"/>
      </w:r>
      <w:r w:rsidRPr="00545C83">
        <w:rPr>
          <w:rFonts w:eastAsia="Batang"/>
          <w:b w:val="0"/>
          <w:bCs w:val="0"/>
          <w:i w:val="0"/>
          <w:iCs w:val="0"/>
          <w:sz w:val="21"/>
          <w:szCs w:val="28"/>
          <w:lang w:eastAsia="en-US"/>
        </w:rPr>
        <w:instrText xml:space="preserve"> TOC \o "1-5" \h \z \u </w:instrText>
      </w:r>
      <w:r w:rsidRPr="00545C83">
        <w:rPr>
          <w:rFonts w:eastAsia="Batang"/>
          <w:b w:val="0"/>
          <w:bCs w:val="0"/>
          <w:i w:val="0"/>
          <w:iCs w:val="0"/>
          <w:sz w:val="21"/>
          <w:szCs w:val="28"/>
          <w:lang w:eastAsia="en-US"/>
        </w:rPr>
        <w:fldChar w:fldCharType="separate"/>
      </w:r>
      <w:hyperlink w:anchor="_Toc131237393" w:history="1">
        <w:r w:rsidR="005C0115" w:rsidRPr="00AF3EA1">
          <w:rPr>
            <w:rStyle w:val="Hyperlink"/>
            <w:noProof/>
          </w:rPr>
          <w:t>1 Introduction</w:t>
        </w:r>
        <w:r w:rsidR="005C0115">
          <w:rPr>
            <w:noProof/>
            <w:webHidden/>
          </w:rPr>
          <w:tab/>
        </w:r>
        <w:r w:rsidR="005C0115">
          <w:rPr>
            <w:noProof/>
            <w:webHidden/>
          </w:rPr>
          <w:fldChar w:fldCharType="begin"/>
        </w:r>
        <w:r w:rsidR="005C0115">
          <w:rPr>
            <w:noProof/>
            <w:webHidden/>
          </w:rPr>
          <w:instrText xml:space="preserve"> PAGEREF _Toc131237393 \h </w:instrText>
        </w:r>
        <w:r w:rsidR="005C0115">
          <w:rPr>
            <w:noProof/>
            <w:webHidden/>
          </w:rPr>
        </w:r>
        <w:r w:rsidR="005C0115">
          <w:rPr>
            <w:noProof/>
            <w:webHidden/>
          </w:rPr>
          <w:fldChar w:fldCharType="separate"/>
        </w:r>
        <w:r w:rsidR="005C0115">
          <w:rPr>
            <w:noProof/>
            <w:webHidden/>
          </w:rPr>
          <w:t>5</w:t>
        </w:r>
        <w:r w:rsidR="005C0115">
          <w:rPr>
            <w:noProof/>
            <w:webHidden/>
          </w:rPr>
          <w:fldChar w:fldCharType="end"/>
        </w:r>
      </w:hyperlink>
    </w:p>
    <w:p w14:paraId="67BFCC9F" w14:textId="28578853" w:rsidR="005C0115" w:rsidRDefault="005C0115">
      <w:pPr>
        <w:pStyle w:val="TOC1"/>
        <w:tabs>
          <w:tab w:val="right" w:leader="dot" w:pos="9736"/>
        </w:tabs>
        <w:rPr>
          <w:rFonts w:eastAsiaTheme="minorEastAsia" w:cstheme="minorBidi"/>
          <w:b w:val="0"/>
          <w:bCs w:val="0"/>
          <w:i w:val="0"/>
          <w:iCs w:val="0"/>
          <w:noProof/>
          <w:sz w:val="22"/>
          <w:szCs w:val="22"/>
        </w:rPr>
      </w:pPr>
      <w:hyperlink w:anchor="_Toc131237394" w:history="1">
        <w:r w:rsidRPr="00AF3EA1">
          <w:rPr>
            <w:rStyle w:val="Hyperlink"/>
            <w:noProof/>
          </w:rPr>
          <w:t>2 Prerequisites</w:t>
        </w:r>
        <w:r>
          <w:rPr>
            <w:noProof/>
            <w:webHidden/>
          </w:rPr>
          <w:tab/>
        </w:r>
        <w:r>
          <w:rPr>
            <w:noProof/>
            <w:webHidden/>
          </w:rPr>
          <w:fldChar w:fldCharType="begin"/>
        </w:r>
        <w:r>
          <w:rPr>
            <w:noProof/>
            <w:webHidden/>
          </w:rPr>
          <w:instrText xml:space="preserve"> PAGEREF _Toc131237394 \h </w:instrText>
        </w:r>
        <w:r>
          <w:rPr>
            <w:noProof/>
            <w:webHidden/>
          </w:rPr>
        </w:r>
        <w:r>
          <w:rPr>
            <w:noProof/>
            <w:webHidden/>
          </w:rPr>
          <w:fldChar w:fldCharType="separate"/>
        </w:r>
        <w:r>
          <w:rPr>
            <w:noProof/>
            <w:webHidden/>
          </w:rPr>
          <w:t>6</w:t>
        </w:r>
        <w:r>
          <w:rPr>
            <w:noProof/>
            <w:webHidden/>
          </w:rPr>
          <w:fldChar w:fldCharType="end"/>
        </w:r>
      </w:hyperlink>
    </w:p>
    <w:p w14:paraId="4419EBC5" w14:textId="1728B06A" w:rsidR="005C0115" w:rsidRDefault="005C0115">
      <w:pPr>
        <w:pStyle w:val="TOC1"/>
        <w:tabs>
          <w:tab w:val="right" w:leader="dot" w:pos="9736"/>
        </w:tabs>
        <w:rPr>
          <w:rFonts w:eastAsiaTheme="minorEastAsia" w:cstheme="minorBidi"/>
          <w:b w:val="0"/>
          <w:bCs w:val="0"/>
          <w:i w:val="0"/>
          <w:iCs w:val="0"/>
          <w:noProof/>
          <w:sz w:val="22"/>
          <w:szCs w:val="22"/>
        </w:rPr>
      </w:pPr>
      <w:hyperlink w:anchor="_Toc131237395" w:history="1">
        <w:r w:rsidRPr="00AF3EA1">
          <w:rPr>
            <w:rStyle w:val="Hyperlink"/>
            <w:noProof/>
          </w:rPr>
          <w:t>Lab 1 - Data Types</w:t>
        </w:r>
        <w:r>
          <w:rPr>
            <w:noProof/>
            <w:webHidden/>
          </w:rPr>
          <w:tab/>
        </w:r>
        <w:r>
          <w:rPr>
            <w:noProof/>
            <w:webHidden/>
          </w:rPr>
          <w:fldChar w:fldCharType="begin"/>
        </w:r>
        <w:r>
          <w:rPr>
            <w:noProof/>
            <w:webHidden/>
          </w:rPr>
          <w:instrText xml:space="preserve"> PAGEREF _Toc131237395 \h </w:instrText>
        </w:r>
        <w:r>
          <w:rPr>
            <w:noProof/>
            <w:webHidden/>
          </w:rPr>
        </w:r>
        <w:r>
          <w:rPr>
            <w:noProof/>
            <w:webHidden/>
          </w:rPr>
          <w:fldChar w:fldCharType="separate"/>
        </w:r>
        <w:r>
          <w:rPr>
            <w:noProof/>
            <w:webHidden/>
          </w:rPr>
          <w:t>7</w:t>
        </w:r>
        <w:r>
          <w:rPr>
            <w:noProof/>
            <w:webHidden/>
          </w:rPr>
          <w:fldChar w:fldCharType="end"/>
        </w:r>
      </w:hyperlink>
    </w:p>
    <w:p w14:paraId="3176AFA5" w14:textId="5B0A801C" w:rsidR="005C0115" w:rsidRDefault="005C0115">
      <w:pPr>
        <w:pStyle w:val="TOC2"/>
        <w:tabs>
          <w:tab w:val="right" w:leader="dot" w:pos="9736"/>
        </w:tabs>
        <w:rPr>
          <w:rFonts w:eastAsiaTheme="minorEastAsia" w:cstheme="minorBidi"/>
          <w:b w:val="0"/>
          <w:bCs w:val="0"/>
          <w:noProof/>
        </w:rPr>
      </w:pPr>
      <w:hyperlink w:anchor="_Toc131237396" w:history="1">
        <w:r w:rsidRPr="00AF3EA1">
          <w:rPr>
            <w:rStyle w:val="Hyperlink"/>
            <w:noProof/>
          </w:rPr>
          <w:t>Introduction</w:t>
        </w:r>
        <w:r>
          <w:rPr>
            <w:noProof/>
            <w:webHidden/>
          </w:rPr>
          <w:tab/>
        </w:r>
        <w:r>
          <w:rPr>
            <w:noProof/>
            <w:webHidden/>
          </w:rPr>
          <w:fldChar w:fldCharType="begin"/>
        </w:r>
        <w:r>
          <w:rPr>
            <w:noProof/>
            <w:webHidden/>
          </w:rPr>
          <w:instrText xml:space="preserve"> PAGEREF _Toc131237396 \h </w:instrText>
        </w:r>
        <w:r>
          <w:rPr>
            <w:noProof/>
            <w:webHidden/>
          </w:rPr>
        </w:r>
        <w:r>
          <w:rPr>
            <w:noProof/>
            <w:webHidden/>
          </w:rPr>
          <w:fldChar w:fldCharType="separate"/>
        </w:r>
        <w:r>
          <w:rPr>
            <w:noProof/>
            <w:webHidden/>
          </w:rPr>
          <w:t>7</w:t>
        </w:r>
        <w:r>
          <w:rPr>
            <w:noProof/>
            <w:webHidden/>
          </w:rPr>
          <w:fldChar w:fldCharType="end"/>
        </w:r>
      </w:hyperlink>
    </w:p>
    <w:p w14:paraId="313D26EE" w14:textId="40A8A548" w:rsidR="005C0115" w:rsidRDefault="005C0115">
      <w:pPr>
        <w:pStyle w:val="TOC2"/>
        <w:tabs>
          <w:tab w:val="right" w:leader="dot" w:pos="9736"/>
        </w:tabs>
        <w:rPr>
          <w:rFonts w:eastAsiaTheme="minorEastAsia" w:cstheme="minorBidi"/>
          <w:b w:val="0"/>
          <w:bCs w:val="0"/>
          <w:noProof/>
        </w:rPr>
      </w:pPr>
      <w:hyperlink w:anchor="_Toc131237397" w:history="1">
        <w:r w:rsidRPr="00AF3EA1">
          <w:rPr>
            <w:rStyle w:val="Hyperlink"/>
            <w:noProof/>
          </w:rPr>
          <w:t>Instructions</w:t>
        </w:r>
        <w:r>
          <w:rPr>
            <w:noProof/>
            <w:webHidden/>
          </w:rPr>
          <w:tab/>
        </w:r>
        <w:r>
          <w:rPr>
            <w:noProof/>
            <w:webHidden/>
          </w:rPr>
          <w:fldChar w:fldCharType="begin"/>
        </w:r>
        <w:r>
          <w:rPr>
            <w:noProof/>
            <w:webHidden/>
          </w:rPr>
          <w:instrText xml:space="preserve"> PAGEREF _Toc131237397 \h </w:instrText>
        </w:r>
        <w:r>
          <w:rPr>
            <w:noProof/>
            <w:webHidden/>
          </w:rPr>
        </w:r>
        <w:r>
          <w:rPr>
            <w:noProof/>
            <w:webHidden/>
          </w:rPr>
          <w:fldChar w:fldCharType="separate"/>
        </w:r>
        <w:r>
          <w:rPr>
            <w:noProof/>
            <w:webHidden/>
          </w:rPr>
          <w:t>8</w:t>
        </w:r>
        <w:r>
          <w:rPr>
            <w:noProof/>
            <w:webHidden/>
          </w:rPr>
          <w:fldChar w:fldCharType="end"/>
        </w:r>
      </w:hyperlink>
    </w:p>
    <w:p w14:paraId="120B5813" w14:textId="7ED721B2" w:rsidR="005C0115" w:rsidRDefault="005C0115">
      <w:pPr>
        <w:pStyle w:val="TOC2"/>
        <w:tabs>
          <w:tab w:val="right" w:leader="dot" w:pos="9736"/>
        </w:tabs>
        <w:rPr>
          <w:rFonts w:eastAsiaTheme="minorEastAsia" w:cstheme="minorBidi"/>
          <w:b w:val="0"/>
          <w:bCs w:val="0"/>
          <w:noProof/>
        </w:rPr>
      </w:pPr>
      <w:hyperlink w:anchor="_Toc131237398" w:history="1">
        <w:r w:rsidRPr="00AF3EA1">
          <w:rPr>
            <w:rStyle w:val="Hyperlink"/>
            <w:noProof/>
          </w:rPr>
          <w:t>Conclusion</w:t>
        </w:r>
        <w:r>
          <w:rPr>
            <w:noProof/>
            <w:webHidden/>
          </w:rPr>
          <w:tab/>
        </w:r>
        <w:r>
          <w:rPr>
            <w:noProof/>
            <w:webHidden/>
          </w:rPr>
          <w:fldChar w:fldCharType="begin"/>
        </w:r>
        <w:r>
          <w:rPr>
            <w:noProof/>
            <w:webHidden/>
          </w:rPr>
          <w:instrText xml:space="preserve"> PAGEREF _Toc131237398 \h </w:instrText>
        </w:r>
        <w:r>
          <w:rPr>
            <w:noProof/>
            <w:webHidden/>
          </w:rPr>
        </w:r>
        <w:r>
          <w:rPr>
            <w:noProof/>
            <w:webHidden/>
          </w:rPr>
          <w:fldChar w:fldCharType="separate"/>
        </w:r>
        <w:r>
          <w:rPr>
            <w:noProof/>
            <w:webHidden/>
          </w:rPr>
          <w:t>12</w:t>
        </w:r>
        <w:r>
          <w:rPr>
            <w:noProof/>
            <w:webHidden/>
          </w:rPr>
          <w:fldChar w:fldCharType="end"/>
        </w:r>
      </w:hyperlink>
    </w:p>
    <w:p w14:paraId="583E7BAF" w14:textId="5331041A" w:rsidR="005C0115" w:rsidRDefault="005C0115">
      <w:pPr>
        <w:pStyle w:val="TOC1"/>
        <w:tabs>
          <w:tab w:val="right" w:leader="dot" w:pos="9736"/>
        </w:tabs>
        <w:rPr>
          <w:rFonts w:eastAsiaTheme="minorEastAsia" w:cstheme="minorBidi"/>
          <w:b w:val="0"/>
          <w:bCs w:val="0"/>
          <w:i w:val="0"/>
          <w:iCs w:val="0"/>
          <w:noProof/>
          <w:sz w:val="22"/>
          <w:szCs w:val="22"/>
        </w:rPr>
      </w:pPr>
      <w:hyperlink w:anchor="_Toc131237399" w:history="1">
        <w:r w:rsidRPr="00AF3EA1">
          <w:rPr>
            <w:rStyle w:val="Hyperlink"/>
            <w:noProof/>
          </w:rPr>
          <w:t>Lab 2 – The Divide and Conquer Pattern</w:t>
        </w:r>
        <w:r>
          <w:rPr>
            <w:noProof/>
            <w:webHidden/>
          </w:rPr>
          <w:tab/>
        </w:r>
        <w:r>
          <w:rPr>
            <w:noProof/>
            <w:webHidden/>
          </w:rPr>
          <w:fldChar w:fldCharType="begin"/>
        </w:r>
        <w:r>
          <w:rPr>
            <w:noProof/>
            <w:webHidden/>
          </w:rPr>
          <w:instrText xml:space="preserve"> PAGEREF _Toc131237399 \h </w:instrText>
        </w:r>
        <w:r>
          <w:rPr>
            <w:noProof/>
            <w:webHidden/>
          </w:rPr>
        </w:r>
        <w:r>
          <w:rPr>
            <w:noProof/>
            <w:webHidden/>
          </w:rPr>
          <w:fldChar w:fldCharType="separate"/>
        </w:r>
        <w:r>
          <w:rPr>
            <w:noProof/>
            <w:webHidden/>
          </w:rPr>
          <w:t>13</w:t>
        </w:r>
        <w:r>
          <w:rPr>
            <w:noProof/>
            <w:webHidden/>
          </w:rPr>
          <w:fldChar w:fldCharType="end"/>
        </w:r>
      </w:hyperlink>
    </w:p>
    <w:p w14:paraId="701BDDE9" w14:textId="02BB0FAE" w:rsidR="005C0115" w:rsidRDefault="005C0115">
      <w:pPr>
        <w:pStyle w:val="TOC2"/>
        <w:tabs>
          <w:tab w:val="right" w:leader="dot" w:pos="9736"/>
        </w:tabs>
        <w:rPr>
          <w:rFonts w:eastAsiaTheme="minorEastAsia" w:cstheme="minorBidi"/>
          <w:b w:val="0"/>
          <w:bCs w:val="0"/>
          <w:noProof/>
        </w:rPr>
      </w:pPr>
      <w:hyperlink w:anchor="_Toc131237400" w:history="1">
        <w:r w:rsidRPr="00AF3EA1">
          <w:rPr>
            <w:rStyle w:val="Hyperlink"/>
            <w:noProof/>
          </w:rPr>
          <w:t>Introduction</w:t>
        </w:r>
        <w:r>
          <w:rPr>
            <w:noProof/>
            <w:webHidden/>
          </w:rPr>
          <w:tab/>
        </w:r>
        <w:r>
          <w:rPr>
            <w:noProof/>
            <w:webHidden/>
          </w:rPr>
          <w:fldChar w:fldCharType="begin"/>
        </w:r>
        <w:r>
          <w:rPr>
            <w:noProof/>
            <w:webHidden/>
          </w:rPr>
          <w:instrText xml:space="preserve"> PAGEREF _Toc131237400 \h </w:instrText>
        </w:r>
        <w:r>
          <w:rPr>
            <w:noProof/>
            <w:webHidden/>
          </w:rPr>
        </w:r>
        <w:r>
          <w:rPr>
            <w:noProof/>
            <w:webHidden/>
          </w:rPr>
          <w:fldChar w:fldCharType="separate"/>
        </w:r>
        <w:r>
          <w:rPr>
            <w:noProof/>
            <w:webHidden/>
          </w:rPr>
          <w:t>13</w:t>
        </w:r>
        <w:r>
          <w:rPr>
            <w:noProof/>
            <w:webHidden/>
          </w:rPr>
          <w:fldChar w:fldCharType="end"/>
        </w:r>
      </w:hyperlink>
    </w:p>
    <w:p w14:paraId="781D1EB7" w14:textId="431C89CF" w:rsidR="005C0115" w:rsidRDefault="005C0115">
      <w:pPr>
        <w:pStyle w:val="TOC2"/>
        <w:tabs>
          <w:tab w:val="right" w:leader="dot" w:pos="9736"/>
        </w:tabs>
        <w:rPr>
          <w:rFonts w:eastAsiaTheme="minorEastAsia" w:cstheme="minorBidi"/>
          <w:b w:val="0"/>
          <w:bCs w:val="0"/>
          <w:noProof/>
        </w:rPr>
      </w:pPr>
      <w:hyperlink w:anchor="_Toc131237401" w:history="1">
        <w:r w:rsidRPr="00AF3EA1">
          <w:rPr>
            <w:rStyle w:val="Hyperlink"/>
            <w:noProof/>
          </w:rPr>
          <w:t>Instructions</w:t>
        </w:r>
        <w:r>
          <w:rPr>
            <w:noProof/>
            <w:webHidden/>
          </w:rPr>
          <w:tab/>
        </w:r>
        <w:r>
          <w:rPr>
            <w:noProof/>
            <w:webHidden/>
          </w:rPr>
          <w:fldChar w:fldCharType="begin"/>
        </w:r>
        <w:r>
          <w:rPr>
            <w:noProof/>
            <w:webHidden/>
          </w:rPr>
          <w:instrText xml:space="preserve"> PAGEREF _Toc131237401 \h </w:instrText>
        </w:r>
        <w:r>
          <w:rPr>
            <w:noProof/>
            <w:webHidden/>
          </w:rPr>
        </w:r>
        <w:r>
          <w:rPr>
            <w:noProof/>
            <w:webHidden/>
          </w:rPr>
          <w:fldChar w:fldCharType="separate"/>
        </w:r>
        <w:r>
          <w:rPr>
            <w:noProof/>
            <w:webHidden/>
          </w:rPr>
          <w:t>13</w:t>
        </w:r>
        <w:r>
          <w:rPr>
            <w:noProof/>
            <w:webHidden/>
          </w:rPr>
          <w:fldChar w:fldCharType="end"/>
        </w:r>
      </w:hyperlink>
    </w:p>
    <w:p w14:paraId="1030420D" w14:textId="55996ED2" w:rsidR="005C0115" w:rsidRDefault="005C0115">
      <w:pPr>
        <w:pStyle w:val="TOC2"/>
        <w:tabs>
          <w:tab w:val="right" w:leader="dot" w:pos="9736"/>
        </w:tabs>
        <w:rPr>
          <w:rFonts w:eastAsiaTheme="minorEastAsia" w:cstheme="minorBidi"/>
          <w:b w:val="0"/>
          <w:bCs w:val="0"/>
          <w:noProof/>
        </w:rPr>
      </w:pPr>
      <w:hyperlink w:anchor="_Toc131237402" w:history="1">
        <w:r w:rsidRPr="00AF3EA1">
          <w:rPr>
            <w:rStyle w:val="Hyperlink"/>
            <w:noProof/>
          </w:rPr>
          <w:t>Conclusion</w:t>
        </w:r>
        <w:r>
          <w:rPr>
            <w:noProof/>
            <w:webHidden/>
          </w:rPr>
          <w:tab/>
        </w:r>
        <w:r>
          <w:rPr>
            <w:noProof/>
            <w:webHidden/>
          </w:rPr>
          <w:fldChar w:fldCharType="begin"/>
        </w:r>
        <w:r>
          <w:rPr>
            <w:noProof/>
            <w:webHidden/>
          </w:rPr>
          <w:instrText xml:space="preserve"> PAGEREF _Toc131237402 \h </w:instrText>
        </w:r>
        <w:r>
          <w:rPr>
            <w:noProof/>
            <w:webHidden/>
          </w:rPr>
        </w:r>
        <w:r>
          <w:rPr>
            <w:noProof/>
            <w:webHidden/>
          </w:rPr>
          <w:fldChar w:fldCharType="separate"/>
        </w:r>
        <w:r>
          <w:rPr>
            <w:noProof/>
            <w:webHidden/>
          </w:rPr>
          <w:t>18</w:t>
        </w:r>
        <w:r>
          <w:rPr>
            <w:noProof/>
            <w:webHidden/>
          </w:rPr>
          <w:fldChar w:fldCharType="end"/>
        </w:r>
      </w:hyperlink>
    </w:p>
    <w:p w14:paraId="2662B209" w14:textId="0C2C95B5" w:rsidR="005C0115" w:rsidRDefault="005C0115">
      <w:pPr>
        <w:pStyle w:val="TOC1"/>
        <w:tabs>
          <w:tab w:val="right" w:leader="dot" w:pos="9736"/>
        </w:tabs>
        <w:rPr>
          <w:rFonts w:eastAsiaTheme="minorEastAsia" w:cstheme="minorBidi"/>
          <w:b w:val="0"/>
          <w:bCs w:val="0"/>
          <w:i w:val="0"/>
          <w:iCs w:val="0"/>
          <w:noProof/>
          <w:sz w:val="22"/>
          <w:szCs w:val="22"/>
        </w:rPr>
      </w:pPr>
      <w:hyperlink w:anchor="_Toc131237403" w:history="1">
        <w:r w:rsidRPr="00AF3EA1">
          <w:rPr>
            <w:rStyle w:val="Hyperlink"/>
            <w:noProof/>
          </w:rPr>
          <w:t>Lab 3 – The Tiered Service Pattern</w:t>
        </w:r>
        <w:r>
          <w:rPr>
            <w:noProof/>
            <w:webHidden/>
          </w:rPr>
          <w:tab/>
        </w:r>
        <w:r>
          <w:rPr>
            <w:noProof/>
            <w:webHidden/>
          </w:rPr>
          <w:fldChar w:fldCharType="begin"/>
        </w:r>
        <w:r>
          <w:rPr>
            <w:noProof/>
            <w:webHidden/>
          </w:rPr>
          <w:instrText xml:space="preserve"> PAGEREF _Toc131237403 \h </w:instrText>
        </w:r>
        <w:r>
          <w:rPr>
            <w:noProof/>
            <w:webHidden/>
          </w:rPr>
        </w:r>
        <w:r>
          <w:rPr>
            <w:noProof/>
            <w:webHidden/>
          </w:rPr>
          <w:fldChar w:fldCharType="separate"/>
        </w:r>
        <w:r>
          <w:rPr>
            <w:noProof/>
            <w:webHidden/>
          </w:rPr>
          <w:t>19</w:t>
        </w:r>
        <w:r>
          <w:rPr>
            <w:noProof/>
            <w:webHidden/>
          </w:rPr>
          <w:fldChar w:fldCharType="end"/>
        </w:r>
      </w:hyperlink>
    </w:p>
    <w:p w14:paraId="3354B76C" w14:textId="6D113FBF" w:rsidR="005C0115" w:rsidRDefault="005C0115">
      <w:pPr>
        <w:pStyle w:val="TOC2"/>
        <w:tabs>
          <w:tab w:val="right" w:leader="dot" w:pos="9736"/>
        </w:tabs>
        <w:rPr>
          <w:rFonts w:eastAsiaTheme="minorEastAsia" w:cstheme="minorBidi"/>
          <w:b w:val="0"/>
          <w:bCs w:val="0"/>
          <w:noProof/>
        </w:rPr>
      </w:pPr>
      <w:hyperlink w:anchor="_Toc131237404" w:history="1">
        <w:r w:rsidRPr="00AF3EA1">
          <w:rPr>
            <w:rStyle w:val="Hyperlink"/>
            <w:noProof/>
          </w:rPr>
          <w:t>Introduction</w:t>
        </w:r>
        <w:r>
          <w:rPr>
            <w:noProof/>
            <w:webHidden/>
          </w:rPr>
          <w:tab/>
        </w:r>
        <w:r>
          <w:rPr>
            <w:noProof/>
            <w:webHidden/>
          </w:rPr>
          <w:fldChar w:fldCharType="begin"/>
        </w:r>
        <w:r>
          <w:rPr>
            <w:noProof/>
            <w:webHidden/>
          </w:rPr>
          <w:instrText xml:space="preserve"> PAGEREF _Toc131237404 \h </w:instrText>
        </w:r>
        <w:r>
          <w:rPr>
            <w:noProof/>
            <w:webHidden/>
          </w:rPr>
        </w:r>
        <w:r>
          <w:rPr>
            <w:noProof/>
            <w:webHidden/>
          </w:rPr>
          <w:fldChar w:fldCharType="separate"/>
        </w:r>
        <w:r>
          <w:rPr>
            <w:noProof/>
            <w:webHidden/>
          </w:rPr>
          <w:t>19</w:t>
        </w:r>
        <w:r>
          <w:rPr>
            <w:noProof/>
            <w:webHidden/>
          </w:rPr>
          <w:fldChar w:fldCharType="end"/>
        </w:r>
      </w:hyperlink>
    </w:p>
    <w:p w14:paraId="540D6DE5" w14:textId="2073B822" w:rsidR="005C0115" w:rsidRDefault="005C0115">
      <w:pPr>
        <w:pStyle w:val="TOC2"/>
        <w:tabs>
          <w:tab w:val="right" w:leader="dot" w:pos="9736"/>
        </w:tabs>
        <w:rPr>
          <w:rFonts w:eastAsiaTheme="minorEastAsia" w:cstheme="minorBidi"/>
          <w:b w:val="0"/>
          <w:bCs w:val="0"/>
          <w:noProof/>
        </w:rPr>
      </w:pPr>
      <w:hyperlink w:anchor="_Toc131237405" w:history="1">
        <w:r w:rsidRPr="00AF3EA1">
          <w:rPr>
            <w:rStyle w:val="Hyperlink"/>
            <w:noProof/>
          </w:rPr>
          <w:t>Instructions</w:t>
        </w:r>
        <w:r>
          <w:rPr>
            <w:noProof/>
            <w:webHidden/>
          </w:rPr>
          <w:tab/>
        </w:r>
        <w:r>
          <w:rPr>
            <w:noProof/>
            <w:webHidden/>
          </w:rPr>
          <w:fldChar w:fldCharType="begin"/>
        </w:r>
        <w:r>
          <w:rPr>
            <w:noProof/>
            <w:webHidden/>
          </w:rPr>
          <w:instrText xml:space="preserve"> PAGEREF _Toc131237405 \h </w:instrText>
        </w:r>
        <w:r>
          <w:rPr>
            <w:noProof/>
            <w:webHidden/>
          </w:rPr>
        </w:r>
        <w:r>
          <w:rPr>
            <w:noProof/>
            <w:webHidden/>
          </w:rPr>
          <w:fldChar w:fldCharType="separate"/>
        </w:r>
        <w:r>
          <w:rPr>
            <w:noProof/>
            <w:webHidden/>
          </w:rPr>
          <w:t>21</w:t>
        </w:r>
        <w:r>
          <w:rPr>
            <w:noProof/>
            <w:webHidden/>
          </w:rPr>
          <w:fldChar w:fldCharType="end"/>
        </w:r>
      </w:hyperlink>
    </w:p>
    <w:p w14:paraId="223DC4DB" w14:textId="0E0B0A03" w:rsidR="005C0115" w:rsidRDefault="005C0115">
      <w:pPr>
        <w:pStyle w:val="TOC2"/>
        <w:tabs>
          <w:tab w:val="right" w:leader="dot" w:pos="9736"/>
        </w:tabs>
        <w:rPr>
          <w:rFonts w:eastAsiaTheme="minorEastAsia" w:cstheme="minorBidi"/>
          <w:b w:val="0"/>
          <w:bCs w:val="0"/>
          <w:noProof/>
        </w:rPr>
      </w:pPr>
      <w:hyperlink w:anchor="_Toc131237406" w:history="1">
        <w:r w:rsidRPr="00AF3EA1">
          <w:rPr>
            <w:rStyle w:val="Hyperlink"/>
            <w:noProof/>
          </w:rPr>
          <w:t>Conclusion</w:t>
        </w:r>
        <w:r>
          <w:rPr>
            <w:noProof/>
            <w:webHidden/>
          </w:rPr>
          <w:tab/>
        </w:r>
        <w:r>
          <w:rPr>
            <w:noProof/>
            <w:webHidden/>
          </w:rPr>
          <w:fldChar w:fldCharType="begin"/>
        </w:r>
        <w:r>
          <w:rPr>
            <w:noProof/>
            <w:webHidden/>
          </w:rPr>
          <w:instrText xml:space="preserve"> PAGEREF _Toc131237406 \h </w:instrText>
        </w:r>
        <w:r>
          <w:rPr>
            <w:noProof/>
            <w:webHidden/>
          </w:rPr>
        </w:r>
        <w:r>
          <w:rPr>
            <w:noProof/>
            <w:webHidden/>
          </w:rPr>
          <w:fldChar w:fldCharType="separate"/>
        </w:r>
        <w:r>
          <w:rPr>
            <w:noProof/>
            <w:webHidden/>
          </w:rPr>
          <w:t>24</w:t>
        </w:r>
        <w:r>
          <w:rPr>
            <w:noProof/>
            <w:webHidden/>
          </w:rPr>
          <w:fldChar w:fldCharType="end"/>
        </w:r>
      </w:hyperlink>
    </w:p>
    <w:p w14:paraId="36B5D728" w14:textId="20F5701F" w:rsidR="005C0115" w:rsidRDefault="005C0115">
      <w:pPr>
        <w:pStyle w:val="TOC1"/>
        <w:tabs>
          <w:tab w:val="right" w:leader="dot" w:pos="9736"/>
        </w:tabs>
        <w:rPr>
          <w:rFonts w:eastAsiaTheme="minorEastAsia" w:cstheme="minorBidi"/>
          <w:b w:val="0"/>
          <w:bCs w:val="0"/>
          <w:i w:val="0"/>
          <w:iCs w:val="0"/>
          <w:noProof/>
          <w:sz w:val="22"/>
          <w:szCs w:val="22"/>
        </w:rPr>
      </w:pPr>
      <w:hyperlink w:anchor="_Toc131237407" w:history="1">
        <w:r w:rsidRPr="00AF3EA1">
          <w:rPr>
            <w:rStyle w:val="Hyperlink"/>
            <w:noProof/>
          </w:rPr>
          <w:t>Lab 4 – The Index Pattern</w:t>
        </w:r>
        <w:r>
          <w:rPr>
            <w:noProof/>
            <w:webHidden/>
          </w:rPr>
          <w:tab/>
        </w:r>
        <w:r>
          <w:rPr>
            <w:noProof/>
            <w:webHidden/>
          </w:rPr>
          <w:fldChar w:fldCharType="begin"/>
        </w:r>
        <w:r>
          <w:rPr>
            <w:noProof/>
            <w:webHidden/>
          </w:rPr>
          <w:instrText xml:space="preserve"> PAGEREF _Toc131237407 \h </w:instrText>
        </w:r>
        <w:r>
          <w:rPr>
            <w:noProof/>
            <w:webHidden/>
          </w:rPr>
        </w:r>
        <w:r>
          <w:rPr>
            <w:noProof/>
            <w:webHidden/>
          </w:rPr>
          <w:fldChar w:fldCharType="separate"/>
        </w:r>
        <w:r>
          <w:rPr>
            <w:noProof/>
            <w:webHidden/>
          </w:rPr>
          <w:t>25</w:t>
        </w:r>
        <w:r>
          <w:rPr>
            <w:noProof/>
            <w:webHidden/>
          </w:rPr>
          <w:fldChar w:fldCharType="end"/>
        </w:r>
      </w:hyperlink>
    </w:p>
    <w:p w14:paraId="790BEBF3" w14:textId="0D588F96" w:rsidR="005C0115" w:rsidRDefault="005C0115">
      <w:pPr>
        <w:pStyle w:val="TOC2"/>
        <w:tabs>
          <w:tab w:val="right" w:leader="dot" w:pos="9736"/>
        </w:tabs>
        <w:rPr>
          <w:rFonts w:eastAsiaTheme="minorEastAsia" w:cstheme="minorBidi"/>
          <w:b w:val="0"/>
          <w:bCs w:val="0"/>
          <w:noProof/>
        </w:rPr>
      </w:pPr>
      <w:hyperlink w:anchor="_Toc131237408" w:history="1">
        <w:r w:rsidRPr="00AF3EA1">
          <w:rPr>
            <w:rStyle w:val="Hyperlink"/>
            <w:noProof/>
          </w:rPr>
          <w:t>Introduction</w:t>
        </w:r>
        <w:r>
          <w:rPr>
            <w:noProof/>
            <w:webHidden/>
          </w:rPr>
          <w:tab/>
        </w:r>
        <w:r>
          <w:rPr>
            <w:noProof/>
            <w:webHidden/>
          </w:rPr>
          <w:fldChar w:fldCharType="begin"/>
        </w:r>
        <w:r>
          <w:rPr>
            <w:noProof/>
            <w:webHidden/>
          </w:rPr>
          <w:instrText xml:space="preserve"> PAGEREF _Toc131237408 \h </w:instrText>
        </w:r>
        <w:r>
          <w:rPr>
            <w:noProof/>
            <w:webHidden/>
          </w:rPr>
        </w:r>
        <w:r>
          <w:rPr>
            <w:noProof/>
            <w:webHidden/>
          </w:rPr>
          <w:fldChar w:fldCharType="separate"/>
        </w:r>
        <w:r>
          <w:rPr>
            <w:noProof/>
            <w:webHidden/>
          </w:rPr>
          <w:t>25</w:t>
        </w:r>
        <w:r>
          <w:rPr>
            <w:noProof/>
            <w:webHidden/>
          </w:rPr>
          <w:fldChar w:fldCharType="end"/>
        </w:r>
      </w:hyperlink>
    </w:p>
    <w:p w14:paraId="5967C1FC" w14:textId="001B35C5" w:rsidR="005C0115" w:rsidRDefault="005C0115">
      <w:pPr>
        <w:pStyle w:val="TOC2"/>
        <w:tabs>
          <w:tab w:val="right" w:leader="dot" w:pos="9736"/>
        </w:tabs>
        <w:rPr>
          <w:rFonts w:eastAsiaTheme="minorEastAsia" w:cstheme="minorBidi"/>
          <w:b w:val="0"/>
          <w:bCs w:val="0"/>
          <w:noProof/>
        </w:rPr>
      </w:pPr>
      <w:hyperlink w:anchor="_Toc131237409" w:history="1">
        <w:r w:rsidRPr="00AF3EA1">
          <w:rPr>
            <w:rStyle w:val="Hyperlink"/>
            <w:noProof/>
          </w:rPr>
          <w:t>Instructions</w:t>
        </w:r>
        <w:r>
          <w:rPr>
            <w:noProof/>
            <w:webHidden/>
          </w:rPr>
          <w:tab/>
        </w:r>
        <w:r>
          <w:rPr>
            <w:noProof/>
            <w:webHidden/>
          </w:rPr>
          <w:fldChar w:fldCharType="begin"/>
        </w:r>
        <w:r>
          <w:rPr>
            <w:noProof/>
            <w:webHidden/>
          </w:rPr>
          <w:instrText xml:space="preserve"> PAGEREF _Toc131237409 \h </w:instrText>
        </w:r>
        <w:r>
          <w:rPr>
            <w:noProof/>
            <w:webHidden/>
          </w:rPr>
        </w:r>
        <w:r>
          <w:rPr>
            <w:noProof/>
            <w:webHidden/>
          </w:rPr>
          <w:fldChar w:fldCharType="separate"/>
        </w:r>
        <w:r>
          <w:rPr>
            <w:noProof/>
            <w:webHidden/>
          </w:rPr>
          <w:t>27</w:t>
        </w:r>
        <w:r>
          <w:rPr>
            <w:noProof/>
            <w:webHidden/>
          </w:rPr>
          <w:fldChar w:fldCharType="end"/>
        </w:r>
      </w:hyperlink>
    </w:p>
    <w:p w14:paraId="7C89D25C" w14:textId="03578506" w:rsidR="005C0115" w:rsidRDefault="005C0115">
      <w:pPr>
        <w:pStyle w:val="TOC2"/>
        <w:tabs>
          <w:tab w:val="right" w:leader="dot" w:pos="9736"/>
        </w:tabs>
        <w:rPr>
          <w:rFonts w:eastAsiaTheme="minorEastAsia" w:cstheme="minorBidi"/>
          <w:b w:val="0"/>
          <w:bCs w:val="0"/>
          <w:noProof/>
        </w:rPr>
      </w:pPr>
      <w:hyperlink w:anchor="_Toc131237410" w:history="1">
        <w:r w:rsidRPr="00AF3EA1">
          <w:rPr>
            <w:rStyle w:val="Hyperlink"/>
            <w:noProof/>
          </w:rPr>
          <w:t>Conclusion</w:t>
        </w:r>
        <w:r>
          <w:rPr>
            <w:noProof/>
            <w:webHidden/>
          </w:rPr>
          <w:tab/>
        </w:r>
        <w:r>
          <w:rPr>
            <w:noProof/>
            <w:webHidden/>
          </w:rPr>
          <w:fldChar w:fldCharType="begin"/>
        </w:r>
        <w:r>
          <w:rPr>
            <w:noProof/>
            <w:webHidden/>
          </w:rPr>
          <w:instrText xml:space="preserve"> PAGEREF _Toc131237410 \h </w:instrText>
        </w:r>
        <w:r>
          <w:rPr>
            <w:noProof/>
            <w:webHidden/>
          </w:rPr>
        </w:r>
        <w:r>
          <w:rPr>
            <w:noProof/>
            <w:webHidden/>
          </w:rPr>
          <w:fldChar w:fldCharType="separate"/>
        </w:r>
        <w:r>
          <w:rPr>
            <w:noProof/>
            <w:webHidden/>
          </w:rPr>
          <w:t>27</w:t>
        </w:r>
        <w:r>
          <w:rPr>
            <w:noProof/>
            <w:webHidden/>
          </w:rPr>
          <w:fldChar w:fldCharType="end"/>
        </w:r>
      </w:hyperlink>
    </w:p>
    <w:p w14:paraId="4E581040" w14:textId="163E71A2" w:rsidR="005C0115" w:rsidRDefault="005C0115">
      <w:pPr>
        <w:pStyle w:val="TOC1"/>
        <w:tabs>
          <w:tab w:val="right" w:leader="dot" w:pos="9736"/>
        </w:tabs>
        <w:rPr>
          <w:rFonts w:eastAsiaTheme="minorEastAsia" w:cstheme="minorBidi"/>
          <w:b w:val="0"/>
          <w:bCs w:val="0"/>
          <w:i w:val="0"/>
          <w:iCs w:val="0"/>
          <w:noProof/>
          <w:sz w:val="22"/>
          <w:szCs w:val="22"/>
        </w:rPr>
      </w:pPr>
      <w:hyperlink w:anchor="_Toc131237411" w:history="1">
        <w:r w:rsidRPr="00AF3EA1">
          <w:rPr>
            <w:rStyle w:val="Hyperlink"/>
            <w:noProof/>
          </w:rPr>
          <w:t>Lab 5 - Hit Policies for Decision Tables</w:t>
        </w:r>
        <w:r>
          <w:rPr>
            <w:noProof/>
            <w:webHidden/>
          </w:rPr>
          <w:tab/>
        </w:r>
        <w:r>
          <w:rPr>
            <w:noProof/>
            <w:webHidden/>
          </w:rPr>
          <w:fldChar w:fldCharType="begin"/>
        </w:r>
        <w:r>
          <w:rPr>
            <w:noProof/>
            <w:webHidden/>
          </w:rPr>
          <w:instrText xml:space="preserve"> PAGEREF _Toc131237411 \h </w:instrText>
        </w:r>
        <w:r>
          <w:rPr>
            <w:noProof/>
            <w:webHidden/>
          </w:rPr>
        </w:r>
        <w:r>
          <w:rPr>
            <w:noProof/>
            <w:webHidden/>
          </w:rPr>
          <w:fldChar w:fldCharType="separate"/>
        </w:r>
        <w:r>
          <w:rPr>
            <w:noProof/>
            <w:webHidden/>
          </w:rPr>
          <w:t>29</w:t>
        </w:r>
        <w:r>
          <w:rPr>
            <w:noProof/>
            <w:webHidden/>
          </w:rPr>
          <w:fldChar w:fldCharType="end"/>
        </w:r>
      </w:hyperlink>
    </w:p>
    <w:p w14:paraId="237458C5" w14:textId="20E3B0D3" w:rsidR="005C0115" w:rsidRDefault="005C0115">
      <w:pPr>
        <w:pStyle w:val="TOC2"/>
        <w:tabs>
          <w:tab w:val="right" w:leader="dot" w:pos="9736"/>
        </w:tabs>
        <w:rPr>
          <w:rFonts w:eastAsiaTheme="minorEastAsia" w:cstheme="minorBidi"/>
          <w:b w:val="0"/>
          <w:bCs w:val="0"/>
          <w:noProof/>
        </w:rPr>
      </w:pPr>
      <w:hyperlink w:anchor="_Toc131237412" w:history="1">
        <w:r w:rsidRPr="00AF3EA1">
          <w:rPr>
            <w:rStyle w:val="Hyperlink"/>
            <w:noProof/>
          </w:rPr>
          <w:t>Introduction</w:t>
        </w:r>
        <w:r>
          <w:rPr>
            <w:noProof/>
            <w:webHidden/>
          </w:rPr>
          <w:tab/>
        </w:r>
        <w:r>
          <w:rPr>
            <w:noProof/>
            <w:webHidden/>
          </w:rPr>
          <w:fldChar w:fldCharType="begin"/>
        </w:r>
        <w:r>
          <w:rPr>
            <w:noProof/>
            <w:webHidden/>
          </w:rPr>
          <w:instrText xml:space="preserve"> PAGEREF _Toc131237412 \h </w:instrText>
        </w:r>
        <w:r>
          <w:rPr>
            <w:noProof/>
            <w:webHidden/>
          </w:rPr>
        </w:r>
        <w:r>
          <w:rPr>
            <w:noProof/>
            <w:webHidden/>
          </w:rPr>
          <w:fldChar w:fldCharType="separate"/>
        </w:r>
        <w:r>
          <w:rPr>
            <w:noProof/>
            <w:webHidden/>
          </w:rPr>
          <w:t>29</w:t>
        </w:r>
        <w:r>
          <w:rPr>
            <w:noProof/>
            <w:webHidden/>
          </w:rPr>
          <w:fldChar w:fldCharType="end"/>
        </w:r>
      </w:hyperlink>
    </w:p>
    <w:p w14:paraId="417E3829" w14:textId="587AF0DB" w:rsidR="005C0115" w:rsidRDefault="005C0115">
      <w:pPr>
        <w:pStyle w:val="TOC2"/>
        <w:tabs>
          <w:tab w:val="right" w:leader="dot" w:pos="9736"/>
        </w:tabs>
        <w:rPr>
          <w:rFonts w:eastAsiaTheme="minorEastAsia" w:cstheme="minorBidi"/>
          <w:b w:val="0"/>
          <w:bCs w:val="0"/>
          <w:noProof/>
        </w:rPr>
      </w:pPr>
      <w:hyperlink w:anchor="_Toc131237413" w:history="1">
        <w:r w:rsidRPr="00AF3EA1">
          <w:rPr>
            <w:rStyle w:val="Hyperlink"/>
            <w:noProof/>
          </w:rPr>
          <w:t>Instructions</w:t>
        </w:r>
        <w:r>
          <w:rPr>
            <w:noProof/>
            <w:webHidden/>
          </w:rPr>
          <w:tab/>
        </w:r>
        <w:r>
          <w:rPr>
            <w:noProof/>
            <w:webHidden/>
          </w:rPr>
          <w:fldChar w:fldCharType="begin"/>
        </w:r>
        <w:r>
          <w:rPr>
            <w:noProof/>
            <w:webHidden/>
          </w:rPr>
          <w:instrText xml:space="preserve"> PAGEREF _Toc131237413 \h </w:instrText>
        </w:r>
        <w:r>
          <w:rPr>
            <w:noProof/>
            <w:webHidden/>
          </w:rPr>
        </w:r>
        <w:r>
          <w:rPr>
            <w:noProof/>
            <w:webHidden/>
          </w:rPr>
          <w:fldChar w:fldCharType="separate"/>
        </w:r>
        <w:r>
          <w:rPr>
            <w:noProof/>
            <w:webHidden/>
          </w:rPr>
          <w:t>31</w:t>
        </w:r>
        <w:r>
          <w:rPr>
            <w:noProof/>
            <w:webHidden/>
          </w:rPr>
          <w:fldChar w:fldCharType="end"/>
        </w:r>
      </w:hyperlink>
    </w:p>
    <w:p w14:paraId="223D5862" w14:textId="3F663253" w:rsidR="005C0115" w:rsidRDefault="005C0115">
      <w:pPr>
        <w:pStyle w:val="TOC3"/>
        <w:tabs>
          <w:tab w:val="right" w:leader="dot" w:pos="9736"/>
        </w:tabs>
        <w:rPr>
          <w:rFonts w:eastAsiaTheme="minorEastAsia" w:cstheme="minorBidi"/>
          <w:noProof/>
          <w:sz w:val="22"/>
          <w:szCs w:val="22"/>
        </w:rPr>
      </w:pPr>
      <w:hyperlink w:anchor="_Toc131237414" w:history="1">
        <w:r w:rsidRPr="00AF3EA1">
          <w:rPr>
            <w:rStyle w:val="Hyperlink"/>
            <w:noProof/>
          </w:rPr>
          <w:t>Unique Policy</w:t>
        </w:r>
        <w:r>
          <w:rPr>
            <w:noProof/>
            <w:webHidden/>
          </w:rPr>
          <w:tab/>
        </w:r>
        <w:r>
          <w:rPr>
            <w:noProof/>
            <w:webHidden/>
          </w:rPr>
          <w:fldChar w:fldCharType="begin"/>
        </w:r>
        <w:r>
          <w:rPr>
            <w:noProof/>
            <w:webHidden/>
          </w:rPr>
          <w:instrText xml:space="preserve"> PAGEREF _Toc131237414 \h </w:instrText>
        </w:r>
        <w:r>
          <w:rPr>
            <w:noProof/>
            <w:webHidden/>
          </w:rPr>
        </w:r>
        <w:r>
          <w:rPr>
            <w:noProof/>
            <w:webHidden/>
          </w:rPr>
          <w:fldChar w:fldCharType="separate"/>
        </w:r>
        <w:r>
          <w:rPr>
            <w:noProof/>
            <w:webHidden/>
          </w:rPr>
          <w:t>31</w:t>
        </w:r>
        <w:r>
          <w:rPr>
            <w:noProof/>
            <w:webHidden/>
          </w:rPr>
          <w:fldChar w:fldCharType="end"/>
        </w:r>
      </w:hyperlink>
    </w:p>
    <w:p w14:paraId="26747920" w14:textId="151FC9A0" w:rsidR="005C0115" w:rsidRDefault="005C0115">
      <w:pPr>
        <w:pStyle w:val="TOC3"/>
        <w:tabs>
          <w:tab w:val="right" w:leader="dot" w:pos="9736"/>
        </w:tabs>
        <w:rPr>
          <w:rFonts w:eastAsiaTheme="minorEastAsia" w:cstheme="minorBidi"/>
          <w:noProof/>
          <w:sz w:val="22"/>
          <w:szCs w:val="22"/>
        </w:rPr>
      </w:pPr>
      <w:hyperlink w:anchor="_Toc131237415" w:history="1">
        <w:r w:rsidRPr="00AF3EA1">
          <w:rPr>
            <w:rStyle w:val="Hyperlink"/>
            <w:noProof/>
          </w:rPr>
          <w:t>First Policy</w:t>
        </w:r>
        <w:r>
          <w:rPr>
            <w:noProof/>
            <w:webHidden/>
          </w:rPr>
          <w:tab/>
        </w:r>
        <w:r>
          <w:rPr>
            <w:noProof/>
            <w:webHidden/>
          </w:rPr>
          <w:fldChar w:fldCharType="begin"/>
        </w:r>
        <w:r>
          <w:rPr>
            <w:noProof/>
            <w:webHidden/>
          </w:rPr>
          <w:instrText xml:space="preserve"> PAGEREF _Toc131237415 \h </w:instrText>
        </w:r>
        <w:r>
          <w:rPr>
            <w:noProof/>
            <w:webHidden/>
          </w:rPr>
        </w:r>
        <w:r>
          <w:rPr>
            <w:noProof/>
            <w:webHidden/>
          </w:rPr>
          <w:fldChar w:fldCharType="separate"/>
        </w:r>
        <w:r>
          <w:rPr>
            <w:noProof/>
            <w:webHidden/>
          </w:rPr>
          <w:t>31</w:t>
        </w:r>
        <w:r>
          <w:rPr>
            <w:noProof/>
            <w:webHidden/>
          </w:rPr>
          <w:fldChar w:fldCharType="end"/>
        </w:r>
      </w:hyperlink>
    </w:p>
    <w:p w14:paraId="5D578C14" w14:textId="2341D08D" w:rsidR="005C0115" w:rsidRDefault="005C0115">
      <w:pPr>
        <w:pStyle w:val="TOC3"/>
        <w:tabs>
          <w:tab w:val="right" w:leader="dot" w:pos="9736"/>
        </w:tabs>
        <w:rPr>
          <w:rFonts w:eastAsiaTheme="minorEastAsia" w:cstheme="minorBidi"/>
          <w:noProof/>
          <w:sz w:val="22"/>
          <w:szCs w:val="22"/>
        </w:rPr>
      </w:pPr>
      <w:hyperlink w:anchor="_Toc131237416" w:history="1">
        <w:r w:rsidRPr="00AF3EA1">
          <w:rPr>
            <w:rStyle w:val="Hyperlink"/>
            <w:noProof/>
          </w:rPr>
          <w:t>String Collection policy</w:t>
        </w:r>
        <w:r>
          <w:rPr>
            <w:noProof/>
            <w:webHidden/>
          </w:rPr>
          <w:tab/>
        </w:r>
        <w:r>
          <w:rPr>
            <w:noProof/>
            <w:webHidden/>
          </w:rPr>
          <w:fldChar w:fldCharType="begin"/>
        </w:r>
        <w:r>
          <w:rPr>
            <w:noProof/>
            <w:webHidden/>
          </w:rPr>
          <w:instrText xml:space="preserve"> PAGEREF _Toc131237416 \h </w:instrText>
        </w:r>
        <w:r>
          <w:rPr>
            <w:noProof/>
            <w:webHidden/>
          </w:rPr>
        </w:r>
        <w:r>
          <w:rPr>
            <w:noProof/>
            <w:webHidden/>
          </w:rPr>
          <w:fldChar w:fldCharType="separate"/>
        </w:r>
        <w:r>
          <w:rPr>
            <w:noProof/>
            <w:webHidden/>
          </w:rPr>
          <w:t>31</w:t>
        </w:r>
        <w:r>
          <w:rPr>
            <w:noProof/>
            <w:webHidden/>
          </w:rPr>
          <w:fldChar w:fldCharType="end"/>
        </w:r>
      </w:hyperlink>
    </w:p>
    <w:p w14:paraId="02A5B1BD" w14:textId="3BD23D94" w:rsidR="005C0115" w:rsidRDefault="005C0115">
      <w:pPr>
        <w:pStyle w:val="TOC3"/>
        <w:tabs>
          <w:tab w:val="right" w:leader="dot" w:pos="9736"/>
        </w:tabs>
        <w:rPr>
          <w:rFonts w:eastAsiaTheme="minorEastAsia" w:cstheme="minorBidi"/>
          <w:noProof/>
          <w:sz w:val="22"/>
          <w:szCs w:val="22"/>
        </w:rPr>
      </w:pPr>
      <w:hyperlink w:anchor="_Toc131237417" w:history="1">
        <w:r w:rsidRPr="00AF3EA1">
          <w:rPr>
            <w:rStyle w:val="Hyperlink"/>
            <w:noProof/>
          </w:rPr>
          <w:t>Numeric Collection policy</w:t>
        </w:r>
        <w:r>
          <w:rPr>
            <w:noProof/>
            <w:webHidden/>
          </w:rPr>
          <w:tab/>
        </w:r>
        <w:r>
          <w:rPr>
            <w:noProof/>
            <w:webHidden/>
          </w:rPr>
          <w:fldChar w:fldCharType="begin"/>
        </w:r>
        <w:r>
          <w:rPr>
            <w:noProof/>
            <w:webHidden/>
          </w:rPr>
          <w:instrText xml:space="preserve"> PAGEREF _Toc131237417 \h </w:instrText>
        </w:r>
        <w:r>
          <w:rPr>
            <w:noProof/>
            <w:webHidden/>
          </w:rPr>
        </w:r>
        <w:r>
          <w:rPr>
            <w:noProof/>
            <w:webHidden/>
          </w:rPr>
          <w:fldChar w:fldCharType="separate"/>
        </w:r>
        <w:r>
          <w:rPr>
            <w:noProof/>
            <w:webHidden/>
          </w:rPr>
          <w:t>31</w:t>
        </w:r>
        <w:r>
          <w:rPr>
            <w:noProof/>
            <w:webHidden/>
          </w:rPr>
          <w:fldChar w:fldCharType="end"/>
        </w:r>
      </w:hyperlink>
    </w:p>
    <w:p w14:paraId="29A0444D" w14:textId="65BC25A4" w:rsidR="005C0115" w:rsidRDefault="005C0115">
      <w:pPr>
        <w:pStyle w:val="TOC1"/>
        <w:tabs>
          <w:tab w:val="right" w:leader="dot" w:pos="9736"/>
        </w:tabs>
        <w:rPr>
          <w:rFonts w:eastAsiaTheme="minorEastAsia" w:cstheme="minorBidi"/>
          <w:b w:val="0"/>
          <w:bCs w:val="0"/>
          <w:i w:val="0"/>
          <w:iCs w:val="0"/>
          <w:noProof/>
          <w:sz w:val="22"/>
          <w:szCs w:val="22"/>
        </w:rPr>
      </w:pPr>
      <w:hyperlink w:anchor="_Toc131237418" w:history="1">
        <w:r w:rsidRPr="00AF3EA1">
          <w:rPr>
            <w:rStyle w:val="Hyperlink"/>
            <w:noProof/>
          </w:rPr>
          <w:t>Lab 6 - Advanced FEEL</w:t>
        </w:r>
        <w:r>
          <w:rPr>
            <w:noProof/>
            <w:webHidden/>
          </w:rPr>
          <w:tab/>
        </w:r>
        <w:r>
          <w:rPr>
            <w:noProof/>
            <w:webHidden/>
          </w:rPr>
          <w:fldChar w:fldCharType="begin"/>
        </w:r>
        <w:r>
          <w:rPr>
            <w:noProof/>
            <w:webHidden/>
          </w:rPr>
          <w:instrText xml:space="preserve"> PAGEREF _Toc131237418 \h </w:instrText>
        </w:r>
        <w:r>
          <w:rPr>
            <w:noProof/>
            <w:webHidden/>
          </w:rPr>
        </w:r>
        <w:r>
          <w:rPr>
            <w:noProof/>
            <w:webHidden/>
          </w:rPr>
          <w:fldChar w:fldCharType="separate"/>
        </w:r>
        <w:r>
          <w:rPr>
            <w:noProof/>
            <w:webHidden/>
          </w:rPr>
          <w:t>32</w:t>
        </w:r>
        <w:r>
          <w:rPr>
            <w:noProof/>
            <w:webHidden/>
          </w:rPr>
          <w:fldChar w:fldCharType="end"/>
        </w:r>
      </w:hyperlink>
    </w:p>
    <w:p w14:paraId="04691100" w14:textId="24DDB5B2" w:rsidR="005C0115" w:rsidRDefault="005C0115">
      <w:pPr>
        <w:pStyle w:val="TOC2"/>
        <w:tabs>
          <w:tab w:val="right" w:leader="dot" w:pos="9736"/>
        </w:tabs>
        <w:rPr>
          <w:rFonts w:eastAsiaTheme="minorEastAsia" w:cstheme="minorBidi"/>
          <w:b w:val="0"/>
          <w:bCs w:val="0"/>
          <w:noProof/>
        </w:rPr>
      </w:pPr>
      <w:hyperlink w:anchor="_Toc131237419" w:history="1">
        <w:r w:rsidRPr="00AF3EA1">
          <w:rPr>
            <w:rStyle w:val="Hyperlink"/>
            <w:noProof/>
          </w:rPr>
          <w:t>Introduction</w:t>
        </w:r>
        <w:r>
          <w:rPr>
            <w:noProof/>
            <w:webHidden/>
          </w:rPr>
          <w:tab/>
        </w:r>
        <w:r>
          <w:rPr>
            <w:noProof/>
            <w:webHidden/>
          </w:rPr>
          <w:fldChar w:fldCharType="begin"/>
        </w:r>
        <w:r>
          <w:rPr>
            <w:noProof/>
            <w:webHidden/>
          </w:rPr>
          <w:instrText xml:space="preserve"> PAGEREF _Toc131237419 \h </w:instrText>
        </w:r>
        <w:r>
          <w:rPr>
            <w:noProof/>
            <w:webHidden/>
          </w:rPr>
        </w:r>
        <w:r>
          <w:rPr>
            <w:noProof/>
            <w:webHidden/>
          </w:rPr>
          <w:fldChar w:fldCharType="separate"/>
        </w:r>
        <w:r>
          <w:rPr>
            <w:noProof/>
            <w:webHidden/>
          </w:rPr>
          <w:t>32</w:t>
        </w:r>
        <w:r>
          <w:rPr>
            <w:noProof/>
            <w:webHidden/>
          </w:rPr>
          <w:fldChar w:fldCharType="end"/>
        </w:r>
      </w:hyperlink>
    </w:p>
    <w:p w14:paraId="4DBDDB01" w14:textId="2F6DD1D8" w:rsidR="005C0115" w:rsidRDefault="005C0115">
      <w:pPr>
        <w:pStyle w:val="TOC2"/>
        <w:tabs>
          <w:tab w:val="right" w:leader="dot" w:pos="9736"/>
        </w:tabs>
        <w:rPr>
          <w:rFonts w:eastAsiaTheme="minorEastAsia" w:cstheme="minorBidi"/>
          <w:b w:val="0"/>
          <w:bCs w:val="0"/>
          <w:noProof/>
        </w:rPr>
      </w:pPr>
      <w:hyperlink w:anchor="_Toc131237420" w:history="1">
        <w:r w:rsidRPr="00AF3EA1">
          <w:rPr>
            <w:rStyle w:val="Hyperlink"/>
            <w:noProof/>
          </w:rPr>
          <w:t>Instructions</w:t>
        </w:r>
        <w:r>
          <w:rPr>
            <w:noProof/>
            <w:webHidden/>
          </w:rPr>
          <w:tab/>
        </w:r>
        <w:r>
          <w:rPr>
            <w:noProof/>
            <w:webHidden/>
          </w:rPr>
          <w:fldChar w:fldCharType="begin"/>
        </w:r>
        <w:r>
          <w:rPr>
            <w:noProof/>
            <w:webHidden/>
          </w:rPr>
          <w:instrText xml:space="preserve"> PAGEREF _Toc131237420 \h </w:instrText>
        </w:r>
        <w:r>
          <w:rPr>
            <w:noProof/>
            <w:webHidden/>
          </w:rPr>
        </w:r>
        <w:r>
          <w:rPr>
            <w:noProof/>
            <w:webHidden/>
          </w:rPr>
          <w:fldChar w:fldCharType="separate"/>
        </w:r>
        <w:r>
          <w:rPr>
            <w:noProof/>
            <w:webHidden/>
          </w:rPr>
          <w:t>32</w:t>
        </w:r>
        <w:r>
          <w:rPr>
            <w:noProof/>
            <w:webHidden/>
          </w:rPr>
          <w:fldChar w:fldCharType="end"/>
        </w:r>
      </w:hyperlink>
    </w:p>
    <w:p w14:paraId="0787A370" w14:textId="4EDE3ACD" w:rsidR="005C0115" w:rsidRDefault="005C0115">
      <w:pPr>
        <w:pStyle w:val="TOC3"/>
        <w:tabs>
          <w:tab w:val="right" w:leader="dot" w:pos="9736"/>
        </w:tabs>
        <w:rPr>
          <w:rFonts w:eastAsiaTheme="minorEastAsia" w:cstheme="minorBidi"/>
          <w:noProof/>
          <w:sz w:val="22"/>
          <w:szCs w:val="22"/>
        </w:rPr>
      </w:pPr>
      <w:hyperlink w:anchor="_Toc131237421" w:history="1">
        <w:r w:rsidRPr="00AF3EA1">
          <w:rPr>
            <w:rStyle w:val="Hyperlink"/>
            <w:noProof/>
          </w:rPr>
          <w:t>Import DMN project using Kie Sandbox</w:t>
        </w:r>
        <w:r>
          <w:rPr>
            <w:noProof/>
            <w:webHidden/>
          </w:rPr>
          <w:tab/>
        </w:r>
        <w:r>
          <w:rPr>
            <w:noProof/>
            <w:webHidden/>
          </w:rPr>
          <w:fldChar w:fldCharType="begin"/>
        </w:r>
        <w:r>
          <w:rPr>
            <w:noProof/>
            <w:webHidden/>
          </w:rPr>
          <w:instrText xml:space="preserve"> PAGEREF _Toc131237421 \h </w:instrText>
        </w:r>
        <w:r>
          <w:rPr>
            <w:noProof/>
            <w:webHidden/>
          </w:rPr>
        </w:r>
        <w:r>
          <w:rPr>
            <w:noProof/>
            <w:webHidden/>
          </w:rPr>
          <w:fldChar w:fldCharType="separate"/>
        </w:r>
        <w:r>
          <w:rPr>
            <w:noProof/>
            <w:webHidden/>
          </w:rPr>
          <w:t>32</w:t>
        </w:r>
        <w:r>
          <w:rPr>
            <w:noProof/>
            <w:webHidden/>
          </w:rPr>
          <w:fldChar w:fldCharType="end"/>
        </w:r>
      </w:hyperlink>
    </w:p>
    <w:p w14:paraId="7995ACA4" w14:textId="48086032" w:rsidR="005C0115" w:rsidRDefault="005C0115">
      <w:pPr>
        <w:pStyle w:val="TOC3"/>
        <w:tabs>
          <w:tab w:val="right" w:leader="dot" w:pos="9736"/>
        </w:tabs>
        <w:rPr>
          <w:rFonts w:eastAsiaTheme="minorEastAsia" w:cstheme="minorBidi"/>
          <w:noProof/>
          <w:sz w:val="22"/>
          <w:szCs w:val="22"/>
        </w:rPr>
      </w:pPr>
      <w:hyperlink w:anchor="_Toc131237422" w:history="1">
        <w:r w:rsidRPr="00AF3EA1">
          <w:rPr>
            <w:rStyle w:val="Hyperlink"/>
            <w:noProof/>
          </w:rPr>
          <w:t>Understanding the service</w:t>
        </w:r>
        <w:r>
          <w:rPr>
            <w:noProof/>
            <w:webHidden/>
          </w:rPr>
          <w:tab/>
        </w:r>
        <w:r>
          <w:rPr>
            <w:noProof/>
            <w:webHidden/>
          </w:rPr>
          <w:fldChar w:fldCharType="begin"/>
        </w:r>
        <w:r>
          <w:rPr>
            <w:noProof/>
            <w:webHidden/>
          </w:rPr>
          <w:instrText xml:space="preserve"> PAGEREF _Toc131237422 \h </w:instrText>
        </w:r>
        <w:r>
          <w:rPr>
            <w:noProof/>
            <w:webHidden/>
          </w:rPr>
        </w:r>
        <w:r>
          <w:rPr>
            <w:noProof/>
            <w:webHidden/>
          </w:rPr>
          <w:fldChar w:fldCharType="separate"/>
        </w:r>
        <w:r>
          <w:rPr>
            <w:noProof/>
            <w:webHidden/>
          </w:rPr>
          <w:t>34</w:t>
        </w:r>
        <w:r>
          <w:rPr>
            <w:noProof/>
            <w:webHidden/>
          </w:rPr>
          <w:fldChar w:fldCharType="end"/>
        </w:r>
      </w:hyperlink>
    </w:p>
    <w:p w14:paraId="7E0D0F2D" w14:textId="2C7CBC09" w:rsidR="005C0115" w:rsidRDefault="005C0115">
      <w:pPr>
        <w:pStyle w:val="TOC3"/>
        <w:tabs>
          <w:tab w:val="right" w:leader="dot" w:pos="9736"/>
        </w:tabs>
        <w:rPr>
          <w:rFonts w:eastAsiaTheme="minorEastAsia" w:cstheme="minorBidi"/>
          <w:noProof/>
          <w:sz w:val="22"/>
          <w:szCs w:val="22"/>
        </w:rPr>
      </w:pPr>
      <w:hyperlink w:anchor="_Toc131237423" w:history="1">
        <w:r w:rsidRPr="00AF3EA1">
          <w:rPr>
            <w:rStyle w:val="Hyperlink"/>
            <w:noProof/>
          </w:rPr>
          <w:t>Data Types</w:t>
        </w:r>
        <w:r>
          <w:rPr>
            <w:noProof/>
            <w:webHidden/>
          </w:rPr>
          <w:tab/>
        </w:r>
        <w:r>
          <w:rPr>
            <w:noProof/>
            <w:webHidden/>
          </w:rPr>
          <w:fldChar w:fldCharType="begin"/>
        </w:r>
        <w:r>
          <w:rPr>
            <w:noProof/>
            <w:webHidden/>
          </w:rPr>
          <w:instrText xml:space="preserve"> PAGEREF _Toc131237423 \h </w:instrText>
        </w:r>
        <w:r>
          <w:rPr>
            <w:noProof/>
            <w:webHidden/>
          </w:rPr>
        </w:r>
        <w:r>
          <w:rPr>
            <w:noProof/>
            <w:webHidden/>
          </w:rPr>
          <w:fldChar w:fldCharType="separate"/>
        </w:r>
        <w:r>
          <w:rPr>
            <w:noProof/>
            <w:webHidden/>
          </w:rPr>
          <w:t>35</w:t>
        </w:r>
        <w:r>
          <w:rPr>
            <w:noProof/>
            <w:webHidden/>
          </w:rPr>
          <w:fldChar w:fldCharType="end"/>
        </w:r>
      </w:hyperlink>
    </w:p>
    <w:p w14:paraId="560C3E70" w14:textId="30582B33" w:rsidR="005C0115" w:rsidRDefault="005C0115">
      <w:pPr>
        <w:pStyle w:val="TOC3"/>
        <w:tabs>
          <w:tab w:val="right" w:leader="dot" w:pos="9736"/>
        </w:tabs>
        <w:rPr>
          <w:rFonts w:eastAsiaTheme="minorEastAsia" w:cstheme="minorBidi"/>
          <w:noProof/>
          <w:sz w:val="22"/>
          <w:szCs w:val="22"/>
        </w:rPr>
      </w:pPr>
      <w:hyperlink w:anchor="_Toc131237424" w:history="1">
        <w:r w:rsidRPr="00AF3EA1">
          <w:rPr>
            <w:rStyle w:val="Hyperlink"/>
            <w:noProof/>
          </w:rPr>
          <w:t>Decisions</w:t>
        </w:r>
        <w:r>
          <w:rPr>
            <w:noProof/>
            <w:webHidden/>
          </w:rPr>
          <w:tab/>
        </w:r>
        <w:r>
          <w:rPr>
            <w:noProof/>
            <w:webHidden/>
          </w:rPr>
          <w:fldChar w:fldCharType="begin"/>
        </w:r>
        <w:r>
          <w:rPr>
            <w:noProof/>
            <w:webHidden/>
          </w:rPr>
          <w:instrText xml:space="preserve"> PAGEREF _Toc131237424 \h </w:instrText>
        </w:r>
        <w:r>
          <w:rPr>
            <w:noProof/>
            <w:webHidden/>
          </w:rPr>
        </w:r>
        <w:r>
          <w:rPr>
            <w:noProof/>
            <w:webHidden/>
          </w:rPr>
          <w:fldChar w:fldCharType="separate"/>
        </w:r>
        <w:r>
          <w:rPr>
            <w:noProof/>
            <w:webHidden/>
          </w:rPr>
          <w:t>36</w:t>
        </w:r>
        <w:r>
          <w:rPr>
            <w:noProof/>
            <w:webHidden/>
          </w:rPr>
          <w:fldChar w:fldCharType="end"/>
        </w:r>
      </w:hyperlink>
    </w:p>
    <w:p w14:paraId="2EC429BA" w14:textId="2F1D0901" w:rsidR="005C0115" w:rsidRDefault="005C0115">
      <w:pPr>
        <w:pStyle w:val="TOC3"/>
        <w:tabs>
          <w:tab w:val="right" w:leader="dot" w:pos="9736"/>
        </w:tabs>
        <w:rPr>
          <w:rFonts w:eastAsiaTheme="minorEastAsia" w:cstheme="minorBidi"/>
          <w:noProof/>
          <w:sz w:val="22"/>
          <w:szCs w:val="22"/>
        </w:rPr>
      </w:pPr>
      <w:hyperlink w:anchor="_Toc131237425" w:history="1">
        <w:r w:rsidRPr="00AF3EA1">
          <w:rPr>
            <w:rStyle w:val="Hyperlink"/>
            <w:noProof/>
          </w:rPr>
          <w:t>Functions</w:t>
        </w:r>
        <w:r>
          <w:rPr>
            <w:noProof/>
            <w:webHidden/>
          </w:rPr>
          <w:tab/>
        </w:r>
        <w:r>
          <w:rPr>
            <w:noProof/>
            <w:webHidden/>
          </w:rPr>
          <w:fldChar w:fldCharType="begin"/>
        </w:r>
        <w:r>
          <w:rPr>
            <w:noProof/>
            <w:webHidden/>
          </w:rPr>
          <w:instrText xml:space="preserve"> PAGEREF _Toc131237425 \h </w:instrText>
        </w:r>
        <w:r>
          <w:rPr>
            <w:noProof/>
            <w:webHidden/>
          </w:rPr>
        </w:r>
        <w:r>
          <w:rPr>
            <w:noProof/>
            <w:webHidden/>
          </w:rPr>
          <w:fldChar w:fldCharType="separate"/>
        </w:r>
        <w:r>
          <w:rPr>
            <w:noProof/>
            <w:webHidden/>
          </w:rPr>
          <w:t>37</w:t>
        </w:r>
        <w:r>
          <w:rPr>
            <w:noProof/>
            <w:webHidden/>
          </w:rPr>
          <w:fldChar w:fldCharType="end"/>
        </w:r>
      </w:hyperlink>
    </w:p>
    <w:p w14:paraId="368192A6" w14:textId="74615262" w:rsidR="005C0115" w:rsidRDefault="005C0115">
      <w:pPr>
        <w:pStyle w:val="TOC3"/>
        <w:tabs>
          <w:tab w:val="right" w:leader="dot" w:pos="9736"/>
        </w:tabs>
        <w:rPr>
          <w:rFonts w:eastAsiaTheme="minorEastAsia" w:cstheme="minorBidi"/>
          <w:noProof/>
          <w:sz w:val="22"/>
          <w:szCs w:val="22"/>
        </w:rPr>
      </w:pPr>
      <w:hyperlink w:anchor="_Toc131237426" w:history="1">
        <w:r w:rsidRPr="00AF3EA1">
          <w:rPr>
            <w:rStyle w:val="Hyperlink"/>
            <w:noProof/>
          </w:rPr>
          <w:t>Feel Functions</w:t>
        </w:r>
        <w:r>
          <w:rPr>
            <w:noProof/>
            <w:webHidden/>
          </w:rPr>
          <w:tab/>
        </w:r>
        <w:r>
          <w:rPr>
            <w:noProof/>
            <w:webHidden/>
          </w:rPr>
          <w:fldChar w:fldCharType="begin"/>
        </w:r>
        <w:r>
          <w:rPr>
            <w:noProof/>
            <w:webHidden/>
          </w:rPr>
          <w:instrText xml:space="preserve"> PAGEREF _Toc131237426 \h </w:instrText>
        </w:r>
        <w:r>
          <w:rPr>
            <w:noProof/>
            <w:webHidden/>
          </w:rPr>
        </w:r>
        <w:r>
          <w:rPr>
            <w:noProof/>
            <w:webHidden/>
          </w:rPr>
          <w:fldChar w:fldCharType="separate"/>
        </w:r>
        <w:r>
          <w:rPr>
            <w:noProof/>
            <w:webHidden/>
          </w:rPr>
          <w:t>39</w:t>
        </w:r>
        <w:r>
          <w:rPr>
            <w:noProof/>
            <w:webHidden/>
          </w:rPr>
          <w:fldChar w:fldCharType="end"/>
        </w:r>
      </w:hyperlink>
    </w:p>
    <w:p w14:paraId="23E3A81F" w14:textId="5276237D" w:rsidR="005C0115" w:rsidRDefault="005C0115">
      <w:pPr>
        <w:pStyle w:val="TOC3"/>
        <w:tabs>
          <w:tab w:val="right" w:leader="dot" w:pos="9736"/>
        </w:tabs>
        <w:rPr>
          <w:rFonts w:eastAsiaTheme="minorEastAsia" w:cstheme="minorBidi"/>
          <w:noProof/>
          <w:sz w:val="22"/>
          <w:szCs w:val="22"/>
        </w:rPr>
      </w:pPr>
      <w:hyperlink w:anchor="_Toc131237427" w:history="1">
        <w:r w:rsidRPr="00AF3EA1">
          <w:rPr>
            <w:rStyle w:val="Hyperlink"/>
            <w:noProof/>
          </w:rPr>
          <w:t>Run the service</w:t>
        </w:r>
        <w:r>
          <w:rPr>
            <w:noProof/>
            <w:webHidden/>
          </w:rPr>
          <w:tab/>
        </w:r>
        <w:r>
          <w:rPr>
            <w:noProof/>
            <w:webHidden/>
          </w:rPr>
          <w:fldChar w:fldCharType="begin"/>
        </w:r>
        <w:r>
          <w:rPr>
            <w:noProof/>
            <w:webHidden/>
          </w:rPr>
          <w:instrText xml:space="preserve"> PAGEREF _Toc131237427 \h </w:instrText>
        </w:r>
        <w:r>
          <w:rPr>
            <w:noProof/>
            <w:webHidden/>
          </w:rPr>
        </w:r>
        <w:r>
          <w:rPr>
            <w:noProof/>
            <w:webHidden/>
          </w:rPr>
          <w:fldChar w:fldCharType="separate"/>
        </w:r>
        <w:r>
          <w:rPr>
            <w:noProof/>
            <w:webHidden/>
          </w:rPr>
          <w:t>40</w:t>
        </w:r>
        <w:r>
          <w:rPr>
            <w:noProof/>
            <w:webHidden/>
          </w:rPr>
          <w:fldChar w:fldCharType="end"/>
        </w:r>
      </w:hyperlink>
    </w:p>
    <w:p w14:paraId="6FB5817B" w14:textId="109C270F" w:rsidR="005C0115" w:rsidRDefault="005C0115">
      <w:pPr>
        <w:pStyle w:val="TOC3"/>
        <w:tabs>
          <w:tab w:val="right" w:leader="dot" w:pos="9736"/>
        </w:tabs>
        <w:rPr>
          <w:rFonts w:eastAsiaTheme="minorEastAsia" w:cstheme="minorBidi"/>
          <w:noProof/>
          <w:sz w:val="22"/>
          <w:szCs w:val="22"/>
        </w:rPr>
      </w:pPr>
      <w:hyperlink w:anchor="_Toc131237428" w:history="1">
        <w:r w:rsidRPr="00AF3EA1">
          <w:rPr>
            <w:rStyle w:val="Hyperlink"/>
            <w:noProof/>
          </w:rPr>
          <w:t>Extend the diagram</w:t>
        </w:r>
        <w:r>
          <w:rPr>
            <w:noProof/>
            <w:webHidden/>
          </w:rPr>
          <w:tab/>
        </w:r>
        <w:r>
          <w:rPr>
            <w:noProof/>
            <w:webHidden/>
          </w:rPr>
          <w:fldChar w:fldCharType="begin"/>
        </w:r>
        <w:r>
          <w:rPr>
            <w:noProof/>
            <w:webHidden/>
          </w:rPr>
          <w:instrText xml:space="preserve"> PAGEREF _Toc131237428 \h </w:instrText>
        </w:r>
        <w:r>
          <w:rPr>
            <w:noProof/>
            <w:webHidden/>
          </w:rPr>
        </w:r>
        <w:r>
          <w:rPr>
            <w:noProof/>
            <w:webHidden/>
          </w:rPr>
          <w:fldChar w:fldCharType="separate"/>
        </w:r>
        <w:r>
          <w:rPr>
            <w:noProof/>
            <w:webHidden/>
          </w:rPr>
          <w:t>44</w:t>
        </w:r>
        <w:r>
          <w:rPr>
            <w:noProof/>
            <w:webHidden/>
          </w:rPr>
          <w:fldChar w:fldCharType="end"/>
        </w:r>
      </w:hyperlink>
    </w:p>
    <w:p w14:paraId="21352BD2" w14:textId="21B75242" w:rsidR="005C0115" w:rsidRDefault="005C0115">
      <w:pPr>
        <w:pStyle w:val="TOC1"/>
        <w:tabs>
          <w:tab w:val="right" w:leader="dot" w:pos="9736"/>
        </w:tabs>
        <w:rPr>
          <w:rFonts w:eastAsiaTheme="minorEastAsia" w:cstheme="minorBidi"/>
          <w:b w:val="0"/>
          <w:bCs w:val="0"/>
          <w:i w:val="0"/>
          <w:iCs w:val="0"/>
          <w:noProof/>
          <w:sz w:val="22"/>
          <w:szCs w:val="22"/>
        </w:rPr>
      </w:pPr>
      <w:hyperlink w:anchor="_Toc131237429" w:history="1">
        <w:r w:rsidRPr="00AF3EA1">
          <w:rPr>
            <w:rStyle w:val="Hyperlink"/>
            <w:noProof/>
          </w:rPr>
          <w:t>3 Conclusion</w:t>
        </w:r>
        <w:r>
          <w:rPr>
            <w:noProof/>
            <w:webHidden/>
          </w:rPr>
          <w:tab/>
        </w:r>
        <w:r>
          <w:rPr>
            <w:noProof/>
            <w:webHidden/>
          </w:rPr>
          <w:fldChar w:fldCharType="begin"/>
        </w:r>
        <w:r>
          <w:rPr>
            <w:noProof/>
            <w:webHidden/>
          </w:rPr>
          <w:instrText xml:space="preserve"> PAGEREF _Toc131237429 \h </w:instrText>
        </w:r>
        <w:r>
          <w:rPr>
            <w:noProof/>
            <w:webHidden/>
          </w:rPr>
        </w:r>
        <w:r>
          <w:rPr>
            <w:noProof/>
            <w:webHidden/>
          </w:rPr>
          <w:fldChar w:fldCharType="separate"/>
        </w:r>
        <w:r>
          <w:rPr>
            <w:noProof/>
            <w:webHidden/>
          </w:rPr>
          <w:t>45</w:t>
        </w:r>
        <w:r>
          <w:rPr>
            <w:noProof/>
            <w:webHidden/>
          </w:rPr>
          <w:fldChar w:fldCharType="end"/>
        </w:r>
      </w:hyperlink>
    </w:p>
    <w:p w14:paraId="328801D3" w14:textId="0FDECC91" w:rsidR="001870EC" w:rsidRPr="00545C83" w:rsidRDefault="00AC0117" w:rsidP="00DD3C1D">
      <w:pPr>
        <w:pStyle w:val="TOC1"/>
        <w:tabs>
          <w:tab w:val="right" w:leader="dot" w:pos="9736"/>
        </w:tabs>
      </w:pPr>
      <w:r w:rsidRPr="00545C83">
        <w:rPr>
          <w:rFonts w:eastAsia="Batang"/>
          <w:b w:val="0"/>
          <w:bCs w:val="0"/>
          <w:i w:val="0"/>
          <w:iCs w:val="0"/>
          <w:sz w:val="21"/>
          <w:szCs w:val="28"/>
          <w:lang w:eastAsia="en-US"/>
        </w:rPr>
        <w:lastRenderedPageBreak/>
        <w:fldChar w:fldCharType="end"/>
      </w:r>
    </w:p>
    <w:p w14:paraId="4A665A2B" w14:textId="61462251" w:rsidR="001870EC" w:rsidRPr="00545C83" w:rsidRDefault="001870EC" w:rsidP="00B245C6">
      <w:pPr>
        <w:pStyle w:val="Heading1"/>
        <w:rPr>
          <w:lang w:val="en-GB"/>
        </w:rPr>
      </w:pPr>
      <w:bookmarkStart w:id="1" w:name="_Ref69978374"/>
      <w:bookmarkStart w:id="2" w:name="_Ref69978378"/>
      <w:bookmarkStart w:id="3" w:name="_Toc131237393"/>
      <w:r w:rsidRPr="00545C83">
        <w:rPr>
          <w:lang w:val="en-GB"/>
        </w:rPr>
        <w:lastRenderedPageBreak/>
        <w:t>Introduction</w:t>
      </w:r>
      <w:bookmarkEnd w:id="1"/>
      <w:bookmarkEnd w:id="2"/>
      <w:bookmarkEnd w:id="3"/>
    </w:p>
    <w:p w14:paraId="209E186E" w14:textId="77777777" w:rsidR="00B069DC" w:rsidRPr="00545C83" w:rsidRDefault="00B069DC" w:rsidP="00B069DC">
      <w:pPr>
        <w:rPr>
          <w:lang w:eastAsia="x-none"/>
        </w:rPr>
      </w:pPr>
    </w:p>
    <w:p w14:paraId="00371CC1" w14:textId="2203460C"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of DMN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Structuring Input data</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Advanced Feel</w:t>
      </w:r>
    </w:p>
    <w:p w14:paraId="7CA34DDB" w14:textId="24483F82" w:rsidR="00EE5A14" w:rsidRPr="00545C83" w:rsidRDefault="00EE5A14" w:rsidP="00EE5A14">
      <w:pPr>
        <w:rPr>
          <w:b/>
          <w:bCs/>
        </w:rPr>
      </w:pPr>
    </w:p>
    <w:p w14:paraId="03E9A14D" w14:textId="5E65C710"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these </w:t>
      </w:r>
      <w:r w:rsidR="00D15C79" w:rsidRPr="00545C83">
        <w:rPr>
          <w:lang w:eastAsia="x-none"/>
        </w:rPr>
        <w:t>real-world</w:t>
      </w:r>
      <w:r w:rsidR="00EE5A14" w:rsidRPr="00545C83">
        <w:rPr>
          <w:lang w:eastAsia="x-none"/>
        </w:rPr>
        <w:t xml:space="preserve"> </w:t>
      </w:r>
      <w:r w:rsidR="00854D43" w:rsidRPr="00545C83">
        <w:rPr>
          <w:lang w:eastAsia="x-none"/>
        </w:rPr>
        <w:t xml:space="preserve">tips and </w:t>
      </w:r>
      <w:r w:rsidR="00EE5A14" w:rsidRPr="00545C83">
        <w:rPr>
          <w:lang w:eastAsia="x-none"/>
        </w:rPr>
        <w:t xml:space="preserve">techniques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w:t>
      </w:r>
      <w:r w:rsidR="002A5700" w:rsidRPr="00545C83">
        <w:rPr>
          <w:lang w:eastAsia="x-none"/>
        </w:rPr>
        <w:t xml:space="preserve">DMN </w:t>
      </w:r>
      <w:r w:rsidR="00E02986" w:rsidRPr="00545C83">
        <w:rPr>
          <w:lang w:eastAsia="x-none"/>
        </w:rPr>
        <w:t>projects</w:t>
      </w:r>
      <w:bookmarkStart w:id="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5" w:name="_Toc131237394"/>
      <w:r w:rsidRPr="00545C83">
        <w:rPr>
          <w:lang w:val="en-GB"/>
        </w:rPr>
        <w:lastRenderedPageBreak/>
        <w:t>Prerequisites</w:t>
      </w:r>
      <w:bookmarkEnd w:id="5"/>
    </w:p>
    <w:p w14:paraId="414D3784" w14:textId="4A5798F8" w:rsidR="00AE3486" w:rsidRPr="00545C83" w:rsidRDefault="00AE3486" w:rsidP="00E90F8F">
      <w:pPr>
        <w:rPr>
          <w:lang w:eastAsia="x-none"/>
        </w:rPr>
      </w:pPr>
    </w:p>
    <w:p w14:paraId="73190A2F" w14:textId="54EDB4A7" w:rsidR="00AE3486" w:rsidRPr="00545C83" w:rsidRDefault="00AE3486" w:rsidP="00AE3486">
      <w:pPr>
        <w:rPr>
          <w:lang w:eastAsia="en-US"/>
        </w:rPr>
      </w:pPr>
      <w:r w:rsidRPr="00545C83">
        <w:rPr>
          <w:lang w:eastAsia="x-none"/>
        </w:rPr>
        <w:t xml:space="preserve">For this lab you need </w:t>
      </w:r>
      <w:proofErr w:type="spellStart"/>
      <w:r w:rsidRPr="00545C83">
        <w:rPr>
          <w:b/>
          <w:bCs/>
          <w:lang w:eastAsia="x-none"/>
        </w:rPr>
        <w:t>Kie</w:t>
      </w:r>
      <w:proofErr w:type="spellEnd"/>
      <w:r w:rsidRPr="00545C83">
        <w:rPr>
          <w:b/>
          <w:bCs/>
          <w:lang w:eastAsia="x-none"/>
        </w:rPr>
        <w:t xml:space="preserve"> Sandbox</w:t>
      </w:r>
      <w:r w:rsidRPr="00545C83">
        <w:rPr>
          <w:lang w:eastAsia="x-none"/>
        </w:rPr>
        <w:t xml:space="preserve"> with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w:t>
      </w:r>
    </w:p>
    <w:p w14:paraId="4D3CFB75" w14:textId="37878A14" w:rsidR="004146EC" w:rsidRPr="00545C83" w:rsidRDefault="004146EC" w:rsidP="00AE3486">
      <w:pPr>
        <w:rPr>
          <w:lang w:eastAsia="en-US"/>
        </w:rPr>
      </w:pPr>
    </w:p>
    <w:p w14:paraId="680329E3" w14:textId="384D5B6E"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Pr="00545C83">
        <w:rPr>
          <w:lang w:eastAsia="en-US"/>
        </w:rPr>
        <w:t xml:space="preserve">following </w:t>
      </w:r>
      <w:proofErr w:type="spellStart"/>
      <w:r w:rsidRPr="00545C83">
        <w:rPr>
          <w:lang w:eastAsia="en-US"/>
        </w:rPr>
        <w:t>Git</w:t>
      </w:r>
      <w:proofErr w:type="spellEnd"/>
      <w:r w:rsidRPr="00545C83">
        <w:rPr>
          <w:lang w:eastAsia="en-US"/>
        </w:rPr>
        <w:t xml:space="preserve"> repo.  </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749FDD9A" w:rsidR="004146EC" w:rsidRPr="00545C83" w:rsidRDefault="004146EC" w:rsidP="00AE3486">
      <w:pPr>
        <w:rPr>
          <w:lang w:eastAsia="en-US"/>
        </w:rPr>
      </w:pPr>
      <w:r w:rsidRPr="00545C83">
        <w:rPr>
          <w:lang w:eastAsia="en-US"/>
        </w:rPr>
        <w:t xml:space="preserve">Click on the link above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then </w:t>
      </w:r>
      <w:r w:rsidRPr="00545C83">
        <w:rPr>
          <w:i/>
          <w:iCs/>
          <w:lang w:eastAsia="en-US"/>
        </w:rPr>
        <w:t>Download ZIP</w:t>
      </w:r>
      <w:r w:rsidR="00B95B51" w:rsidRPr="00545C83">
        <w:rPr>
          <w:lang w:eastAsia="en-US"/>
        </w:rPr>
        <w:t>:</w:t>
      </w:r>
    </w:p>
    <w:p w14:paraId="4F5264DD" w14:textId="70773353" w:rsidR="004146EC" w:rsidRPr="00545C83" w:rsidRDefault="004146EC" w:rsidP="00AE3486">
      <w:pPr>
        <w:rPr>
          <w:lang w:eastAsia="en-US"/>
        </w:rPr>
      </w:pPr>
      <w:r w:rsidRPr="00545C83">
        <w:rPr>
          <w:noProof/>
          <w:lang w:eastAsia="en-US"/>
        </w:rPr>
        <w:drawing>
          <wp:inline distT="0" distB="0" distL="0" distR="0" wp14:anchorId="27F8F93B" wp14:editId="0AB96FF4">
            <wp:extent cx="6188710" cy="2448560"/>
            <wp:effectExtent l="228600" t="228600" r="212090" b="2184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448560"/>
                    </a:xfrm>
                    <a:prstGeom prst="rect">
                      <a:avLst/>
                    </a:prstGeom>
                    <a:effectLst>
                      <a:glow rad="228600">
                        <a:schemeClr val="accent1">
                          <a:satMod val="175000"/>
                          <a:alpha val="40000"/>
                        </a:schemeClr>
                      </a:glow>
                    </a:effectLst>
                  </pic:spPr>
                </pic:pic>
              </a:graphicData>
            </a:graphic>
          </wp:inline>
        </w:drawing>
      </w:r>
    </w:p>
    <w:p w14:paraId="54A5A495" w14:textId="71A7C5B6" w:rsidR="004146EC" w:rsidRPr="00545C83" w:rsidRDefault="004146EC" w:rsidP="00AE3486">
      <w:pPr>
        <w:rPr>
          <w:lang w:eastAsia="en-US"/>
        </w:rPr>
      </w:pPr>
    </w:p>
    <w:p w14:paraId="4C58D24D" w14:textId="48098C56" w:rsidR="004146EC" w:rsidRPr="00545C83" w:rsidRDefault="004146EC" w:rsidP="00AE3486">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p>
    <w:p w14:paraId="1D945004" w14:textId="22A89B39" w:rsidR="00AE3486" w:rsidRPr="00545C83" w:rsidRDefault="00AE3486" w:rsidP="00E90F8F">
      <w:pPr>
        <w:rPr>
          <w:lang w:eastAsia="x-none"/>
        </w:rPr>
      </w:pPr>
    </w:p>
    <w:p w14:paraId="34209F2D" w14:textId="62875D82" w:rsidR="00BF0C9E" w:rsidRPr="00545C83" w:rsidRDefault="00BF0C9E" w:rsidP="00E90F8F">
      <w:pPr>
        <w:rPr>
          <w:lang w:eastAsia="x-none"/>
        </w:rPr>
      </w:pPr>
    </w:p>
    <w:p w14:paraId="7E1B2E19" w14:textId="73C4682B" w:rsidR="00BF0C9E" w:rsidRPr="00545C83" w:rsidRDefault="00BF0C9E" w:rsidP="00E90F8F">
      <w:pPr>
        <w:rPr>
          <w:lang w:eastAsia="x-none"/>
        </w:rPr>
      </w:pPr>
    </w:p>
    <w:bookmarkEnd w:id="4"/>
    <w:p w14:paraId="4A0DB165" w14:textId="77777777" w:rsidR="003F226E" w:rsidRPr="00545C83" w:rsidRDefault="003F226E" w:rsidP="003F226E">
      <w:pPr>
        <w:shd w:val="clear" w:color="auto" w:fill="FFFFFF"/>
        <w:spacing w:after="120"/>
        <w:ind w:left="720"/>
        <w:rPr>
          <w:rFonts w:ascii="Red Hat Text" w:hAnsi="Red Hat Text"/>
          <w:color w:val="252525"/>
          <w:sz w:val="27"/>
          <w:szCs w:val="27"/>
        </w:rPr>
      </w:pPr>
    </w:p>
    <w:p w14:paraId="77B4F10F" w14:textId="1DAFD815" w:rsidR="00900DCC" w:rsidRPr="00545C83" w:rsidRDefault="00B245C6" w:rsidP="00B245C6">
      <w:pPr>
        <w:pStyle w:val="Heading1"/>
        <w:numPr>
          <w:ilvl w:val="0"/>
          <w:numId w:val="0"/>
        </w:numPr>
        <w:ind w:left="432" w:hanging="432"/>
        <w:rPr>
          <w:lang w:val="en-GB"/>
        </w:rPr>
      </w:pPr>
      <w:bookmarkStart w:id="6" w:name="_Toc131237395"/>
      <w:r w:rsidRPr="00545C83">
        <w:rPr>
          <w:lang w:val="en-GB"/>
        </w:rPr>
        <w:lastRenderedPageBreak/>
        <w:t xml:space="preserve">Lab 1 - </w:t>
      </w:r>
      <w:r w:rsidR="00900DCC" w:rsidRPr="00545C83">
        <w:rPr>
          <w:lang w:val="en-GB"/>
        </w:rPr>
        <w:t>Data Types</w:t>
      </w:r>
      <w:bookmarkEnd w:id="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7" w:name="_Toc131237396"/>
      <w:r w:rsidRPr="00545C83">
        <w:t>Introduction</w:t>
      </w:r>
      <w:bookmarkEnd w:id="7"/>
    </w:p>
    <w:p w14:paraId="32E89250" w14:textId="77777777" w:rsidR="003F6DA6" w:rsidRPr="00545C83" w:rsidRDefault="003F6DA6" w:rsidP="003F6DA6">
      <w:pPr>
        <w:rPr>
          <w:lang w:eastAsia="en-US"/>
        </w:rPr>
      </w:pPr>
    </w:p>
    <w:p w14:paraId="5B31DA91" w14:textId="77734A10" w:rsidR="00900DCC" w:rsidRPr="00545C83" w:rsidRDefault="003F6DA6" w:rsidP="00900DCC">
      <w:r w:rsidRPr="00545C83">
        <w:t xml:space="preserve">In this lab </w:t>
      </w:r>
      <w:r w:rsidR="00EB2B85" w:rsidRPr="00545C83">
        <w:t xml:space="preserve">you will learn how to </w:t>
      </w:r>
      <w:r w:rsidR="00461C8D" w:rsidRPr="00545C83">
        <w:t>simplify DMN</w:t>
      </w:r>
      <w:r w:rsidR="00ED1F10" w:rsidRPr="00545C83">
        <w:t xml:space="preserve"> diagram</w:t>
      </w:r>
      <w:r w:rsidR="00461C8D" w:rsidRPr="00545C83">
        <w:t>s</w:t>
      </w:r>
      <w:r w:rsidR="00900DCC" w:rsidRPr="00545C83">
        <w:t xml:space="preserve"> </w:t>
      </w:r>
      <w:r w:rsidR="00D90E94" w:rsidRPr="00545C83">
        <w:t>by moving</w:t>
      </w:r>
      <w:r w:rsidR="00900DCC" w:rsidRPr="00545C83">
        <w:t xml:space="preserve"> primitive attributes</w:t>
      </w:r>
      <w:r w:rsidR="00D90E94" w:rsidRPr="00545C83">
        <w:t xml:space="preserve"> to data structures</w:t>
      </w:r>
      <w:r w:rsidR="00EB2B85" w:rsidRPr="00545C83">
        <w:t>.  See below:</w:t>
      </w:r>
    </w:p>
    <w:p w14:paraId="229AD953" w14:textId="77777777" w:rsidR="00900DCC" w:rsidRPr="00545C83" w:rsidRDefault="00900DCC" w:rsidP="00900DCC">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00EB2B85" w:rsidP="00587BD4">
      <w:pPr>
        <w:jc w:val="center"/>
        <w:rPr>
          <w:rStyle w:val="IntenseEmphasis"/>
        </w:rPr>
      </w:pPr>
      <w:r w:rsidRPr="00545C83">
        <w:rPr>
          <w:rStyle w:val="IntenseEmphasis"/>
        </w:rPr>
        <w:t>Applying a Data Model to</w:t>
      </w:r>
      <w:r w:rsidR="00900DCC" w:rsidRPr="00545C83">
        <w:rPr>
          <w:rStyle w:val="IntenseEmphasis"/>
        </w:rPr>
        <w:t xml:space="preserve">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8" w:name="_Toc131237397"/>
      <w:r w:rsidRPr="00545C83">
        <w:lastRenderedPageBreak/>
        <w:t>Instructions</w:t>
      </w:r>
      <w:bookmarkEnd w:id="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4">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0FEDED36" w:rsidR="00023DFD" w:rsidRPr="00545C83" w:rsidRDefault="00023DFD">
      <w:pPr>
        <w:pStyle w:val="ListParagraph"/>
        <w:numPr>
          <w:ilvl w:val="0"/>
          <w:numId w:val="4"/>
        </w:numPr>
      </w:pPr>
      <w:r w:rsidRPr="00545C83">
        <w:t>An empty canvas opens.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43B4E539" w:rsidR="003F6DA6" w:rsidRPr="00545C83" w:rsidRDefault="00023DFD">
      <w:pPr>
        <w:pStyle w:val="ListParagraph"/>
        <w:numPr>
          <w:ilvl w:val="0"/>
          <w:numId w:val="4"/>
        </w:numPr>
      </w:pPr>
      <w:r w:rsidRPr="00545C83">
        <w:t xml:space="preserve">Select the file: </w:t>
      </w:r>
      <w:r w:rsidR="005F7B33" w:rsidRPr="00545C83">
        <w:rPr>
          <w:i/>
          <w:iCs/>
        </w:rPr>
        <w:t>lab01</w:t>
      </w:r>
      <w:r w:rsidR="005F7B33" w:rsidRPr="00545C83">
        <w:t>/</w:t>
      </w:r>
      <w:proofErr w:type="spellStart"/>
      <w:r w:rsidR="008E4570" w:rsidRPr="00545C83">
        <w:rPr>
          <w:i/>
          <w:iCs/>
        </w:rPr>
        <w:t>HabitabilityS</w:t>
      </w:r>
      <w:r w:rsidR="005F7B33" w:rsidRPr="00545C83">
        <w:rPr>
          <w:i/>
          <w:iCs/>
        </w:rPr>
        <w:t>tart.dmn</w:t>
      </w:r>
      <w:proofErr w:type="spellEnd"/>
    </w:p>
    <w:p w14:paraId="46C653D1" w14:textId="77777777" w:rsidR="003F6DA6" w:rsidRPr="00545C83" w:rsidRDefault="003F6DA6" w:rsidP="00151BBE">
      <w:pPr>
        <w:rPr>
          <w:lang w:eastAsia="en-US"/>
        </w:rPr>
      </w:pPr>
    </w:p>
    <w:p w14:paraId="0F672711" w14:textId="331BFF4F" w:rsidR="005F7B33" w:rsidRPr="00545C83" w:rsidRDefault="005F7B33">
      <w:pPr>
        <w:pStyle w:val="ListParagraph"/>
        <w:numPr>
          <w:ilvl w:val="0"/>
          <w:numId w:val="4"/>
        </w:numPr>
      </w:pPr>
      <w:r w:rsidRPr="00545C83">
        <w:t>You should see this:</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03E7AD4C" w:rsidR="00E13E48" w:rsidRPr="00545C83" w:rsidRDefault="006522DB" w:rsidP="00151BBE">
      <w:pPr>
        <w:rPr>
          <w:lang w:eastAsia="en-US"/>
        </w:rPr>
      </w:pPr>
      <w:r w:rsidRPr="00545C83">
        <w:rPr>
          <w:lang w:eastAsia="en-US"/>
        </w:rPr>
        <w:t>The inputs</w:t>
      </w:r>
      <w:r w:rsidR="00151BBE" w:rsidRPr="00545C83">
        <w:rPr>
          <w:lang w:eastAsia="en-US"/>
        </w:rPr>
        <w:t xml:space="preserve"> are </w:t>
      </w:r>
      <w:r w:rsidRPr="00545C83">
        <w:rPr>
          <w:lang w:eastAsia="en-US"/>
        </w:rPr>
        <w:t xml:space="preserve">simple data types </w:t>
      </w:r>
      <w:r w:rsidR="00151BBE" w:rsidRPr="00545C83">
        <w:rPr>
          <w:lang w:eastAsia="en-US"/>
        </w:rPr>
        <w:t>and there are lots of them</w:t>
      </w:r>
      <w:r w:rsidR="00DE1B76" w:rsidRPr="00545C83">
        <w:rPr>
          <w:lang w:eastAsia="en-US"/>
        </w:rPr>
        <w:t>!</w:t>
      </w:r>
      <w:r w:rsidR="00023DFD" w:rsidRPr="00545C83">
        <w:rPr>
          <w:lang w:eastAsia="en-US"/>
        </w:rPr>
        <w:t xml:space="preserve">  This is an antipattern</w:t>
      </w:r>
      <w:r w:rsidR="00DE1B76" w:rsidRPr="00545C83">
        <w:rPr>
          <w:lang w:eastAsia="en-US"/>
        </w:rPr>
        <w:t>.</w:t>
      </w:r>
      <w:r w:rsidR="00023DFD" w:rsidRPr="00545C83">
        <w:rPr>
          <w:lang w:eastAsia="en-US"/>
        </w:rPr>
        <w:t xml:space="preserve"> </w:t>
      </w:r>
      <w:r w:rsidR="00151BBE" w:rsidRPr="00545C83">
        <w:rPr>
          <w:lang w:eastAsia="en-US"/>
        </w:rPr>
        <w:t xml:space="preserve"> </w:t>
      </w:r>
      <w:r w:rsidR="005F7B33" w:rsidRPr="00545C83">
        <w:rPr>
          <w:lang w:eastAsia="en-US"/>
        </w:rPr>
        <w:t xml:space="preserve">We will </w:t>
      </w:r>
      <w:r w:rsidR="00DE1B76" w:rsidRPr="00545C83">
        <w:rPr>
          <w:lang w:eastAsia="en-US"/>
        </w:rPr>
        <w:t>show how to</w:t>
      </w:r>
      <w:r w:rsidR="005F7B33" w:rsidRPr="00545C83">
        <w:rPr>
          <w:lang w:eastAsia="en-US"/>
        </w:rPr>
        <w:t xml:space="preserve"> </w:t>
      </w:r>
      <w:r w:rsidR="00023DFD" w:rsidRPr="00545C83">
        <w:rPr>
          <w:lang w:eastAsia="en-US"/>
        </w:rPr>
        <w:t xml:space="preserve">apply a data type </w:t>
      </w:r>
      <w:r w:rsidR="005F7B33" w:rsidRPr="00545C83">
        <w:rPr>
          <w:lang w:eastAsia="en-US"/>
        </w:rPr>
        <w:t xml:space="preserve">to </w:t>
      </w:r>
      <w:r w:rsidR="00023DFD" w:rsidRPr="00545C83">
        <w:rPr>
          <w:lang w:eastAsia="en-US"/>
        </w:rPr>
        <w:t>make it more readable.</w:t>
      </w:r>
      <w:r w:rsidR="00151BBE" w:rsidRPr="00545C83">
        <w:rPr>
          <w:lang w:eastAsia="en-US"/>
        </w:rPr>
        <w:t xml:space="preserve">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3EF0A0D6" w:rsidR="00701443" w:rsidRPr="00545C83" w:rsidRDefault="00DE1B76">
      <w:pPr>
        <w:pStyle w:val="ListParagraph"/>
        <w:numPr>
          <w:ilvl w:val="0"/>
          <w:numId w:val="4"/>
        </w:numPr>
      </w:pPr>
      <w:r w:rsidRPr="00545C83">
        <w:t xml:space="preserve">Select the file: </w:t>
      </w:r>
      <w:r w:rsidRPr="00545C83">
        <w:rPr>
          <w:i/>
          <w:iCs/>
        </w:rPr>
        <w:t>lab01/</w:t>
      </w:r>
      <w:proofErr w:type="spellStart"/>
      <w:r w:rsidR="00701443" w:rsidRPr="00545C83">
        <w:rPr>
          <w:i/>
          <w:iCs/>
        </w:rPr>
        <w:t>PlanetDataType.dmn</w:t>
      </w:r>
      <w:proofErr w:type="spellEnd"/>
    </w:p>
    <w:p w14:paraId="19C05756" w14:textId="02E35084" w:rsidR="00701443" w:rsidRPr="00545C83" w:rsidRDefault="00701443" w:rsidP="00151BBE">
      <w:pPr>
        <w:rPr>
          <w:lang w:eastAsia="en-US"/>
        </w:rPr>
      </w:pPr>
    </w:p>
    <w:p w14:paraId="74389918" w14:textId="563A2C85" w:rsidR="00DE1B76" w:rsidRPr="00545C83" w:rsidRDefault="00701443">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1307D848" w14:textId="77777777" w:rsidR="00DE1B76" w:rsidRPr="00545C83" w:rsidRDefault="00DE1B76" w:rsidP="00151BBE">
      <w:pPr>
        <w:rPr>
          <w:lang w:eastAsia="en-US"/>
        </w:rPr>
      </w:pPr>
    </w:p>
    <w:p w14:paraId="52CDBA2B" w14:textId="125F2666"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6750C2E3" w14:textId="77777777" w:rsidR="00DE1B76" w:rsidRPr="00545C83" w:rsidRDefault="00DE1B76" w:rsidP="00151BBE">
      <w:pPr>
        <w:rPr>
          <w:lang w:eastAsia="en-US"/>
        </w:rPr>
      </w:pPr>
    </w:p>
    <w:p w14:paraId="65949C5C" w14:textId="20FF6CAF" w:rsidR="00701443" w:rsidRPr="00545C83" w:rsidRDefault="00701443">
      <w:pPr>
        <w:pStyle w:val="ListParagraph"/>
        <w:numPr>
          <w:ilvl w:val="0"/>
          <w:numId w:val="4"/>
        </w:numPr>
      </w:pPr>
      <w:r w:rsidRPr="00545C83">
        <w:t xml:space="preserve">You should </w:t>
      </w:r>
      <w:r w:rsidR="00DE1B76" w:rsidRPr="00545C83">
        <w:t xml:space="preserve">now </w:t>
      </w:r>
      <w:r w:rsidRPr="00545C83">
        <w:t xml:space="preserve">see the structure </w:t>
      </w:r>
      <w:r w:rsidR="003F6DA6" w:rsidRPr="00545C83">
        <w:t xml:space="preserve">below. </w:t>
      </w:r>
      <w:r w:rsidR="00023DFD" w:rsidRPr="00545C83">
        <w:t xml:space="preserve">This </w:t>
      </w:r>
      <w:r w:rsidR="003F6DA6" w:rsidRPr="00545C83">
        <w:t xml:space="preserve">is a data structure </w:t>
      </w:r>
      <w:r w:rsidR="00023DFD" w:rsidRPr="00545C83">
        <w:t>containing</w:t>
      </w:r>
      <w:r w:rsidRPr="00545C83">
        <w:t xml:space="preserve"> the 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See how it is structured into sub classes of </w:t>
      </w:r>
      <w:r w:rsidR="00023DFD" w:rsidRPr="00545C83">
        <w:rPr>
          <w:i/>
          <w:iCs/>
        </w:rPr>
        <w:t>surface</w:t>
      </w:r>
      <w:r w:rsidR="00023DFD" w:rsidRPr="00545C83">
        <w:t xml:space="preserve"> and </w:t>
      </w:r>
      <w:r w:rsidR="00023DFD" w:rsidRPr="00545C83">
        <w:rPr>
          <w:i/>
          <w:iCs/>
        </w:rPr>
        <w:t>atmosphere</w:t>
      </w:r>
      <w:r w:rsidR="00023DFD" w:rsidRPr="00545C83">
        <w:t>.</w:t>
      </w:r>
    </w:p>
    <w:p w14:paraId="01578A04" w14:textId="54045906" w:rsidR="00701443" w:rsidRPr="00545C83" w:rsidRDefault="00701443" w:rsidP="00151BBE">
      <w:pPr>
        <w:rPr>
          <w:lang w:eastAsia="en-US"/>
        </w:rPr>
      </w:pP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78754937" w:rsidR="003F6DA6" w:rsidRPr="00545C83" w:rsidRDefault="003F6DA6">
      <w:pPr>
        <w:pStyle w:val="ListParagraph"/>
        <w:numPr>
          <w:ilvl w:val="0"/>
          <w:numId w:val="4"/>
        </w:numPr>
      </w:pPr>
      <w:r w:rsidRPr="00545C83">
        <w:t>Go back to</w:t>
      </w:r>
      <w:r w:rsidR="00023DFD" w:rsidRPr="00545C83">
        <w:t xml:space="preserve"> </w:t>
      </w:r>
      <w:proofErr w:type="spellStart"/>
      <w:r w:rsidR="005F7B33" w:rsidRPr="00545C83">
        <w:rPr>
          <w:i/>
          <w:iCs/>
        </w:rPr>
        <w:t>Habitability</w:t>
      </w:r>
      <w:r w:rsidR="00DE1B76" w:rsidRPr="00545C83">
        <w:rPr>
          <w:i/>
          <w:iCs/>
        </w:rPr>
        <w:t>Start</w:t>
      </w:r>
      <w:proofErr w:type="spellEnd"/>
      <w:r w:rsidR="00DE1B76" w:rsidRPr="00545C83">
        <w:rPr>
          <w:i/>
          <w:iCs/>
        </w:rPr>
        <w:t xml:space="preserve"> </w:t>
      </w:r>
      <w:r w:rsidRPr="00545C83">
        <w:t xml:space="preserve">by clicking the </w:t>
      </w:r>
      <w:r w:rsidR="00DE1B76" w:rsidRPr="00545C83">
        <w:t>drop-down</w:t>
      </w:r>
      <w:r w:rsidR="00023DFD" w:rsidRPr="00545C83">
        <w:t xml:space="preserve"> arrow next to </w:t>
      </w:r>
      <w:proofErr w:type="spellStart"/>
      <w:r w:rsidR="00023DFD" w:rsidRPr="00545C83">
        <w:rPr>
          <w:i/>
          <w:iCs/>
        </w:rPr>
        <w:t>PlanetDataType</w:t>
      </w:r>
      <w:proofErr w:type="spellEnd"/>
      <w:r w:rsidR="00023DFD" w:rsidRPr="00545C83">
        <w:t>:</w:t>
      </w:r>
    </w:p>
    <w:p w14:paraId="47A1AC5E" w14:textId="1ECB7165" w:rsidR="00023DFD" w:rsidRPr="00545C83" w:rsidRDefault="00DE1B76" w:rsidP="00151BBE">
      <w:pPr>
        <w:rPr>
          <w:lang w:eastAsia="en-US"/>
        </w:rPr>
      </w:pPr>
      <w:r w:rsidRPr="00545C83">
        <w:rPr>
          <w:noProof/>
          <w:lang w:eastAsia="en-US"/>
        </w:rPr>
        <w:lastRenderedPageBreak/>
        <w:drawing>
          <wp:inline distT="0" distB="0" distL="0" distR="0" wp14:anchorId="7DCA04E2" wp14:editId="28E346C1">
            <wp:extent cx="2038762" cy="1927151"/>
            <wp:effectExtent l="228600" t="114300" r="209550" b="2070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2121" cy="1930326"/>
                    </a:xfrm>
                    <a:prstGeom prst="rect">
                      <a:avLst/>
                    </a:prstGeom>
                    <a:effectLst>
                      <a:glow rad="228600">
                        <a:schemeClr val="accent1">
                          <a:satMod val="175000"/>
                          <a:alpha val="40000"/>
                        </a:schemeClr>
                      </a:glow>
                    </a:effectLst>
                  </pic:spPr>
                </pic:pic>
              </a:graphicData>
            </a:graphic>
          </wp:inline>
        </w:drawing>
      </w:r>
    </w:p>
    <w:p w14:paraId="05B882E4" w14:textId="77777777" w:rsidR="005F7B33" w:rsidRPr="00545C83" w:rsidRDefault="005F7B33" w:rsidP="00151BBE">
      <w:pPr>
        <w:rPr>
          <w:lang w:eastAsia="en-US"/>
        </w:rPr>
      </w:pPr>
    </w:p>
    <w:p w14:paraId="1502776B" w14:textId="56B72D14" w:rsidR="00E13E48" w:rsidRPr="00545C83" w:rsidRDefault="00DE1B76">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w:t>
      </w:r>
      <w:r w:rsidR="00ED0B71" w:rsidRPr="00545C83">
        <w:t>Select</w:t>
      </w:r>
      <w:r w:rsidR="00E13E48" w:rsidRPr="00545C83">
        <w:t xml:space="preserve"> </w:t>
      </w:r>
      <w:r w:rsidR="005F7B33" w:rsidRPr="00545C83">
        <w:rPr>
          <w:rStyle w:val="Strong"/>
          <w:rFonts w:ascii="Red Hat Text" w:hAnsi="Red Hat Text"/>
          <w:color w:val="252525"/>
          <w:sz w:val="27"/>
          <w:szCs w:val="27"/>
        </w:rPr>
        <w:t xml:space="preserve">Included Models </w:t>
      </w:r>
      <w:r w:rsidR="005F7B33" w:rsidRPr="00545C83">
        <w:rPr>
          <w:rStyle w:val="Strong"/>
          <w:rFonts w:ascii="Red Hat Text" w:hAnsi="Red Hat Text"/>
          <w:b w:val="0"/>
          <w:bCs w:val="0"/>
          <w:color w:val="252525"/>
          <w:sz w:val="27"/>
          <w:szCs w:val="27"/>
        </w:rPr>
        <w:t>tab</w:t>
      </w:r>
      <w:r w:rsidR="00E13E48" w:rsidRPr="00545C83">
        <w:t xml:space="preserve">, </w:t>
      </w:r>
      <w:r w:rsidR="00ED0B71" w:rsidRPr="00545C83">
        <w:t xml:space="preserve">and </w:t>
      </w:r>
      <w:r w:rsidR="007632F5" w:rsidRPr="00545C83">
        <w:t xml:space="preserve">then </w:t>
      </w:r>
      <w:r w:rsidR="00E13E48" w:rsidRPr="00545C83">
        <w:t>click </w:t>
      </w:r>
      <w:r w:rsidR="005F7B33" w:rsidRPr="00545C83">
        <w:rPr>
          <w:rStyle w:val="Strong"/>
          <w:rFonts w:ascii="Red Hat Text" w:hAnsi="Red Hat Text"/>
          <w:color w:val="252525"/>
          <w:sz w:val="27"/>
          <w:szCs w:val="27"/>
        </w:rPr>
        <w:t>Include Model</w:t>
      </w:r>
      <w:r w:rsidR="00E13E48" w:rsidRPr="00545C83">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PlanetDataType</w:t>
      </w:r>
      <w:proofErr w:type="spellEnd"/>
      <w:r w:rsidRPr="00545C83">
        <w:rPr>
          <w:color w:val="161616"/>
          <w:shd w:val="clear" w:color="auto" w:fill="FFFFFF"/>
        </w:rPr>
        <w:t xml:space="preserve"> model and give it the same name of </w:t>
      </w:r>
      <w:proofErr w:type="spellStart"/>
      <w:r w:rsidRPr="00545C83">
        <w:rPr>
          <w:i/>
          <w:iCs/>
          <w:color w:val="161616"/>
          <w:shd w:val="clear" w:color="auto" w:fill="FFFFFF"/>
        </w:rPr>
        <w:t>PlanetDataType</w:t>
      </w:r>
      <w:proofErr w:type="spellEnd"/>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03A45280">
            <wp:extent cx="3376598" cy="2121196"/>
            <wp:effectExtent l="228600" t="228600" r="205105" b="2032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726" cy="213635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6DCD730A" w14:textId="28800118" w:rsidR="00ED0B71" w:rsidRPr="00545C83" w:rsidRDefault="00ED0B71">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3664597D" w14:textId="42C9CF93" w:rsidR="00DE1B76" w:rsidRPr="00545C83" w:rsidRDefault="00DE1B76" w:rsidP="008E4570">
      <w:pPr>
        <w:jc w:val="both"/>
        <w:rPr>
          <w:i/>
          <w:iCs/>
        </w:rPr>
      </w:pPr>
    </w:p>
    <w:p w14:paraId="532D18F6" w14:textId="50E35CAE" w:rsidR="00DE1B76" w:rsidRPr="00545C83" w:rsidRDefault="00DE1B76" w:rsidP="008E4570">
      <w:pPr>
        <w:jc w:val="both"/>
      </w:pPr>
      <w:r w:rsidRPr="00545C83">
        <w:rPr>
          <w:noProof/>
        </w:rPr>
        <w:lastRenderedPageBreak/>
        <w:drawing>
          <wp:inline distT="0" distB="0" distL="0" distR="0" wp14:anchorId="3D6758E7" wp14:editId="50072878">
            <wp:extent cx="3130610" cy="2781300"/>
            <wp:effectExtent l="228600" t="228600" r="203200" b="2095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6010" cy="2786098"/>
                    </a:xfrm>
                    <a:prstGeom prst="rect">
                      <a:avLst/>
                    </a:prstGeom>
                    <a:effectLst>
                      <a:glow rad="228600">
                        <a:schemeClr val="accent1">
                          <a:satMod val="175000"/>
                          <a:alpha val="40000"/>
                        </a:schemeClr>
                      </a:glow>
                    </a:effectLst>
                  </pic:spPr>
                </pic:pic>
              </a:graphicData>
            </a:graphic>
          </wp:inline>
        </w:drawing>
      </w:r>
    </w:p>
    <w:p w14:paraId="0D038B8B" w14:textId="21C1C028" w:rsidR="00176B3D" w:rsidRPr="00545C83" w:rsidRDefault="00ED0B71">
      <w:pPr>
        <w:pStyle w:val="NormalWeb"/>
        <w:numPr>
          <w:ilvl w:val="0"/>
          <w:numId w:val="4"/>
        </w:numPr>
      </w:pPr>
      <w:r w:rsidRPr="00545C83">
        <w:rPr>
          <w:color w:val="161616"/>
          <w:shd w:val="clear" w:color="auto" w:fill="FFFFFF"/>
        </w:rPr>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proofErr w:type="spellStart"/>
      <w:r w:rsidR="00240731" w:rsidRPr="00545C83">
        <w:rPr>
          <w:i/>
          <w:iCs/>
        </w:rPr>
        <w:t>P</w:t>
      </w:r>
      <w:r w:rsidRPr="00545C83">
        <w:rPr>
          <w:i/>
          <w:iCs/>
        </w:rPr>
        <w:t>lanet</w:t>
      </w:r>
      <w:r w:rsidR="00240731" w:rsidRPr="00545C83">
        <w:rPr>
          <w:i/>
          <w:iCs/>
        </w:rPr>
        <w:t>Info</w:t>
      </w:r>
      <w:proofErr w:type="spellEnd"/>
      <w:r w:rsidR="00240731" w:rsidRPr="00545C83">
        <w:t xml:space="preserve"> assigning it a</w:t>
      </w:r>
      <w:r w:rsidRPr="00545C83">
        <w:t xml:space="preserve"> type </w:t>
      </w:r>
      <w:r w:rsidR="00240731" w:rsidRPr="00545C83">
        <w:t xml:space="preserve">of </w:t>
      </w:r>
      <w:proofErr w:type="spellStart"/>
      <w:r w:rsidR="00ED0B71" w:rsidRPr="00545C83">
        <w:rPr>
          <w:i/>
          <w:iCs/>
        </w:rPr>
        <w:t>PlanetDataType.</w:t>
      </w:r>
      <w:r w:rsidRPr="00545C83">
        <w:rPr>
          <w:i/>
          <w:iCs/>
        </w:rPr>
        <w:t>PlanetInfo</w:t>
      </w:r>
      <w:proofErr w:type="spellEnd"/>
      <w:r w:rsidRPr="00545C83">
        <w:rPr>
          <w:i/>
          <w:iCs/>
        </w:rPr>
        <w:t>:</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246E5289">
            <wp:extent cx="3505200" cy="2514418"/>
            <wp:effectExtent l="228600" t="228600" r="209550" b="153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9386" cy="25174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51A74AC2" w14:textId="34FD318B" w:rsidR="00240731" w:rsidRPr="00545C83" w:rsidRDefault="00240731">
      <w:pPr>
        <w:pStyle w:val="ListParagraph"/>
        <w:numPr>
          <w:ilvl w:val="0"/>
          <w:numId w:val="4"/>
        </w:numPr>
      </w:pPr>
      <w:r w:rsidRPr="00545C83">
        <w:t>Click in the Problems button at the bottom right</w:t>
      </w:r>
      <w:r w:rsidR="00235499" w:rsidRPr="00545C83">
        <w:rPr>
          <w:rStyle w:val="FootnoteReference"/>
        </w:rPr>
        <w:footnoteReference w:id="2"/>
      </w:r>
      <w:r w:rsidRPr="00545C83">
        <w:t>.  You should see errors:</w:t>
      </w:r>
    </w:p>
    <w:p w14:paraId="39BAD031" w14:textId="4ED1C982" w:rsidR="00240731" w:rsidRPr="00545C83" w:rsidRDefault="00240731" w:rsidP="00151BBE">
      <w:pPr>
        <w:rPr>
          <w:lang w:eastAsia="en-US"/>
        </w:rPr>
      </w:pPr>
    </w:p>
    <w:p w14:paraId="612C54AB" w14:textId="6C8E588D" w:rsidR="00240731" w:rsidRPr="00545C83" w:rsidRDefault="00240731" w:rsidP="00151BBE">
      <w:pPr>
        <w:rPr>
          <w:lang w:eastAsia="en-US"/>
        </w:rPr>
      </w:pPr>
      <w:r w:rsidRPr="00545C83">
        <w:rPr>
          <w:noProof/>
          <w:lang w:eastAsia="en-US"/>
        </w:rPr>
        <w:lastRenderedPageBreak/>
        <w:drawing>
          <wp:inline distT="0" distB="0" distL="0" distR="0" wp14:anchorId="2BE80D96" wp14:editId="4582A00F">
            <wp:extent cx="5863856" cy="1116093"/>
            <wp:effectExtent l="228600" t="228600" r="213360" b="217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3460" cy="1119824"/>
                    </a:xfrm>
                    <a:prstGeom prst="rect">
                      <a:avLst/>
                    </a:prstGeom>
                    <a:effectLst>
                      <a:glow rad="228600">
                        <a:schemeClr val="accent1">
                          <a:satMod val="175000"/>
                          <a:alpha val="40000"/>
                        </a:schemeClr>
                      </a:glow>
                    </a:effectLst>
                  </pic:spPr>
                </pic:pic>
              </a:graphicData>
            </a:graphic>
          </wp:inline>
        </w:drawing>
      </w:r>
    </w:p>
    <w:p w14:paraId="6A24BB77" w14:textId="6A0B14B1" w:rsidR="00151BBE" w:rsidRPr="00545C83" w:rsidRDefault="00235499" w:rsidP="00151BBE">
      <w:pPr>
        <w:rPr>
          <w:lang w:eastAsia="en-US"/>
        </w:rPr>
      </w:pPr>
      <w:r w:rsidRPr="00545C83">
        <w:rPr>
          <w:lang w:eastAsia="en-US"/>
        </w:rPr>
        <w:t xml:space="preserve">The </w:t>
      </w:r>
      <w:r w:rsidR="00240731" w:rsidRPr="00545C83">
        <w:rPr>
          <w:i/>
          <w:iCs/>
          <w:lang w:eastAsia="en-US"/>
        </w:rPr>
        <w:t>Habitability</w:t>
      </w:r>
      <w:r w:rsidR="00240731" w:rsidRPr="00545C83">
        <w:rPr>
          <w:lang w:eastAsia="en-US"/>
        </w:rPr>
        <w:t xml:space="preserve"> decision table </w:t>
      </w:r>
      <w:r w:rsidRPr="00545C83">
        <w:rPr>
          <w:lang w:eastAsia="en-US"/>
        </w:rPr>
        <w:t xml:space="preserve">is still </w:t>
      </w:r>
      <w:r w:rsidR="00240731" w:rsidRPr="00545C83">
        <w:rPr>
          <w:lang w:eastAsia="en-US"/>
        </w:rPr>
        <w:t xml:space="preserve">referencing the primitive inputs.  We need to fix this.  </w:t>
      </w:r>
      <w:r w:rsidR="00151BBE" w:rsidRPr="00545C83">
        <w:rPr>
          <w:lang w:eastAsia="en-US"/>
        </w:rPr>
        <w:t xml:space="preserve">Edit the table </w:t>
      </w:r>
      <w:r w:rsidR="00240731" w:rsidRPr="00545C83">
        <w:rPr>
          <w:lang w:eastAsia="en-US"/>
        </w:rPr>
        <w:t>so that</w:t>
      </w:r>
      <w:r w:rsidR="00151BBE" w:rsidRPr="00545C83">
        <w:rPr>
          <w:lang w:eastAsia="en-US"/>
        </w:rPr>
        <w:t xml:space="preserve"> </w:t>
      </w:r>
      <w:proofErr w:type="spellStart"/>
      <w:r w:rsidRPr="00545C83">
        <w:rPr>
          <w:lang w:eastAsia="en-US"/>
        </w:rPr>
        <w:t>p</w:t>
      </w:r>
      <w:r w:rsidR="00151BBE" w:rsidRPr="00545C83">
        <w:rPr>
          <w:i/>
          <w:iCs/>
          <w:lang w:eastAsia="en-US"/>
        </w:rPr>
        <w:t>lanetInfo</w:t>
      </w:r>
      <w:proofErr w:type="spellEnd"/>
      <w:r w:rsidR="00151BBE" w:rsidRPr="00545C83">
        <w:rPr>
          <w:lang w:eastAsia="en-US"/>
        </w:rPr>
        <w:t xml:space="preserve"> </w:t>
      </w:r>
      <w:r w:rsidRPr="00545C83">
        <w:rPr>
          <w:lang w:eastAsia="en-US"/>
        </w:rPr>
        <w:t xml:space="preserve">is referenced instead of the primitives.  See </w:t>
      </w:r>
      <w:r w:rsidR="00240731" w:rsidRPr="00545C83">
        <w:rPr>
          <w:lang w:eastAsia="en-US"/>
        </w:rPr>
        <w:t>below</w:t>
      </w:r>
      <w:r w:rsidR="00151BBE" w:rsidRPr="00545C83">
        <w:rPr>
          <w:lang w:eastAsia="en-US"/>
        </w:rPr>
        <w:t>:</w:t>
      </w:r>
    </w:p>
    <w:p w14:paraId="66647C2E" w14:textId="694C8724" w:rsidR="00151BBE" w:rsidRPr="00545C83" w:rsidRDefault="00CB322C" w:rsidP="00176B3D">
      <w:pPr>
        <w:rPr>
          <w:lang w:eastAsia="en-US"/>
        </w:rPr>
      </w:pPr>
      <w:r w:rsidRPr="00545C83">
        <w:rPr>
          <w:noProof/>
          <w:lang w:eastAsia="en-US"/>
        </w:rPr>
        <w:drawing>
          <wp:inline distT="0" distB="0" distL="0" distR="0" wp14:anchorId="1FD43FF6" wp14:editId="4D172135">
            <wp:extent cx="6257261" cy="993868"/>
            <wp:effectExtent l="228600" t="228600" r="201295" b="2063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8621" cy="995672"/>
                    </a:xfrm>
                    <a:prstGeom prst="rect">
                      <a:avLst/>
                    </a:prstGeom>
                    <a:effectLst>
                      <a:glow rad="228600">
                        <a:schemeClr val="accent1">
                          <a:satMod val="175000"/>
                          <a:alpha val="40000"/>
                        </a:schemeClr>
                      </a:glow>
                    </a:effectLst>
                  </pic:spPr>
                </pic:pic>
              </a:graphicData>
            </a:graphic>
          </wp:inline>
        </w:drawing>
      </w:r>
    </w:p>
    <w:p w14:paraId="37FCEF0B" w14:textId="77777777" w:rsidR="00151BBE" w:rsidRPr="00545C83" w:rsidRDefault="00151BBE" w:rsidP="00151BBE">
      <w:pPr>
        <w:rPr>
          <w:lang w:eastAsia="en-US"/>
        </w:rPr>
      </w:pPr>
    </w:p>
    <w:p w14:paraId="75A9B62D" w14:textId="46A64A78" w:rsidR="007632F5" w:rsidRPr="00545C83" w:rsidRDefault="00235499">
      <w:pPr>
        <w:pStyle w:val="ListParagraph"/>
        <w:numPr>
          <w:ilvl w:val="0"/>
          <w:numId w:val="4"/>
        </w:numPr>
      </w:pPr>
      <w:r w:rsidRPr="00545C83">
        <w:t>Now there</w:t>
      </w:r>
      <w:r w:rsidR="00240731" w:rsidRPr="00545C83">
        <w:t xml:space="preserve"> should be no errors</w:t>
      </w:r>
      <w:r w:rsidR="007F1DFC" w:rsidRPr="00545C83">
        <w:t xml:space="preserve"> and two warnings.  We will review the warnings in a later lab</w:t>
      </w:r>
      <w:r w:rsidR="00240731" w:rsidRPr="00545C83">
        <w:t xml:space="preserve">.  </w:t>
      </w:r>
      <w:r w:rsidR="00151BBE" w:rsidRPr="00545C83">
        <w:t>Test the mode</w:t>
      </w:r>
      <w:r w:rsidR="007632F5" w:rsidRPr="00545C83">
        <w:t xml:space="preserve">l by pressing </w:t>
      </w:r>
      <w:r w:rsidR="007632F5" w:rsidRPr="00545C83">
        <w:rPr>
          <w:i/>
          <w:iCs/>
        </w:rPr>
        <w:t>Run</w:t>
      </w:r>
      <w:r w:rsidR="007632F5" w:rsidRPr="00545C83">
        <w:t xml:space="preserve">.  If you have not installed the </w:t>
      </w:r>
      <w:proofErr w:type="spellStart"/>
      <w:r w:rsidR="007632F5" w:rsidRPr="00545C83">
        <w:rPr>
          <w:i/>
          <w:iCs/>
        </w:rPr>
        <w:t>Kie</w:t>
      </w:r>
      <w:proofErr w:type="spellEnd"/>
      <w:r w:rsidR="007632F5" w:rsidRPr="00545C83">
        <w:rPr>
          <w:i/>
          <w:iCs/>
        </w:rPr>
        <w:t xml:space="preserve"> Server Extended Services</w:t>
      </w:r>
      <w:r w:rsidR="007632F5" w:rsidRPr="00545C83">
        <w:t>, now is the time to do so.</w:t>
      </w:r>
    </w:p>
    <w:p w14:paraId="3F079162" w14:textId="77777777" w:rsidR="007632F5" w:rsidRPr="00545C83" w:rsidRDefault="007632F5" w:rsidP="007632F5">
      <w:pPr>
        <w:rPr>
          <w:lang w:eastAsia="x-none"/>
        </w:rPr>
      </w:pPr>
    </w:p>
    <w:p w14:paraId="30DBB53B" w14:textId="4BDC2AD8" w:rsidR="00ED0B71" w:rsidRPr="00545C83" w:rsidRDefault="007632F5">
      <w:pPr>
        <w:pStyle w:val="ListParagraph"/>
        <w:numPr>
          <w:ilvl w:val="0"/>
          <w:numId w:val="4"/>
        </w:numPr>
        <w:rPr>
          <w:lang w:eastAsia="x-none"/>
        </w:rPr>
      </w:pPr>
      <w:r w:rsidRPr="00545C83">
        <w:rPr>
          <w:lang w:eastAsia="x-none"/>
        </w:rPr>
        <w:t xml:space="preserve">Enter </w:t>
      </w:r>
      <w:r w:rsidR="00EB2B85" w:rsidRPr="00545C83">
        <w:rPr>
          <w:lang w:eastAsia="x-none"/>
        </w:rPr>
        <w:t xml:space="preserve">zero values </w:t>
      </w:r>
      <w:r w:rsidRPr="00545C83">
        <w:rPr>
          <w:lang w:eastAsia="x-none"/>
        </w:rPr>
        <w:t xml:space="preserve">for all attributes </w:t>
      </w:r>
      <w:r w:rsidR="00EB2B85" w:rsidRPr="00545C83">
        <w:rPr>
          <w:lang w:eastAsia="x-none"/>
        </w:rPr>
        <w:t>and</w:t>
      </w:r>
      <w:r w:rsidR="00ED0B71" w:rsidRPr="00545C83">
        <w:rPr>
          <w:lang w:eastAsia="x-none"/>
        </w:rPr>
        <w:t xml:space="preserve"> the expected result is </w:t>
      </w:r>
      <w:proofErr w:type="gramStart"/>
      <w:r w:rsidR="00EB2B85" w:rsidRPr="00545C83">
        <w:rPr>
          <w:i/>
          <w:iCs/>
          <w:lang w:eastAsia="x-none"/>
        </w:rPr>
        <w:t>Uninh</w:t>
      </w:r>
      <w:r w:rsidR="00ED0B71" w:rsidRPr="00545C83">
        <w:rPr>
          <w:i/>
          <w:iCs/>
          <w:lang w:eastAsia="x-none"/>
        </w:rPr>
        <w:t>abitable :</w:t>
      </w:r>
      <w:proofErr w:type="gramEnd"/>
    </w:p>
    <w:p w14:paraId="24408EAA" w14:textId="7634A105" w:rsidR="00240731" w:rsidRDefault="00EB2B85" w:rsidP="00240731">
      <w:r w:rsidRPr="00545C83">
        <w:rPr>
          <w:noProof/>
        </w:rPr>
        <w:drawing>
          <wp:inline distT="0" distB="0" distL="0" distR="0" wp14:anchorId="21C1B3F1" wp14:editId="678025BA">
            <wp:extent cx="2163726" cy="2788182"/>
            <wp:effectExtent l="228600" t="228600" r="217805" b="203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5679" cy="2829357"/>
                    </a:xfrm>
                    <a:prstGeom prst="rect">
                      <a:avLst/>
                    </a:prstGeom>
                    <a:effectLst>
                      <a:glow rad="228600">
                        <a:schemeClr val="accent1">
                          <a:satMod val="175000"/>
                          <a:alpha val="40000"/>
                        </a:schemeClr>
                      </a:glow>
                    </a:effectLst>
                  </pic:spPr>
                </pic:pic>
              </a:graphicData>
            </a:graphic>
          </wp:inline>
        </w:drawing>
      </w:r>
    </w:p>
    <w:p w14:paraId="3F68E0D8" w14:textId="77777777" w:rsidR="001F51EE" w:rsidRPr="00545C83" w:rsidRDefault="001F51EE" w:rsidP="001F51EE">
      <w:pPr>
        <w:pStyle w:val="Heading2"/>
        <w:numPr>
          <w:ilvl w:val="0"/>
          <w:numId w:val="0"/>
        </w:numPr>
        <w:ind w:left="432" w:hanging="432"/>
      </w:pPr>
      <w:bookmarkStart w:id="9" w:name="_Toc131237398"/>
      <w:r w:rsidRPr="00545C83">
        <w:t>Conclusion</w:t>
      </w:r>
      <w:bookmarkEnd w:id="9"/>
    </w:p>
    <w:p w14:paraId="35869709" w14:textId="77777777" w:rsidR="001F51EE" w:rsidRPr="00545C83" w:rsidRDefault="001F51EE" w:rsidP="001F51EE">
      <w:pPr>
        <w:rPr>
          <w:lang w:eastAsia="x-none"/>
        </w:rPr>
      </w:pPr>
    </w:p>
    <w:p w14:paraId="075D0293" w14:textId="5147285C" w:rsidR="001F51EE" w:rsidRPr="00545C83" w:rsidRDefault="001F51EE" w:rsidP="001F51EE">
      <w:pPr>
        <w:rPr>
          <w:lang w:eastAsia="x-none"/>
        </w:rPr>
      </w:pPr>
      <w:r w:rsidRPr="00545C83">
        <w:rPr>
          <w:lang w:eastAsia="x-none"/>
        </w:rPr>
        <w:t xml:space="preserve">In this lab we refactored </w:t>
      </w:r>
      <w:r>
        <w:rPr>
          <w:lang w:eastAsia="x-none"/>
        </w:rPr>
        <w:t>a decision with many inputs into a decision with one input associated to a data structure.  Moving primitives to data structures simplifies DMN</w:t>
      </w:r>
      <w:r w:rsidRPr="00545C83">
        <w:rPr>
          <w:lang w:eastAsia="x-none"/>
        </w:rPr>
        <w:t>.</w:t>
      </w:r>
    </w:p>
    <w:p w14:paraId="5C1226D7" w14:textId="77777777" w:rsidR="001F51EE" w:rsidRPr="00545C83" w:rsidRDefault="001F51EE" w:rsidP="00240731"/>
    <w:p w14:paraId="4DFFA5AE" w14:textId="16FE333C" w:rsidR="00461C8D" w:rsidRPr="00545C83" w:rsidRDefault="00461C8D" w:rsidP="00E07C93">
      <w:pPr>
        <w:pStyle w:val="Heading1"/>
        <w:numPr>
          <w:ilvl w:val="0"/>
          <w:numId w:val="0"/>
        </w:numPr>
        <w:rPr>
          <w:lang w:val="en-GB"/>
        </w:rPr>
      </w:pPr>
      <w:bookmarkStart w:id="10" w:name="_Toc130123710"/>
      <w:bookmarkStart w:id="11" w:name="_Toc131237399"/>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10"/>
      <w:r w:rsidR="00CB322C" w:rsidRPr="00545C83">
        <w:rPr>
          <w:lang w:val="en-GB"/>
        </w:rPr>
        <w:t>Pattern</w:t>
      </w:r>
      <w:bookmarkEnd w:id="11"/>
    </w:p>
    <w:p w14:paraId="26C2DCB1" w14:textId="75218A5B" w:rsidR="00461C8D" w:rsidRPr="00545C83" w:rsidRDefault="00461C8D" w:rsidP="00461C8D">
      <w:pPr>
        <w:rPr>
          <w:lang w:eastAsia="en-US"/>
        </w:rPr>
      </w:pPr>
      <w:bookmarkStart w:id="12" w:name="_Hlk130911055"/>
    </w:p>
    <w:p w14:paraId="141CDBE8" w14:textId="0BF70163" w:rsidR="00854D43" w:rsidRPr="00545C83" w:rsidRDefault="00854D43" w:rsidP="00854D43">
      <w:pPr>
        <w:pStyle w:val="Heading2"/>
        <w:numPr>
          <w:ilvl w:val="0"/>
          <w:numId w:val="0"/>
        </w:numPr>
        <w:ind w:left="432" w:hanging="432"/>
      </w:pPr>
      <w:bookmarkStart w:id="13" w:name="_Toc131237400"/>
      <w:r w:rsidRPr="00545C83">
        <w:t>Introduction</w:t>
      </w:r>
      <w:bookmarkEnd w:id="13"/>
    </w:p>
    <w:p w14:paraId="22C5AA24" w14:textId="77777777" w:rsidR="00854D43" w:rsidRPr="00545C83" w:rsidRDefault="00854D43" w:rsidP="00461C8D">
      <w:pPr>
        <w:rPr>
          <w:lang w:eastAsia="en-US"/>
        </w:rPr>
      </w:pPr>
    </w:p>
    <w:p w14:paraId="1C993D3B" w14:textId="7888F754"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To reduce the size can divide and conquer it into smaller parts.</w:t>
      </w:r>
    </w:p>
    <w:p w14:paraId="3DCECC7C" w14:textId="77777777" w:rsidR="00461C8D" w:rsidRPr="00545C83" w:rsidRDefault="00461C8D" w:rsidP="00461C8D">
      <w:pPr>
        <w:rPr>
          <w:i/>
        </w:rPr>
      </w:pPr>
    </w:p>
    <w:p w14:paraId="418798E6" w14:textId="52036C06"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B245C6" w:rsidRPr="00545C83">
        <w:t xml:space="preserve">to </w:t>
      </w:r>
      <w:r w:rsidR="00C32883" w:rsidRPr="00545C83">
        <w:t>an</w:t>
      </w:r>
      <w:r w:rsidR="002A68F2" w:rsidRPr="00545C83">
        <w:t xml:space="preserve"> </w:t>
      </w:r>
      <w:r w:rsidRPr="00545C83">
        <w:t xml:space="preserve">enumerated </w:t>
      </w:r>
      <w:r w:rsidR="002A68F2" w:rsidRPr="00545C83">
        <w:t xml:space="preserve">value: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Pr="00545C83">
        <w:t xml:space="preserve"> enumerated </w:t>
      </w:r>
      <w:r w:rsidR="002A68F2" w:rsidRPr="00545C83">
        <w:t>values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w:t>
      </w:r>
      <w:r w:rsidR="00C32883" w:rsidRPr="00545C83">
        <w:t xml:space="preserve">can </w:t>
      </w:r>
      <w:r w:rsidR="00B245C6" w:rsidRPr="00545C83">
        <w:t xml:space="preserve">split a wide table into several </w:t>
      </w:r>
      <w:r w:rsidR="00C32883" w:rsidRPr="00545C83">
        <w:t xml:space="preserve">smaller </w:t>
      </w:r>
      <w:r w:rsidR="00B245C6" w:rsidRPr="00545C83">
        <w:t xml:space="preserve">manageable tables. </w:t>
      </w:r>
    </w:p>
    <w:bookmarkEnd w:id="12"/>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7DD5FC87" w14:textId="77777777" w:rsidR="00461C8D" w:rsidRPr="00545C83" w:rsidRDefault="00461C8D" w:rsidP="00461C8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1545CF31" w14:textId="52B4C6C9" w:rsidR="00461C8D" w:rsidRPr="00545C83" w:rsidRDefault="00461C8D" w:rsidP="00587BD4">
      <w:pPr>
        <w:ind w:left="720"/>
        <w:rPr>
          <w:rStyle w:val="IntenseEmphasis"/>
        </w:rPr>
      </w:pPr>
      <w:bookmarkStart w:id="14" w:name="_Toc130123711"/>
      <w:r w:rsidRPr="00545C83">
        <w:rPr>
          <w:rStyle w:val="IntenseEmphasis"/>
        </w:rPr>
        <w:t>Divide and Conquer Pattern for Habitability</w:t>
      </w:r>
      <w:bookmarkEnd w:id="14"/>
    </w:p>
    <w:p w14:paraId="19E3389F" w14:textId="77777777" w:rsidR="00461C8D" w:rsidRPr="00545C83" w:rsidRDefault="00461C8D" w:rsidP="00176B3D">
      <w:pPr>
        <w:tabs>
          <w:tab w:val="left" w:pos="5570"/>
        </w:tabs>
      </w:pPr>
    </w:p>
    <w:p w14:paraId="37BF539A" w14:textId="49A5DEB0" w:rsidR="0001074B" w:rsidRPr="00545C83" w:rsidRDefault="00461C8D" w:rsidP="00461C8D">
      <w:r w:rsidRPr="00545C83">
        <w:t xml:space="preserve">The </w:t>
      </w:r>
      <w:r w:rsidRPr="00545C83">
        <w:rPr>
          <w:b/>
        </w:rPr>
        <w:t>habitability</w:t>
      </w:r>
      <w:r w:rsidRPr="00545C83">
        <w:t xml:space="preserve"> table has the same </w:t>
      </w:r>
      <w:proofErr w:type="spellStart"/>
      <w:r w:rsidRPr="00545C83">
        <w:t>behavior</w:t>
      </w:r>
      <w:proofErr w:type="spellEnd"/>
      <w:r w:rsidRPr="00545C83">
        <w:t xml:space="preserve"> as the original design, </w:t>
      </w:r>
      <w:r w:rsidR="00C32883" w:rsidRPr="00545C83">
        <w:t>with the benefit that</w:t>
      </w:r>
      <w:r w:rsidRPr="00545C83">
        <w:t xml:space="preserve"> it is easier to maintain.  Each attribute has its own table making it easier to change.  </w:t>
      </w:r>
    </w:p>
    <w:p w14:paraId="11E6085E" w14:textId="41F6FB4F" w:rsidR="00854D43" w:rsidRPr="00545C83" w:rsidRDefault="00854D43" w:rsidP="00854D43">
      <w:pPr>
        <w:pStyle w:val="Heading2"/>
        <w:numPr>
          <w:ilvl w:val="0"/>
          <w:numId w:val="0"/>
        </w:numPr>
        <w:ind w:left="432" w:hanging="432"/>
      </w:pPr>
      <w:bookmarkStart w:id="15" w:name="_Toc131237401"/>
      <w:r w:rsidRPr="00545C83">
        <w:t>Instructions</w:t>
      </w:r>
      <w:bookmarkEnd w:id="15"/>
    </w:p>
    <w:p w14:paraId="3B13E0AA" w14:textId="690E1F1D" w:rsidR="0001074B" w:rsidRPr="00545C83" w:rsidRDefault="0001074B" w:rsidP="0001074B">
      <w:pPr>
        <w:rPr>
          <w:lang w:eastAsia="en-US"/>
        </w:rPr>
      </w:pPr>
    </w:p>
    <w:p w14:paraId="0AF8B06F" w14:textId="7CE64E4F" w:rsidR="0001074B" w:rsidRPr="00545C83" w:rsidRDefault="0001074B" w:rsidP="0001074B">
      <w:pPr>
        <w:pStyle w:val="ListParagraph"/>
        <w:numPr>
          <w:ilvl w:val="0"/>
          <w:numId w:val="9"/>
        </w:numPr>
      </w:pPr>
      <w:r w:rsidRPr="00545C83">
        <w:t xml:space="preserve">In browsers Chrome or Safari open the web site </w:t>
      </w:r>
      <w:hyperlink r:id="rId29">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2BBC2C7E" w14:textId="2C52B501" w:rsidR="0001074B" w:rsidRPr="00545C83" w:rsidRDefault="0001074B" w:rsidP="0001074B">
      <w:pPr>
        <w:pStyle w:val="ListParagraph"/>
        <w:numPr>
          <w:ilvl w:val="0"/>
          <w:numId w:val="9"/>
        </w:numPr>
      </w:pPr>
      <w:r w:rsidRPr="00545C83">
        <w:lastRenderedPageBreak/>
        <w:t xml:space="preserve">Select the file: </w:t>
      </w:r>
      <w:r w:rsidRPr="00545C83">
        <w:rPr>
          <w:i/>
          <w:iCs/>
        </w:rPr>
        <w:t>lab0</w:t>
      </w:r>
      <w:r w:rsidR="000202C0" w:rsidRPr="00545C83">
        <w:rPr>
          <w:i/>
          <w:iCs/>
        </w:rPr>
        <w:t>2</w:t>
      </w:r>
      <w:r w:rsidRPr="00545C83">
        <w:t>/</w:t>
      </w:r>
      <w:proofErr w:type="spellStart"/>
      <w:r w:rsidRPr="00545C83">
        <w:rPr>
          <w:i/>
          <w:iCs/>
        </w:rPr>
        <w:t>HabitabilityStart.dmn</w:t>
      </w:r>
      <w:proofErr w:type="spellEnd"/>
    </w:p>
    <w:p w14:paraId="6D03B729" w14:textId="77777777" w:rsidR="0001074B" w:rsidRPr="00545C83" w:rsidRDefault="0001074B" w:rsidP="0001074B">
      <w:pPr>
        <w:rPr>
          <w:lang w:eastAsia="en-US"/>
        </w:rPr>
      </w:pPr>
    </w:p>
    <w:p w14:paraId="5DCC8AE1" w14:textId="2D74FA3C" w:rsidR="0001074B" w:rsidRPr="00545C83" w:rsidRDefault="0001074B" w:rsidP="0001074B">
      <w:pPr>
        <w:pStyle w:val="ListParagraph"/>
        <w:numPr>
          <w:ilvl w:val="0"/>
          <w:numId w:val="9"/>
        </w:numPr>
      </w:pPr>
      <w:r w:rsidRPr="00545C83">
        <w:t>You should see this:</w:t>
      </w:r>
    </w:p>
    <w:p w14:paraId="548E2696" w14:textId="6849EA50" w:rsidR="0001074B" w:rsidRPr="00545C83" w:rsidRDefault="00BA353B" w:rsidP="0001074B">
      <w:pPr>
        <w:rPr>
          <w:lang w:eastAsia="en-US"/>
        </w:rPr>
      </w:pPr>
      <w:r w:rsidRPr="00545C83">
        <w:rPr>
          <w:noProof/>
          <w:lang w:eastAsia="en-US"/>
        </w:rPr>
        <w:drawing>
          <wp:inline distT="0" distB="0" distL="0" distR="0" wp14:anchorId="76AEFA17" wp14:editId="0A82436E">
            <wp:extent cx="4513521" cy="3892022"/>
            <wp:effectExtent l="228600" t="228600" r="211455" b="2038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2156" cy="3899468"/>
                    </a:xfrm>
                    <a:prstGeom prst="rect">
                      <a:avLst/>
                    </a:prstGeom>
                    <a:effectLst>
                      <a:glow rad="228600">
                        <a:schemeClr val="accent1">
                          <a:satMod val="175000"/>
                          <a:alpha val="40000"/>
                        </a:schemeClr>
                      </a:glow>
                    </a:effectLst>
                  </pic:spPr>
                </pic:pic>
              </a:graphicData>
            </a:graphic>
          </wp:inline>
        </w:drawing>
      </w:r>
    </w:p>
    <w:p w14:paraId="3CFFF737" w14:textId="45D0B5F2" w:rsidR="00461C8D" w:rsidRPr="00545C83" w:rsidRDefault="00461C8D" w:rsidP="00461C8D">
      <w:pPr>
        <w:rPr>
          <w:lang w:eastAsia="en-US"/>
        </w:rPr>
      </w:pPr>
      <w:r w:rsidRPr="00545C83">
        <w:rPr>
          <w:lang w:eastAsia="en-US"/>
        </w:rPr>
        <w:br w:type="page"/>
      </w:r>
    </w:p>
    <w:p w14:paraId="447E5824" w14:textId="77777777" w:rsidR="000202C0" w:rsidRPr="00545C83" w:rsidRDefault="00BA353B" w:rsidP="00BA353B">
      <w:pPr>
        <w:rPr>
          <w:lang w:eastAsia="en-US"/>
        </w:rPr>
      </w:pPr>
      <w:r w:rsidRPr="00545C83">
        <w:rPr>
          <w:lang w:eastAsia="en-US"/>
        </w:rPr>
        <w:lastRenderedPageBreak/>
        <w:t xml:space="preserve">The model is nearly complete but is missing the </w:t>
      </w:r>
      <w:r w:rsidRPr="00545C83">
        <w:rPr>
          <w:i/>
          <w:iCs/>
          <w:lang w:eastAsia="en-US"/>
        </w:rPr>
        <w:t>oxygen</w:t>
      </w:r>
      <w:r w:rsidRPr="00545C83">
        <w:rPr>
          <w:lang w:eastAsia="en-US"/>
        </w:rPr>
        <w:t xml:space="preserve"> attribute.  Create a new Decision node and call it </w:t>
      </w:r>
      <w:r w:rsidRPr="00545C83">
        <w:rPr>
          <w:i/>
          <w:iCs/>
          <w:lang w:eastAsia="en-US"/>
        </w:rPr>
        <w:t>Oxygen</w:t>
      </w:r>
      <w:r w:rsidRPr="00545C83">
        <w:rPr>
          <w:lang w:eastAsia="en-US"/>
        </w:rPr>
        <w:t xml:space="preserve">.  </w:t>
      </w:r>
    </w:p>
    <w:p w14:paraId="5B15F3B7" w14:textId="77777777" w:rsidR="000202C0" w:rsidRPr="00545C83" w:rsidRDefault="000202C0" w:rsidP="00BA353B">
      <w:pPr>
        <w:rPr>
          <w:lang w:eastAsia="en-US"/>
        </w:rPr>
      </w:pPr>
    </w:p>
    <w:p w14:paraId="7BB83251" w14:textId="4192D39E" w:rsidR="000202C0" w:rsidRPr="00545C83" w:rsidRDefault="000202C0" w:rsidP="00BA353B">
      <w:pPr>
        <w:rPr>
          <w:lang w:eastAsia="en-US"/>
        </w:rPr>
      </w:pPr>
      <w:r w:rsidRPr="00545C83">
        <w:rPr>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1AE5838D" w14:textId="77777777" w:rsidR="000202C0" w:rsidRPr="00545C83" w:rsidRDefault="000202C0" w:rsidP="00BA353B">
      <w:pPr>
        <w:rPr>
          <w:lang w:eastAsia="en-US"/>
        </w:rPr>
      </w:pPr>
    </w:p>
    <w:p w14:paraId="78BAC59F" w14:textId="7CEAB7AB" w:rsidR="000202C0" w:rsidRPr="00545C83" w:rsidRDefault="000202C0" w:rsidP="00BA353B">
      <w:pPr>
        <w:rPr>
          <w:lang w:eastAsia="en-US"/>
        </w:rPr>
      </w:pPr>
      <w:r w:rsidRPr="00545C83">
        <w:rPr>
          <w:lang w:eastAsia="en-US"/>
        </w:rPr>
        <w:t xml:space="preserve">Select the decision and then click the </w:t>
      </w:r>
      <w:r w:rsidRPr="00545C83">
        <w:rPr>
          <w:i/>
          <w:iCs/>
          <w:lang w:eastAsia="en-US"/>
        </w:rPr>
        <w:t>edit</w:t>
      </w:r>
      <w:r w:rsidRPr="00545C83">
        <w:rPr>
          <w:lang w:eastAsia="en-US"/>
        </w:rPr>
        <w:t xml:space="preserve"> </w:t>
      </w:r>
      <w:r w:rsidRPr="00545C83">
        <w:rPr>
          <w:lang w:eastAsia="en-US"/>
        </w:rPr>
        <w:drawing>
          <wp:inline distT="0" distB="0" distL="0" distR="0" wp14:anchorId="2E1CFCAF" wp14:editId="291695D3">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948" cy="161948"/>
                    </a:xfrm>
                    <a:prstGeom prst="rect">
                      <a:avLst/>
                    </a:prstGeom>
                  </pic:spPr>
                </pic:pic>
              </a:graphicData>
            </a:graphic>
          </wp:inline>
        </w:drawing>
      </w:r>
      <w:r w:rsidRPr="00545C83">
        <w:rPr>
          <w:lang w:eastAsia="en-US"/>
        </w:rPr>
        <w:t xml:space="preserve"> </w:t>
      </w:r>
      <w:r w:rsidRPr="00545C83">
        <w:rPr>
          <w:lang w:eastAsia="en-US"/>
        </w:rPr>
        <w:t>button</w:t>
      </w:r>
      <w:r w:rsidRPr="00545C83">
        <w:rPr>
          <w:lang w:eastAsia="en-US"/>
        </w:rPr>
        <w:t>:</w:t>
      </w:r>
    </w:p>
    <w:p w14:paraId="7DD372B3" w14:textId="1549EE1E" w:rsidR="000202C0" w:rsidRPr="00545C83" w:rsidRDefault="000202C0" w:rsidP="00BA353B">
      <w:pPr>
        <w:rPr>
          <w:lang w:eastAsia="en-US"/>
        </w:rPr>
      </w:pPr>
      <w:r w:rsidRPr="00545C83">
        <w:rPr>
          <w:lang w:eastAsia="en-US"/>
        </w:rPr>
        <w:drawing>
          <wp:inline distT="0" distB="0" distL="0" distR="0" wp14:anchorId="63EE0229" wp14:editId="7099A0ED">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1573F4D0" w14:textId="381DDAD5" w:rsidR="000202C0" w:rsidRPr="00545C83" w:rsidRDefault="000202C0" w:rsidP="00BA353B">
      <w:pPr>
        <w:rPr>
          <w:lang w:eastAsia="en-US"/>
        </w:rPr>
      </w:pPr>
      <w:r w:rsidRPr="00545C83">
        <w:rPr>
          <w:lang w:eastAsia="en-US"/>
        </w:rPr>
        <w:t xml:space="preserve">Select </w:t>
      </w:r>
      <w:r w:rsidRPr="00545C83">
        <w:rPr>
          <w:i/>
          <w:iCs/>
          <w:lang w:eastAsia="en-US"/>
        </w:rPr>
        <w:t>Decision Table</w:t>
      </w:r>
      <w:r w:rsidRPr="00545C83">
        <w:rPr>
          <w:lang w:eastAsia="en-US"/>
        </w:rPr>
        <w:t xml:space="preserve"> as the expression type:</w:t>
      </w:r>
    </w:p>
    <w:p w14:paraId="7DF05529" w14:textId="77777777" w:rsidR="000202C0" w:rsidRPr="00545C83" w:rsidRDefault="000202C0" w:rsidP="00BA353B">
      <w:pPr>
        <w:rPr>
          <w:lang w:eastAsia="en-US"/>
        </w:rPr>
      </w:pPr>
    </w:p>
    <w:p w14:paraId="047AF8E2" w14:textId="3DE09BD6" w:rsidR="000202C0" w:rsidRPr="00545C83" w:rsidRDefault="000202C0" w:rsidP="00BA353B">
      <w:pPr>
        <w:rPr>
          <w:lang w:eastAsia="en-US"/>
        </w:rPr>
      </w:pPr>
      <w:r w:rsidRPr="00545C83">
        <w:rPr>
          <w:noProof/>
          <w:lang w:eastAsia="en-US"/>
        </w:rPr>
        <w:drawing>
          <wp:inline distT="0" distB="0" distL="0" distR="0" wp14:anchorId="612FE0A6" wp14:editId="1EABFDB4">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p>
    <w:p w14:paraId="3B88B54F" w14:textId="77777777" w:rsidR="000202C0" w:rsidRPr="00545C83" w:rsidRDefault="000202C0" w:rsidP="00BA353B">
      <w:pPr>
        <w:rPr>
          <w:lang w:eastAsia="en-US"/>
        </w:rPr>
      </w:pPr>
    </w:p>
    <w:p w14:paraId="50DDB316" w14:textId="77777777" w:rsidR="000202C0" w:rsidRPr="00545C83" w:rsidRDefault="000202C0" w:rsidP="00BA353B">
      <w:pPr>
        <w:rPr>
          <w:lang w:eastAsia="en-US"/>
        </w:rPr>
      </w:pPr>
    </w:p>
    <w:p w14:paraId="767A2F5F" w14:textId="3F8BEA5D" w:rsidR="00BA353B" w:rsidRPr="00545C83" w:rsidRDefault="000202C0" w:rsidP="00BA353B">
      <w:pPr>
        <w:rPr>
          <w:lang w:eastAsia="en-US"/>
        </w:rPr>
      </w:pPr>
      <w:r w:rsidRPr="00545C83">
        <w:rPr>
          <w:lang w:eastAsia="en-US"/>
        </w:rPr>
        <w:t xml:space="preserve">Create the table below. </w:t>
      </w:r>
    </w:p>
    <w:p w14:paraId="4AED2D59" w14:textId="75AAD6EF" w:rsidR="00BA353B" w:rsidRPr="00545C83" w:rsidRDefault="00BA353B" w:rsidP="00BA353B">
      <w:pPr>
        <w:rPr>
          <w:lang w:eastAsia="en-US"/>
        </w:rPr>
      </w:pPr>
      <w:r w:rsidRPr="00545C83">
        <w:rPr>
          <w:noProof/>
          <w:lang w:eastAsia="en-US"/>
        </w:rPr>
        <w:drawing>
          <wp:inline distT="0" distB="0" distL="0" distR="0" wp14:anchorId="33035F0E" wp14:editId="50F129F4">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p>
    <w:p w14:paraId="2892A41F" w14:textId="77777777" w:rsidR="001B15DD" w:rsidRPr="00545C83" w:rsidRDefault="001B15DD" w:rsidP="00BA353B">
      <w:pPr>
        <w:rPr>
          <w:lang w:eastAsia="en-US"/>
        </w:rPr>
      </w:pPr>
      <w:r w:rsidRPr="00545C83">
        <w:rPr>
          <w:lang w:eastAsia="en-US"/>
        </w:rPr>
        <w:t>Verify the following:</w:t>
      </w:r>
    </w:p>
    <w:p w14:paraId="7EB6F514" w14:textId="77777777" w:rsidR="001B15DD" w:rsidRPr="00545C83" w:rsidRDefault="001B15DD" w:rsidP="00BA353B">
      <w:pPr>
        <w:rPr>
          <w:lang w:eastAsia="en-US"/>
        </w:rPr>
      </w:pPr>
    </w:p>
    <w:p w14:paraId="5B2CD11A" w14:textId="5FB54D18" w:rsidR="001B15DD" w:rsidRPr="00545C83" w:rsidRDefault="001B15DD" w:rsidP="001B15DD">
      <w:pPr>
        <w:pStyle w:val="ListParagraph"/>
        <w:numPr>
          <w:ilvl w:val="0"/>
          <w:numId w:val="14"/>
        </w:numPr>
      </w:pPr>
      <w:proofErr w:type="spellStart"/>
      <w:proofErr w:type="gramStart"/>
      <w:r w:rsidRPr="00545C83">
        <w:rPr>
          <w:rFonts w:ascii="Courier New" w:hAnsi="Courier New" w:cs="Courier New"/>
        </w:rPr>
        <w:t>planetData.atmosphere.oxygen</w:t>
      </w:r>
      <w:proofErr w:type="spellEnd"/>
      <w:proofErr w:type="gramEnd"/>
      <w:r w:rsidRPr="00545C83">
        <w:t xml:space="preserve"> </w:t>
      </w:r>
      <w:r w:rsidRPr="00545C83">
        <w:t>is the condition variable</w:t>
      </w:r>
    </w:p>
    <w:p w14:paraId="55D106C1" w14:textId="4F829654" w:rsidR="001B15DD" w:rsidRPr="00545C83" w:rsidRDefault="001B15DD" w:rsidP="001B15DD">
      <w:pPr>
        <w:pStyle w:val="ListParagraph"/>
        <w:numPr>
          <w:ilvl w:val="0"/>
          <w:numId w:val="14"/>
        </w:numPr>
      </w:pPr>
      <w:r w:rsidRPr="00545C83">
        <w:t xml:space="preserve">Numeric ranges </w:t>
      </w:r>
      <w:r w:rsidRPr="00545C83">
        <w:rPr>
          <w:rFonts w:ascii="Courier New" w:hAnsi="Courier New" w:cs="Courier New"/>
        </w:rPr>
        <w:t>[</w:t>
      </w:r>
      <w:proofErr w:type="gramStart"/>
      <w:r w:rsidRPr="00545C83">
        <w:rPr>
          <w:rFonts w:ascii="Courier New" w:hAnsi="Courier New" w:cs="Courier New"/>
        </w:rPr>
        <w:t>16..</w:t>
      </w:r>
      <w:proofErr w:type="gramEnd"/>
      <w:r w:rsidRPr="00545C83">
        <w:rPr>
          <w:rFonts w:ascii="Courier New" w:hAnsi="Courier New" w:cs="Courier New"/>
        </w:rPr>
        <w:t>49]</w:t>
      </w:r>
      <w:r w:rsidRPr="00545C83">
        <w:t xml:space="preserve"> and </w:t>
      </w:r>
      <w:r w:rsidRPr="00545C83">
        <w:rPr>
          <w:rFonts w:ascii="Courier New" w:hAnsi="Courier New" w:cs="Courier New"/>
        </w:rPr>
        <w:t>[5..15]</w:t>
      </w:r>
      <w:r w:rsidRPr="00545C83">
        <w:t xml:space="preserve"> </w:t>
      </w:r>
      <w:r w:rsidRPr="00545C83">
        <w:t>are</w:t>
      </w:r>
      <w:r w:rsidRPr="00545C83">
        <w:t xml:space="preserve"> the conditions</w:t>
      </w:r>
      <w:r w:rsidRPr="00545C83">
        <w:t xml:space="preserve">.  </w:t>
      </w:r>
    </w:p>
    <w:p w14:paraId="36049745" w14:textId="26DE98C1" w:rsidR="001B15DD" w:rsidRPr="00545C83" w:rsidRDefault="001B15DD" w:rsidP="001B15DD">
      <w:pPr>
        <w:pStyle w:val="ListParagraph"/>
        <w:numPr>
          <w:ilvl w:val="0"/>
          <w:numId w:val="14"/>
        </w:numPr>
      </w:pPr>
      <w:r w:rsidRPr="00545C83">
        <w:t>Enumerated values are in quotes.</w:t>
      </w:r>
    </w:p>
    <w:p w14:paraId="58AEEEBE" w14:textId="4496FAE1" w:rsidR="001B15DD" w:rsidRPr="00545C83" w:rsidRDefault="001B15DD" w:rsidP="001B15DD">
      <w:pPr>
        <w:pStyle w:val="ListParagraph"/>
        <w:numPr>
          <w:ilvl w:val="0"/>
          <w:numId w:val="14"/>
        </w:numPr>
      </w:pPr>
      <w:r w:rsidRPr="00545C83">
        <w:t xml:space="preserve">The Hit policy is First (F) </w:t>
      </w:r>
    </w:p>
    <w:p w14:paraId="377A24FF" w14:textId="77777777" w:rsidR="00BA353B" w:rsidRPr="00545C83" w:rsidRDefault="00BA353B" w:rsidP="00BA353B">
      <w:pPr>
        <w:rPr>
          <w:lang w:eastAsia="en-US"/>
        </w:rPr>
      </w:pPr>
    </w:p>
    <w:p w14:paraId="614EE574" w14:textId="6B24C06A" w:rsidR="00BA353B" w:rsidRPr="00545C83" w:rsidRDefault="00BA353B" w:rsidP="00461C8D">
      <w:pPr>
        <w:rPr>
          <w:lang w:eastAsia="en-US"/>
        </w:rPr>
      </w:pPr>
      <w:r w:rsidRPr="00545C83">
        <w:rPr>
          <w:lang w:eastAsia="en-US"/>
        </w:rPr>
        <w:t>Now plug the</w:t>
      </w:r>
      <w:r w:rsidR="001B15DD" w:rsidRPr="00545C83">
        <w:rPr>
          <w:lang w:eastAsia="en-US"/>
        </w:rPr>
        <w:t xml:space="preserve"> </w:t>
      </w:r>
      <w:r w:rsidR="001B15DD" w:rsidRPr="00545C83">
        <w:rPr>
          <w:i/>
          <w:iCs/>
          <w:lang w:eastAsia="en-US"/>
        </w:rPr>
        <w:t>Oxygen</w:t>
      </w:r>
      <w:r w:rsidRPr="00545C83">
        <w:rPr>
          <w:lang w:eastAsia="en-US"/>
        </w:rPr>
        <w:t xml:space="preserve"> Decision node to the </w:t>
      </w:r>
      <w:r w:rsidR="001B15DD" w:rsidRPr="00545C83">
        <w:rPr>
          <w:lang w:eastAsia="en-US"/>
        </w:rPr>
        <w:t>diagram</w:t>
      </w:r>
      <w:r w:rsidRPr="00545C83">
        <w:rPr>
          <w:lang w:eastAsia="en-US"/>
        </w:rPr>
        <w:t>.  You should have the following</w:t>
      </w:r>
      <w:r w:rsidR="001B15DD" w:rsidRPr="00545C83">
        <w:rPr>
          <w:lang w:eastAsia="en-US"/>
        </w:rPr>
        <w:t xml:space="preserve"> connections</w:t>
      </w:r>
      <w:r w:rsidRPr="00545C83">
        <w:rPr>
          <w:lang w:eastAsia="en-US"/>
        </w:rPr>
        <w:t>:</w:t>
      </w:r>
    </w:p>
    <w:p w14:paraId="74349C5E" w14:textId="77777777" w:rsidR="00BA353B" w:rsidRPr="00545C83" w:rsidRDefault="00BA353B" w:rsidP="00461C8D">
      <w:pPr>
        <w:rPr>
          <w:lang w:eastAsia="en-US"/>
        </w:rPr>
      </w:pPr>
    </w:p>
    <w:p w14:paraId="42BBCF73" w14:textId="4EE35AB8" w:rsidR="00461C8D" w:rsidRPr="00545C83" w:rsidRDefault="00BA353B" w:rsidP="00461C8D">
      <w:pPr>
        <w:rPr>
          <w:lang w:eastAsia="en-US"/>
        </w:rPr>
      </w:pPr>
      <w:r w:rsidRPr="00545C83">
        <w:rPr>
          <w:noProof/>
          <w:lang w:eastAsia="en-US"/>
        </w:rPr>
        <w:drawing>
          <wp:inline distT="0" distB="0" distL="0" distR="0" wp14:anchorId="49ACDB14" wp14:editId="49B312F0">
            <wp:extent cx="4508205" cy="3374446"/>
            <wp:effectExtent l="228600" t="228600" r="216535" b="2070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5661" cy="3380027"/>
                    </a:xfrm>
                    <a:prstGeom prst="rect">
                      <a:avLst/>
                    </a:prstGeom>
                    <a:effectLst>
                      <a:glow rad="228600">
                        <a:schemeClr val="accent1">
                          <a:satMod val="175000"/>
                          <a:alpha val="40000"/>
                        </a:schemeClr>
                      </a:glow>
                    </a:effectLst>
                  </pic:spPr>
                </pic:pic>
              </a:graphicData>
            </a:graphic>
          </wp:inline>
        </w:drawing>
      </w:r>
    </w:p>
    <w:p w14:paraId="031C1FF6" w14:textId="6902CF0C" w:rsidR="00BA353B" w:rsidRPr="00545C83" w:rsidRDefault="00BA353B" w:rsidP="00461C8D">
      <w:pPr>
        <w:rPr>
          <w:lang w:eastAsia="en-US"/>
        </w:rPr>
      </w:pPr>
    </w:p>
    <w:p w14:paraId="2F40DBC0" w14:textId="77777777" w:rsidR="00AF0704" w:rsidRPr="00545C83" w:rsidRDefault="00BA353B" w:rsidP="00461C8D">
      <w:pPr>
        <w:rPr>
          <w:lang w:eastAsia="en-US"/>
        </w:rPr>
      </w:pPr>
      <w:r w:rsidRPr="00545C83">
        <w:rPr>
          <w:lang w:eastAsia="en-US"/>
        </w:rPr>
        <w:t>Edit the Atmosphere table so that it handles the Oxygen decision</w:t>
      </w:r>
      <w:r w:rsidR="00AF0704" w:rsidRPr="00545C83">
        <w:rPr>
          <w:lang w:eastAsia="en-US"/>
        </w:rPr>
        <w:t xml:space="preserve">.  </w:t>
      </w:r>
    </w:p>
    <w:p w14:paraId="04C54792" w14:textId="77777777" w:rsidR="00AF0704" w:rsidRPr="00545C83" w:rsidRDefault="00AF0704" w:rsidP="00461C8D">
      <w:pPr>
        <w:rPr>
          <w:lang w:eastAsia="en-US"/>
        </w:rPr>
      </w:pPr>
    </w:p>
    <w:p w14:paraId="0DABACDD" w14:textId="311C9ED6" w:rsidR="00BA353B" w:rsidRPr="00545C83" w:rsidRDefault="00AF0704" w:rsidP="00461C8D">
      <w:pPr>
        <w:rPr>
          <w:lang w:eastAsia="en-US"/>
        </w:rPr>
      </w:pPr>
      <w:r w:rsidRPr="00545C83">
        <w:rPr>
          <w:lang w:eastAsia="en-US"/>
        </w:rPr>
        <w:t xml:space="preserve">Right-click on the </w:t>
      </w:r>
      <w:r w:rsidRPr="00545C83">
        <w:rPr>
          <w:i/>
          <w:iCs/>
          <w:lang w:eastAsia="en-US"/>
        </w:rPr>
        <w:t>Methane</w:t>
      </w:r>
      <w:r w:rsidRPr="00545C83">
        <w:rPr>
          <w:lang w:eastAsia="en-US"/>
        </w:rPr>
        <w:t xml:space="preserve"> column to add a new column to the left:</w:t>
      </w:r>
    </w:p>
    <w:p w14:paraId="18734145" w14:textId="189BA872" w:rsidR="00AF0704" w:rsidRPr="00545C83" w:rsidRDefault="00AF0704" w:rsidP="00461C8D">
      <w:pPr>
        <w:rPr>
          <w:lang w:eastAsia="en-US"/>
        </w:rPr>
      </w:pPr>
    </w:p>
    <w:p w14:paraId="2699CF9E" w14:textId="461D5307" w:rsidR="00AF0704" w:rsidRPr="00545C83" w:rsidRDefault="00AF0704" w:rsidP="00461C8D">
      <w:pPr>
        <w:rPr>
          <w:lang w:eastAsia="en-US"/>
        </w:rPr>
      </w:pPr>
      <w:r w:rsidRPr="00545C83">
        <w:rPr>
          <w:noProof/>
          <w:lang w:eastAsia="en-US"/>
        </w:rPr>
        <w:drawing>
          <wp:inline distT="0" distB="0" distL="0" distR="0" wp14:anchorId="4E5AA8EF" wp14:editId="6EAEE1E7">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p>
    <w:p w14:paraId="2CDB145C" w14:textId="4A322EDC" w:rsidR="00AF0704" w:rsidRPr="00545C83" w:rsidRDefault="00AF0704" w:rsidP="00461C8D">
      <w:pPr>
        <w:rPr>
          <w:lang w:eastAsia="en-US"/>
        </w:rPr>
      </w:pPr>
      <w:r w:rsidRPr="00545C83">
        <w:rPr>
          <w:lang w:eastAsia="en-US"/>
        </w:rPr>
        <w:t xml:space="preserve">For the new column, set the Expression as </w:t>
      </w:r>
      <w:r w:rsidRPr="00545C83">
        <w:rPr>
          <w:i/>
          <w:iCs/>
          <w:lang w:eastAsia="en-US"/>
        </w:rPr>
        <w:t>Oxygen</w:t>
      </w:r>
      <w:r w:rsidRPr="00545C83">
        <w:rPr>
          <w:lang w:eastAsia="en-US"/>
        </w:rPr>
        <w:t xml:space="preserve"> (case important) and the Data type as </w:t>
      </w:r>
      <w:r w:rsidRPr="00545C83">
        <w:rPr>
          <w:i/>
          <w:iCs/>
          <w:lang w:eastAsia="en-US"/>
        </w:rPr>
        <w:t>string</w:t>
      </w:r>
      <w:r w:rsidRPr="00545C83">
        <w:rPr>
          <w:lang w:eastAsia="en-US"/>
        </w:rPr>
        <w:t xml:space="preserve">. </w:t>
      </w:r>
    </w:p>
    <w:p w14:paraId="7027F54A" w14:textId="7B7161DB" w:rsidR="00AF0704" w:rsidRPr="00545C83" w:rsidRDefault="00AF0704" w:rsidP="00461C8D">
      <w:pPr>
        <w:rPr>
          <w:lang w:eastAsia="en-US"/>
        </w:rPr>
      </w:pPr>
      <w:r w:rsidRPr="00545C83">
        <w:rPr>
          <w:lang w:eastAsia="en-US"/>
        </w:rPr>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277ACA03" w:rsidR="00AF0704" w:rsidRPr="00545C83" w:rsidRDefault="00AF0704" w:rsidP="00461C8D">
      <w:pPr>
        <w:rPr>
          <w:lang w:eastAsia="en-US"/>
        </w:rPr>
      </w:pPr>
      <w:r w:rsidRPr="00545C83">
        <w:rPr>
          <w:lang w:eastAsia="en-US"/>
        </w:rPr>
        <w:t>Add four enumerated values (in quotes) as shown below:</w:t>
      </w:r>
    </w:p>
    <w:p w14:paraId="18AEAE72" w14:textId="61224352" w:rsidR="00BA353B" w:rsidRPr="00545C83" w:rsidRDefault="00BA353B" w:rsidP="00461C8D">
      <w:pPr>
        <w:rPr>
          <w:lang w:eastAsia="en-US"/>
        </w:rPr>
      </w:pPr>
      <w:r w:rsidRPr="00545C83">
        <w:rPr>
          <w:noProof/>
          <w:lang w:eastAsia="en-US"/>
        </w:rPr>
        <w:drawing>
          <wp:inline distT="0" distB="0" distL="0" distR="0" wp14:anchorId="76C772C7" wp14:editId="09279F3E">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p>
    <w:p w14:paraId="7A7D7FDF" w14:textId="3B9F7B1C" w:rsidR="00BA353B" w:rsidRPr="00545C83" w:rsidRDefault="00BA353B" w:rsidP="00461C8D">
      <w:pPr>
        <w:rPr>
          <w:lang w:eastAsia="en-US"/>
        </w:rPr>
      </w:pPr>
    </w:p>
    <w:p w14:paraId="703224A6" w14:textId="581F4B28" w:rsidR="009F2263" w:rsidRPr="00545C83" w:rsidRDefault="009F2263" w:rsidP="00461C8D">
      <w:pPr>
        <w:rPr>
          <w:lang w:eastAsia="en-US"/>
        </w:rPr>
      </w:pPr>
      <w:r w:rsidRPr="00545C83">
        <w:rPr>
          <w:lang w:eastAsia="en-US"/>
        </w:rPr>
        <w:t xml:space="preserve">Now look at the root decision node, </w:t>
      </w:r>
      <w:proofErr w:type="spellStart"/>
      <w:r w:rsidRPr="00545C83">
        <w:rPr>
          <w:i/>
          <w:iCs/>
          <w:lang w:eastAsia="en-US"/>
        </w:rPr>
        <w:t>Habitablilty</w:t>
      </w:r>
      <w:proofErr w:type="spellEnd"/>
      <w:r w:rsidRPr="00545C83">
        <w:rPr>
          <w:lang w:eastAsia="en-US"/>
        </w:rPr>
        <w:t>.  It combines the decision in the lower tables to make the final decision as to the planet habitability:</w:t>
      </w:r>
    </w:p>
    <w:p w14:paraId="07A08A69" w14:textId="2CA4ABEF" w:rsidR="009F2263" w:rsidRPr="00545C83" w:rsidRDefault="009F2263" w:rsidP="00461C8D">
      <w:pPr>
        <w:rPr>
          <w:lang w:eastAsia="en-US"/>
        </w:rPr>
      </w:pPr>
      <w:r w:rsidRPr="00545C83">
        <w:rPr>
          <w:lang w:eastAsia="en-US"/>
        </w:rPr>
        <w:lastRenderedPageBreak/>
        <w:drawing>
          <wp:inline distT="0" distB="0" distL="0" distR="0" wp14:anchorId="4AC00604" wp14:editId="733A0B74">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p>
    <w:p w14:paraId="7042A6A1" w14:textId="304C0E24" w:rsidR="00BA353B" w:rsidRPr="00545C83" w:rsidRDefault="00EA3DE7" w:rsidP="00461C8D">
      <w:pPr>
        <w:rPr>
          <w:lang w:eastAsia="en-US"/>
        </w:rPr>
      </w:pPr>
      <w:r w:rsidRPr="00545C83">
        <w:rPr>
          <w:lang w:eastAsia="en-US"/>
        </w:rPr>
        <w:t>W</w:t>
      </w:r>
      <w:r w:rsidR="00BA353B" w:rsidRPr="00545C83">
        <w:rPr>
          <w:lang w:eastAsia="en-US"/>
        </w:rPr>
        <w:t xml:space="preserve">e have now implemented the Divide and </w:t>
      </w:r>
      <w:r w:rsidR="005B5C7C" w:rsidRPr="00545C83">
        <w:rPr>
          <w:lang w:eastAsia="en-US"/>
        </w:rPr>
        <w:t>Conquer</w:t>
      </w:r>
      <w:r w:rsidR="00BA353B" w:rsidRPr="00545C83">
        <w:rPr>
          <w:lang w:eastAsia="en-US"/>
        </w:rPr>
        <w:t xml:space="preserve"> pattern by splitting up the wide decis</w:t>
      </w:r>
      <w:r w:rsidR="005B5C7C" w:rsidRPr="00545C83">
        <w:rPr>
          <w:lang w:eastAsia="en-US"/>
        </w:rPr>
        <w:t>i</w:t>
      </w:r>
      <w:r w:rsidR="00BA353B" w:rsidRPr="00545C83">
        <w:rPr>
          <w:lang w:eastAsia="en-US"/>
        </w:rPr>
        <w:t>on table in lab 01 into several smaller ones</w:t>
      </w:r>
      <w:r w:rsidR="00AF0704" w:rsidRPr="00545C83">
        <w:rPr>
          <w:lang w:eastAsia="en-US"/>
        </w:rPr>
        <w:t>!</w:t>
      </w:r>
      <w:r w:rsidR="00BA353B" w:rsidRPr="00545C83">
        <w:rPr>
          <w:lang w:eastAsia="en-US"/>
        </w:rPr>
        <w:t xml:space="preserve">  </w:t>
      </w:r>
      <w:r w:rsidRPr="00545C83">
        <w:rPr>
          <w:lang w:eastAsia="en-US"/>
        </w:rPr>
        <w:t>Let’s</w:t>
      </w:r>
      <w:r w:rsidR="00BA353B" w:rsidRPr="00545C83">
        <w:rPr>
          <w:lang w:eastAsia="en-US"/>
        </w:rPr>
        <w:t xml:space="preserve"> test the service</w:t>
      </w:r>
      <w:r w:rsidR="009F2263" w:rsidRPr="00545C83">
        <w:rPr>
          <w:lang w:eastAsia="en-US"/>
        </w:rPr>
        <w:t>.</w:t>
      </w:r>
    </w:p>
    <w:p w14:paraId="47A0BB48" w14:textId="7C3D83DB" w:rsidR="005B5C7C" w:rsidRPr="00545C83" w:rsidRDefault="005B5C7C" w:rsidP="00461C8D">
      <w:pPr>
        <w:rPr>
          <w:lang w:eastAsia="en-US"/>
        </w:rPr>
      </w:pPr>
    </w:p>
    <w:p w14:paraId="3949F9FB" w14:textId="7D341C3C" w:rsidR="009F2263" w:rsidRPr="00545C83" w:rsidRDefault="009F2263" w:rsidP="00461C8D">
      <w:pPr>
        <w:pStyle w:val="ListParagraph"/>
        <w:numPr>
          <w:ilvl w:val="0"/>
          <w:numId w:val="11"/>
        </w:numPr>
      </w:pPr>
      <w:r w:rsidRPr="00545C83">
        <w:t xml:space="preserve">Press the </w:t>
      </w:r>
      <w:r w:rsidRPr="00545C83">
        <w:rPr>
          <w:i/>
          <w:iCs/>
        </w:rPr>
        <w:t>Run</w:t>
      </w:r>
      <w:r w:rsidRPr="00545C83">
        <w:t xml:space="preserve"> button</w:t>
      </w:r>
    </w:p>
    <w:p w14:paraId="6C5C6957" w14:textId="2694E60B" w:rsidR="00BA353B" w:rsidRPr="00545C83" w:rsidRDefault="005B5C7C" w:rsidP="00461C8D">
      <w:pPr>
        <w:pStyle w:val="ListParagraph"/>
        <w:numPr>
          <w:ilvl w:val="0"/>
          <w:numId w:val="11"/>
        </w:numPr>
      </w:pPr>
      <w:r w:rsidRPr="00545C83">
        <w:rPr>
          <w:lang w:eastAsia="x-none"/>
        </w:rPr>
        <w:t xml:space="preserve">Enter zero values for all </w:t>
      </w:r>
      <w:r w:rsidR="00EA3DE7" w:rsidRPr="00545C83">
        <w:rPr>
          <w:lang w:eastAsia="x-none"/>
        </w:rPr>
        <w:t>inputs and</w:t>
      </w:r>
      <w:r w:rsidRPr="00545C83">
        <w:rPr>
          <w:lang w:eastAsia="x-none"/>
        </w:rPr>
        <w:t xml:space="preserve"> the expected result is </w:t>
      </w:r>
      <w:proofErr w:type="gramStart"/>
      <w:r w:rsidRPr="00545C83">
        <w:rPr>
          <w:i/>
          <w:iCs/>
          <w:lang w:eastAsia="x-none"/>
        </w:rPr>
        <w:t>Deadly </w:t>
      </w:r>
      <w:r w:rsidRPr="00545C83">
        <w:rPr>
          <w:lang w:eastAsia="x-none"/>
        </w:rPr>
        <w:t>:</w:t>
      </w:r>
      <w:proofErr w:type="gramEnd"/>
    </w:p>
    <w:p w14:paraId="13C4C249" w14:textId="49BC5FF0" w:rsidR="005B5C7C" w:rsidRPr="001F51EE" w:rsidRDefault="005B5C7C" w:rsidP="00461C8D">
      <w:pPr>
        <w:rPr>
          <w:lang w:eastAsia="en-US"/>
        </w:rPr>
      </w:pPr>
      <w:r w:rsidRPr="00545C83">
        <w:rPr>
          <w:noProof/>
          <w:lang w:eastAsia="en-US"/>
        </w:rPr>
        <w:drawing>
          <wp:inline distT="0" distB="0" distL="0" distR="0" wp14:anchorId="37AA9671" wp14:editId="7A976F61">
            <wp:extent cx="6188710" cy="2724150"/>
            <wp:effectExtent l="228600" t="228600" r="212090" b="2095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724150"/>
                    </a:xfrm>
                    <a:prstGeom prst="rect">
                      <a:avLst/>
                    </a:prstGeom>
                    <a:effectLst>
                      <a:glow rad="228600">
                        <a:schemeClr val="accent1">
                          <a:satMod val="175000"/>
                          <a:alpha val="40000"/>
                        </a:schemeClr>
                      </a:glow>
                    </a:effectLst>
                  </pic:spPr>
                </pic:pic>
              </a:graphicData>
            </a:graphic>
          </wp:inline>
        </w:drawing>
      </w:r>
    </w:p>
    <w:p w14:paraId="76153DE6" w14:textId="77777777" w:rsidR="001F51EE" w:rsidRPr="00545C83" w:rsidRDefault="001F51EE" w:rsidP="001F51EE">
      <w:pPr>
        <w:pStyle w:val="Heading2"/>
        <w:numPr>
          <w:ilvl w:val="0"/>
          <w:numId w:val="0"/>
        </w:numPr>
        <w:ind w:left="432" w:hanging="432"/>
      </w:pPr>
      <w:bookmarkStart w:id="16" w:name="_Toc131237402"/>
      <w:r w:rsidRPr="00545C83">
        <w:t>Conclusion</w:t>
      </w:r>
      <w:bookmarkEnd w:id="16"/>
    </w:p>
    <w:p w14:paraId="27F499B7" w14:textId="77777777" w:rsidR="001F51EE" w:rsidRPr="00545C83" w:rsidRDefault="001F51EE" w:rsidP="001F51EE">
      <w:pPr>
        <w:rPr>
          <w:lang w:eastAsia="x-none"/>
        </w:rPr>
      </w:pPr>
    </w:p>
    <w:p w14:paraId="6DB9D061" w14:textId="32DE349E"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 xml:space="preserve">Separating a single decision </w:t>
      </w:r>
      <w:r>
        <w:rPr>
          <w:lang w:eastAsia="x-none"/>
        </w:rPr>
        <w:t>table in this way helps manage complex decisions with many inputs</w:t>
      </w:r>
      <w:r w:rsidRPr="00545C83">
        <w:rPr>
          <w:lang w:eastAsia="x-none"/>
        </w:rPr>
        <w:t>.</w:t>
      </w:r>
    </w:p>
    <w:p w14:paraId="6BC4C061" w14:textId="77777777" w:rsidR="001F51EE" w:rsidRPr="00545C83" w:rsidRDefault="001F51EE" w:rsidP="00461C8D">
      <w:pPr>
        <w:rPr>
          <w:lang w:eastAsia="en-US"/>
        </w:rPr>
      </w:pPr>
    </w:p>
    <w:p w14:paraId="3A1239C8" w14:textId="646E85D9" w:rsidR="00461C8D" w:rsidRPr="00545C83" w:rsidRDefault="00461C8D" w:rsidP="00176B3D">
      <w:pPr>
        <w:pStyle w:val="Heading1"/>
        <w:numPr>
          <w:ilvl w:val="0"/>
          <w:numId w:val="0"/>
        </w:numPr>
        <w:ind w:left="432" w:hanging="432"/>
        <w:rPr>
          <w:lang w:val="en-GB"/>
        </w:rPr>
      </w:pPr>
      <w:bookmarkStart w:id="17" w:name="_Toc130123712"/>
      <w:bookmarkStart w:id="18" w:name="_Toc131237403"/>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17"/>
      <w:bookmarkEnd w:id="18"/>
    </w:p>
    <w:p w14:paraId="683F80AD" w14:textId="606AA3DC" w:rsidR="00461C8D" w:rsidRPr="00545C83" w:rsidRDefault="00461C8D" w:rsidP="00461C8D">
      <w:pPr>
        <w:rPr>
          <w:lang w:eastAsia="en-US"/>
        </w:rPr>
      </w:pPr>
    </w:p>
    <w:p w14:paraId="530B50D4" w14:textId="0AB9A7DF" w:rsidR="00854D43" w:rsidRPr="00545C83" w:rsidRDefault="00854D43" w:rsidP="00854D43">
      <w:pPr>
        <w:pStyle w:val="Heading2"/>
        <w:numPr>
          <w:ilvl w:val="0"/>
          <w:numId w:val="0"/>
        </w:numPr>
        <w:ind w:left="432" w:hanging="432"/>
      </w:pPr>
      <w:bookmarkStart w:id="19" w:name="_Toc131237404"/>
      <w:r w:rsidRPr="00545C83">
        <w:t>Introduction</w:t>
      </w:r>
      <w:bookmarkEnd w:id="19"/>
    </w:p>
    <w:p w14:paraId="761D09BB" w14:textId="77777777" w:rsidR="00854D43" w:rsidRPr="00545C83" w:rsidRDefault="00854D43" w:rsidP="00461C8D">
      <w:pPr>
        <w:rPr>
          <w:lang w:eastAsia="en-US"/>
        </w:rPr>
      </w:pPr>
    </w:p>
    <w:p w14:paraId="3B710C7E" w14:textId="6BCBA8D3" w:rsidR="00395B15" w:rsidRPr="00545C83" w:rsidRDefault="00237278" w:rsidP="00461C8D">
      <w:r w:rsidRPr="00545C83">
        <w:rPr>
          <w:lang w:eastAsia="en-US"/>
        </w:rPr>
        <w:t>T</w:t>
      </w:r>
      <w:r w:rsidR="00395B15" w:rsidRPr="00545C83">
        <w:rPr>
          <w:lang w:eastAsia="en-US"/>
        </w:rPr>
        <w:t xml:space="preserve">he DMN defined in the previous </w:t>
      </w:r>
      <w:r w:rsidR="00395B15" w:rsidRPr="00545C83">
        <w:rPr>
          <w:lang w:eastAsia="en-US"/>
        </w:rPr>
        <w:t>lab</w:t>
      </w:r>
      <w:r w:rsidR="00395B15" w:rsidRPr="00545C83">
        <w:rPr>
          <w:lang w:eastAsia="en-US"/>
        </w:rPr>
        <w:t xml:space="preserve"> is </w:t>
      </w:r>
      <w:r w:rsidRPr="00545C83">
        <w:rPr>
          <w:lang w:eastAsia="en-US"/>
        </w:rPr>
        <w:t xml:space="preserve">confined to </w:t>
      </w:r>
      <w:r w:rsidR="00395B15" w:rsidRPr="00545C83">
        <w:rPr>
          <w:lang w:eastAsia="en-US"/>
        </w:rPr>
        <w:t>a single file</w:t>
      </w:r>
      <w:r w:rsidR="00395B15" w:rsidRPr="00545C83">
        <w:rPr>
          <w:lang w:eastAsia="en-US"/>
        </w:rPr>
        <w:t xml:space="preserve">.  This is </w:t>
      </w:r>
      <w:r w:rsidR="00395B15" w:rsidRPr="00545C83">
        <w:t>a problem:</w:t>
      </w:r>
    </w:p>
    <w:p w14:paraId="211E6C78" w14:textId="692DB8CD"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separate people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6066BF4" w:rsidR="00461C8D" w:rsidRPr="00545C83" w:rsidRDefault="00461C8D" w:rsidP="00461C8D">
      <w:pPr>
        <w:rPr>
          <w:lang w:eastAsia="en-US"/>
        </w:rPr>
      </w:pPr>
      <w:r w:rsidRPr="00545C83">
        <w:rPr>
          <w:lang w:eastAsia="en-US"/>
        </w:rPr>
        <w:t>To improve, we move the second-tier decisions into their own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proofErr w:type="spellStart"/>
      <w:r w:rsidRPr="00545C83">
        <w:rPr>
          <w:i/>
          <w:iCs/>
          <w:lang w:eastAsia="en-US"/>
        </w:rPr>
        <w:t>AtmosphereDS</w:t>
      </w:r>
      <w:proofErr w:type="spellEnd"/>
      <w:r w:rsidRPr="00545C83">
        <w:rPr>
          <w:lang w:eastAsia="en-US"/>
        </w:rPr>
        <w:t xml:space="preserve"> and </w:t>
      </w:r>
      <w:proofErr w:type="spellStart"/>
      <w:r w:rsidRPr="00545C83">
        <w:rPr>
          <w:i/>
          <w:iCs/>
          <w:lang w:eastAsia="en-US"/>
        </w:rPr>
        <w:t>SurfaceDS</w:t>
      </w:r>
      <w:proofErr w:type="spellEnd"/>
      <w:r w:rsidRPr="00545C83">
        <w:rPr>
          <w:lang w:eastAsia="en-US"/>
        </w:rPr>
        <w:t>:</w:t>
      </w:r>
    </w:p>
    <w:p w14:paraId="5A707E82" w14:textId="77777777" w:rsidR="00854D43" w:rsidRPr="00545C83" w:rsidRDefault="00854D43" w:rsidP="00461C8D">
      <w:pPr>
        <w:rPr>
          <w:lang w:eastAsia="en-US"/>
        </w:rPr>
      </w:pPr>
    </w:p>
    <w:p w14:paraId="76780E89" w14:textId="77777777" w:rsidR="00461C8D" w:rsidRPr="00545C83" w:rsidRDefault="00461C8D" w:rsidP="00461C8D">
      <w:r w:rsidRPr="00545C83">
        <w:rPr>
          <w:noProof/>
        </w:rPr>
        <w:drawing>
          <wp:inline distT="0" distB="0" distL="0" distR="0" wp14:anchorId="43EA6709" wp14:editId="127F8ADB">
            <wp:extent cx="4993374" cy="3095625"/>
            <wp:effectExtent l="228600" t="228600" r="226695" b="219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76D296A0" w14:textId="1D9746A5" w:rsidR="00461C8D" w:rsidRPr="00545C83" w:rsidRDefault="00461C8D" w:rsidP="00587BD4">
      <w:pPr>
        <w:jc w:val="center"/>
        <w:rPr>
          <w:rStyle w:val="IntenseEmphasis"/>
        </w:rPr>
      </w:pPr>
      <w:bookmarkStart w:id="20" w:name="_Toc130123713"/>
      <w:r w:rsidRPr="00545C83">
        <w:rPr>
          <w:rStyle w:val="IntenseEmphasis"/>
        </w:rPr>
        <w:t>Tiered Service Pattern</w:t>
      </w:r>
      <w:bookmarkEnd w:id="20"/>
    </w:p>
    <w:p w14:paraId="07E977E2" w14:textId="77777777" w:rsidR="00461C8D" w:rsidRPr="00545C83" w:rsidRDefault="00461C8D" w:rsidP="00461C8D">
      <w:pPr>
        <w:rPr>
          <w:lang w:eastAsia="en-US"/>
        </w:rPr>
      </w:pP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proofErr w:type="spellStart"/>
      <w:r w:rsidRPr="00545C83">
        <w:rPr>
          <w:i/>
          <w:iCs/>
          <w:lang w:eastAsia="x-none"/>
        </w:rPr>
        <w:t>AtmosphereDS</w:t>
      </w:r>
      <w:proofErr w:type="spellEnd"/>
      <w:r w:rsidRPr="00545C83">
        <w:rPr>
          <w:lang w:eastAsia="x-none"/>
        </w:rPr>
        <w:t xml:space="preserve"> and </w:t>
      </w:r>
      <w:proofErr w:type="spellStart"/>
      <w:r w:rsidRPr="00545C83">
        <w:rPr>
          <w:i/>
          <w:iCs/>
          <w:lang w:eastAsia="x-none"/>
        </w:rPr>
        <w:t>SurfaceDS</w:t>
      </w:r>
      <w:proofErr w:type="spellEnd"/>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21" w:name="_Toc130123714"/>
      <w:r w:rsidRPr="00545C83">
        <w:rPr>
          <w:rStyle w:val="IntenseEmphasis"/>
        </w:rPr>
        <w:t>Atmosphere Decision Service</w:t>
      </w:r>
      <w:bookmarkEnd w:id="21"/>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22" w:name="_Toc130123715"/>
      <w:r w:rsidRPr="00545C83">
        <w:rPr>
          <w:rStyle w:val="IntenseEmphasis"/>
        </w:rPr>
        <w:t>Surface Decision Service</w:t>
      </w:r>
      <w:bookmarkEnd w:id="22"/>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23" w:name="_Toc131237405"/>
      <w:r w:rsidRPr="00545C83">
        <w:lastRenderedPageBreak/>
        <w:t>Instructions</w:t>
      </w:r>
      <w:bookmarkEnd w:id="23"/>
    </w:p>
    <w:p w14:paraId="1AEE6815" w14:textId="471BA800" w:rsidR="005255BF" w:rsidRPr="00545C83" w:rsidRDefault="005255BF" w:rsidP="005255BF">
      <w:pPr>
        <w:rPr>
          <w:lang w:eastAsia="en-US"/>
        </w:rPr>
      </w:pPr>
    </w:p>
    <w:p w14:paraId="6980FAF1" w14:textId="77777777" w:rsidR="005255BF" w:rsidRPr="00545C83" w:rsidRDefault="005255BF" w:rsidP="005255BF">
      <w:pPr>
        <w:pStyle w:val="ListParagraph"/>
        <w:numPr>
          <w:ilvl w:val="0"/>
          <w:numId w:val="15"/>
        </w:numPr>
      </w:pPr>
      <w:r w:rsidRPr="00545C83">
        <w:t xml:space="preserve">In browsers Chrome or Safari open the web site </w:t>
      </w:r>
      <w:hyperlink r:id="rId45">
        <w:r w:rsidRPr="00545C83">
          <w:rPr>
            <w:rStyle w:val="Hyperlink"/>
          </w:rPr>
          <w:t>https://sandbox.kie.org/</w:t>
        </w:r>
      </w:hyperlink>
      <w:r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58EBA1B3" w:rsidR="005255BF" w:rsidRPr="00545C83" w:rsidRDefault="00FB24BD" w:rsidP="005255BF">
      <w:pPr>
        <w:pStyle w:val="ListParagraph"/>
        <w:numPr>
          <w:ilvl w:val="0"/>
          <w:numId w:val="15"/>
        </w:numPr>
      </w:pPr>
      <w:r w:rsidRPr="00545C83">
        <w:t xml:space="preserve">Select file: </w:t>
      </w:r>
      <w:r w:rsidRPr="00545C83">
        <w:rPr>
          <w:i/>
          <w:iCs/>
        </w:rPr>
        <w:t>lab03</w:t>
      </w:r>
      <w:r w:rsidRPr="00545C83">
        <w:t>/</w:t>
      </w:r>
      <w:proofErr w:type="spellStart"/>
      <w:r w:rsidRPr="00545C83">
        <w:rPr>
          <w:i/>
          <w:iCs/>
        </w:rPr>
        <w:t>SurfaceDS.dmn</w:t>
      </w:r>
      <w:proofErr w:type="spellEnd"/>
    </w:p>
    <w:p w14:paraId="62A743A4" w14:textId="77777777" w:rsidR="00E23B85" w:rsidRPr="00545C83" w:rsidRDefault="00E23B85" w:rsidP="00E23B85"/>
    <w:p w14:paraId="2782BA13" w14:textId="3E51886D" w:rsidR="00FB24BD" w:rsidRPr="00545C83" w:rsidRDefault="00E23B85" w:rsidP="00FB24BD">
      <w:pPr>
        <w:pStyle w:val="ListParagraph"/>
        <w:numPr>
          <w:ilvl w:val="0"/>
          <w:numId w:val="15"/>
        </w:numPr>
      </w:pPr>
      <w:r w:rsidRPr="00545C83">
        <w:t>Repeat steps 3 and 4 for a further two files:</w:t>
      </w:r>
    </w:p>
    <w:p w14:paraId="4732623D" w14:textId="6465B40E" w:rsidR="00FB24BD" w:rsidRPr="00545C83" w:rsidRDefault="00FB24BD" w:rsidP="00E23B85">
      <w:pPr>
        <w:pStyle w:val="ListParagraph"/>
        <w:ind w:left="1440"/>
      </w:pPr>
      <w:r w:rsidRPr="00545C83">
        <w:rPr>
          <w:i/>
          <w:iCs/>
        </w:rPr>
        <w:t>lab03</w:t>
      </w:r>
      <w:r w:rsidRPr="00545C83">
        <w:t>/</w:t>
      </w:r>
      <w:proofErr w:type="spellStart"/>
      <w:r w:rsidRPr="00545C83">
        <w:rPr>
          <w:i/>
          <w:iCs/>
        </w:rPr>
        <w:t>AtmosphereDS</w:t>
      </w:r>
      <w:r w:rsidRPr="00545C83">
        <w:rPr>
          <w:i/>
          <w:iCs/>
        </w:rPr>
        <w:t>.dmn</w:t>
      </w:r>
      <w:proofErr w:type="spellEnd"/>
    </w:p>
    <w:p w14:paraId="64721F76" w14:textId="4A5940A0" w:rsidR="00FB24BD" w:rsidRPr="00545C83" w:rsidRDefault="00FB24BD" w:rsidP="00E23B85">
      <w:pPr>
        <w:pStyle w:val="ListParagraph"/>
        <w:ind w:left="1440"/>
        <w:contextualSpacing w:val="0"/>
        <w:rPr>
          <w:i/>
          <w:iCs/>
        </w:rPr>
      </w:pPr>
      <w:r w:rsidRPr="00545C83">
        <w:rPr>
          <w:i/>
          <w:iCs/>
        </w:rPr>
        <w:t>lab03</w:t>
      </w:r>
      <w:r w:rsidRPr="00545C83">
        <w:t>/</w:t>
      </w:r>
      <w:proofErr w:type="spellStart"/>
      <w:r w:rsidRPr="00545C83">
        <w:rPr>
          <w:i/>
          <w:iCs/>
        </w:rPr>
        <w:t>HabitabilityStart.dmn</w:t>
      </w:r>
      <w:proofErr w:type="spellEnd"/>
    </w:p>
    <w:p w14:paraId="5D112559" w14:textId="51671016" w:rsidR="00E23B85" w:rsidRPr="00545C83" w:rsidRDefault="00E23B85" w:rsidP="00E23B85">
      <w:pPr>
        <w:pStyle w:val="ListParagraph"/>
        <w:ind w:left="1440"/>
        <w:contextualSpacing w:val="0"/>
        <w:rPr>
          <w:i/>
          <w:iCs/>
        </w:rPr>
      </w:pPr>
    </w:p>
    <w:p w14:paraId="5ACE718E" w14:textId="753DE4D7" w:rsidR="00E23B85" w:rsidRPr="00545C83" w:rsidRDefault="00E23B85" w:rsidP="00E23B85">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Select </w:t>
      </w:r>
      <w:r w:rsidRPr="00545C83">
        <w:rPr>
          <w:rStyle w:val="Strong"/>
          <w:rFonts w:ascii="Red Hat Text" w:hAnsi="Red Hat Text"/>
          <w:color w:val="252525"/>
          <w:sz w:val="27"/>
          <w:szCs w:val="27"/>
        </w:rPr>
        <w:t xml:space="preserve">Included Models </w:t>
      </w:r>
      <w:r w:rsidRPr="00545C83">
        <w:rPr>
          <w:rStyle w:val="Strong"/>
          <w:rFonts w:ascii="Red Hat Text" w:hAnsi="Red Hat Text"/>
          <w:b w:val="0"/>
          <w:bCs w:val="0"/>
          <w:color w:val="252525"/>
          <w:sz w:val="27"/>
          <w:szCs w:val="27"/>
        </w:rPr>
        <w:t>tab</w:t>
      </w:r>
      <w:r w:rsidRPr="00545C83">
        <w:t>, and then click </w:t>
      </w:r>
      <w:r w:rsidRPr="00545C83">
        <w:rPr>
          <w:rStyle w:val="Strong"/>
          <w:rFonts w:ascii="Red Hat Text" w:hAnsi="Red Hat Text"/>
          <w:color w:val="252525"/>
          <w:sz w:val="27"/>
          <w:szCs w:val="27"/>
        </w:rPr>
        <w:t>Include Model</w:t>
      </w:r>
      <w:r w:rsidRPr="00545C83">
        <w:t xml:space="preserve">  </w:t>
      </w:r>
    </w:p>
    <w:p w14:paraId="0B5A43DE" w14:textId="30EE7A42" w:rsidR="00E23B85" w:rsidRPr="00545C83" w:rsidRDefault="00E23B85" w:rsidP="00E23B85">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20EA6109" w14:textId="48CA3F2A" w:rsidR="00E23B85" w:rsidRPr="00545C83" w:rsidRDefault="00E23B85" w:rsidP="00E23B8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AtomosphereDS.dmn</w:t>
      </w:r>
      <w:proofErr w:type="spellEnd"/>
      <w:r w:rsidRPr="00545C83">
        <w:rPr>
          <w:i/>
          <w:iCs/>
          <w:color w:val="161616"/>
          <w:shd w:val="clear" w:color="auto" w:fill="FFFFFF"/>
        </w:rPr>
        <w:t xml:space="preserve"> </w:t>
      </w:r>
      <w:r w:rsidRPr="00545C83">
        <w:rPr>
          <w:color w:val="161616"/>
          <w:shd w:val="clear" w:color="auto" w:fill="FFFFFF"/>
        </w:rPr>
        <w:t>and</w:t>
      </w:r>
      <w:r w:rsidRPr="00545C83">
        <w:rPr>
          <w:color w:val="161616"/>
          <w:shd w:val="clear" w:color="auto" w:fill="FFFFFF"/>
        </w:rPr>
        <w:t xml:space="preserve"> give it the name of </w:t>
      </w:r>
      <w:r w:rsidRPr="00545C83">
        <w:rPr>
          <w:i/>
          <w:iCs/>
          <w:color w:val="161616"/>
          <w:shd w:val="clear" w:color="auto" w:fill="FFFFFF"/>
        </w:rPr>
        <w:t>DS1</w:t>
      </w:r>
      <w:r w:rsidRPr="00545C83">
        <w:rPr>
          <w:i/>
          <w:iCs/>
          <w:color w:val="161616"/>
          <w:shd w:val="clear" w:color="auto" w:fill="FFFFFF"/>
        </w:rPr>
        <w:t>:</w:t>
      </w:r>
    </w:p>
    <w:p w14:paraId="772D9D8A" w14:textId="77777777" w:rsidR="00501564" w:rsidRPr="00545C83" w:rsidRDefault="00E23B85" w:rsidP="00501564">
      <w:pPr>
        <w:jc w:val="both"/>
      </w:pPr>
      <w:r w:rsidRPr="00545C83">
        <w:drawing>
          <wp:inline distT="0" distB="0" distL="0" distR="0" wp14:anchorId="31212749" wp14:editId="41AD504D">
            <wp:extent cx="3514061" cy="2187444"/>
            <wp:effectExtent l="228600" t="228600" r="201295" b="2133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9940" cy="2191104"/>
                    </a:xfrm>
                    <a:prstGeom prst="rect">
                      <a:avLst/>
                    </a:prstGeom>
                    <a:effectLst>
                      <a:glow rad="228600">
                        <a:schemeClr val="accent1">
                          <a:satMod val="175000"/>
                          <a:alpha val="40000"/>
                        </a:schemeClr>
                      </a:glow>
                    </a:effectLst>
                  </pic:spPr>
                </pic:pic>
              </a:graphicData>
            </a:graphic>
          </wp:inline>
        </w:drawing>
      </w:r>
    </w:p>
    <w:p w14:paraId="79E10557" w14:textId="3D49F564" w:rsidR="00E23B85" w:rsidRPr="00545C83" w:rsidRDefault="00E23B85" w:rsidP="00501564">
      <w:pPr>
        <w:pStyle w:val="ListParagraph"/>
        <w:numPr>
          <w:ilvl w:val="0"/>
          <w:numId w:val="4"/>
        </w:numPr>
        <w:jc w:val="both"/>
      </w:pPr>
      <w:r w:rsidRPr="00545C83">
        <w:t xml:space="preserve">Click </w:t>
      </w:r>
      <w:r w:rsidRPr="00545C83">
        <w:rPr>
          <w:i/>
          <w:iCs/>
        </w:rPr>
        <w:t>Include</w:t>
      </w:r>
      <w:r w:rsidRPr="00545C83">
        <w:rPr>
          <w:i/>
          <w:iCs/>
        </w:rPr>
        <w:t>.</w:t>
      </w:r>
    </w:p>
    <w:p w14:paraId="365484AD" w14:textId="77777777" w:rsidR="00501564" w:rsidRPr="00545C83" w:rsidRDefault="00501564" w:rsidP="00501564">
      <w:pPr>
        <w:pStyle w:val="ListParagraph"/>
        <w:ind w:left="1440"/>
        <w:contextualSpacing w:val="0"/>
        <w:jc w:val="both"/>
        <w:rPr>
          <w:i/>
          <w:iCs/>
        </w:rPr>
      </w:pPr>
    </w:p>
    <w:p w14:paraId="1E6B28F4" w14:textId="4B24CBDA" w:rsidR="00E23B85" w:rsidRPr="00545C83" w:rsidRDefault="00501564" w:rsidP="00501564">
      <w:pPr>
        <w:pStyle w:val="ListParagraph"/>
        <w:numPr>
          <w:ilvl w:val="0"/>
          <w:numId w:val="4"/>
        </w:numPr>
        <w:jc w:val="both"/>
        <w:rPr>
          <w:i/>
          <w:iCs/>
        </w:rPr>
      </w:pPr>
      <w:r w:rsidRPr="00545C83">
        <w:t>Click</w:t>
      </w:r>
      <w:r w:rsidRPr="00545C83">
        <w:rPr>
          <w:i/>
          <w:iCs/>
        </w:rPr>
        <w:t xml:space="preserve"> Include Model </w:t>
      </w:r>
      <w:r w:rsidRPr="00545C83">
        <w:t>again</w:t>
      </w:r>
      <w:r w:rsidRPr="00545C83">
        <w:rPr>
          <w:i/>
          <w:iCs/>
        </w:rPr>
        <w:t xml:space="preserve"> </w:t>
      </w:r>
      <w:r w:rsidRPr="00545C83">
        <w:t>and</w:t>
      </w:r>
      <w:r w:rsidR="00E23B85" w:rsidRPr="00545C83">
        <w:t xml:space="preserve"> import</w:t>
      </w:r>
      <w:r w:rsidR="00E23B85" w:rsidRPr="00545C83">
        <w:rPr>
          <w:i/>
          <w:iCs/>
        </w:rPr>
        <w:t xml:space="preserve"> </w:t>
      </w:r>
      <w:proofErr w:type="spellStart"/>
      <w:r w:rsidR="00E23B85" w:rsidRPr="00545C83">
        <w:rPr>
          <w:i/>
          <w:iCs/>
        </w:rPr>
        <w:t>SurfaceDS</w:t>
      </w:r>
      <w:r w:rsidRPr="00545C83">
        <w:rPr>
          <w:i/>
          <w:iCs/>
        </w:rPr>
        <w:t>.dmn</w:t>
      </w:r>
      <w:proofErr w:type="spellEnd"/>
      <w:r w:rsidRPr="00545C83">
        <w:rPr>
          <w:i/>
          <w:iCs/>
        </w:rPr>
        <w:t xml:space="preserve">. </w:t>
      </w:r>
      <w:r w:rsidRPr="00545C83">
        <w:t>G</w:t>
      </w:r>
      <w:r w:rsidR="00E23B85" w:rsidRPr="00545C83">
        <w:t>ive it a name of</w:t>
      </w:r>
      <w:r w:rsidR="00E23B85" w:rsidRPr="00545C83">
        <w:rPr>
          <w:i/>
          <w:iCs/>
        </w:rPr>
        <w:t xml:space="preserve"> DS2</w:t>
      </w:r>
      <w:r w:rsidRPr="00545C83">
        <w:rPr>
          <w:i/>
          <w:iCs/>
        </w:rPr>
        <w:t>:</w:t>
      </w:r>
    </w:p>
    <w:p w14:paraId="5B0BA789" w14:textId="77777777" w:rsidR="00501564" w:rsidRPr="00545C83" w:rsidRDefault="00501564" w:rsidP="00501564">
      <w:pPr>
        <w:pStyle w:val="ListParagraph"/>
        <w:rPr>
          <w:i/>
          <w:iCs/>
        </w:rPr>
      </w:pPr>
    </w:p>
    <w:p w14:paraId="2C138B71" w14:textId="03140776" w:rsidR="00E23B85" w:rsidRPr="00545C83" w:rsidRDefault="00501564" w:rsidP="00A556D1">
      <w:pPr>
        <w:jc w:val="both"/>
        <w:rPr>
          <w:i/>
          <w:iCs/>
        </w:rPr>
      </w:pPr>
      <w:r w:rsidRPr="00545C83">
        <w:rPr>
          <w:i/>
          <w:iCs/>
        </w:rPr>
        <w:lastRenderedPageBreak/>
        <w:drawing>
          <wp:inline distT="0" distB="0" distL="0" distR="0" wp14:anchorId="6DD94D86" wp14:editId="74EE653C">
            <wp:extent cx="3877032" cy="2410047"/>
            <wp:effectExtent l="228600" t="228600" r="219075" b="2190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9968" cy="2411872"/>
                    </a:xfrm>
                    <a:prstGeom prst="rect">
                      <a:avLst/>
                    </a:prstGeom>
                    <a:effectLst>
                      <a:glow rad="228600">
                        <a:schemeClr val="accent1">
                          <a:satMod val="175000"/>
                          <a:alpha val="40000"/>
                        </a:schemeClr>
                      </a:glow>
                    </a:effectLst>
                  </pic:spPr>
                </pic:pic>
              </a:graphicData>
            </a:graphic>
          </wp:inline>
        </w:drawing>
      </w:r>
    </w:p>
    <w:p w14:paraId="06F1CE37" w14:textId="3A486C21" w:rsidR="00501564" w:rsidRPr="00545C83" w:rsidRDefault="00501564" w:rsidP="00A556D1">
      <w:pPr>
        <w:pStyle w:val="ListParagraph"/>
        <w:numPr>
          <w:ilvl w:val="0"/>
          <w:numId w:val="4"/>
        </w:numPr>
      </w:pPr>
      <w:r w:rsidRPr="00545C83">
        <w:t>You should see both decision services have been imported:</w:t>
      </w:r>
    </w:p>
    <w:p w14:paraId="3AD209C2" w14:textId="62C6DE20" w:rsidR="00501564" w:rsidRPr="00545C83" w:rsidRDefault="00501564" w:rsidP="00501564">
      <w:pPr>
        <w:pStyle w:val="ListParagraph"/>
        <w:ind w:left="0"/>
        <w:contextualSpacing w:val="0"/>
      </w:pPr>
      <w:r w:rsidRPr="00545C83">
        <w:drawing>
          <wp:inline distT="0" distB="0" distL="0" distR="0" wp14:anchorId="02445D87" wp14:editId="7C80D3E9">
            <wp:extent cx="5120138" cy="2853219"/>
            <wp:effectExtent l="228600" t="228600" r="213995" b="213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6459" cy="2856741"/>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ECF9F87" w14:textId="56C40F72" w:rsidR="00501564" w:rsidRPr="00545C83" w:rsidRDefault="00501564" w:rsidP="00A556D1">
      <w:pPr>
        <w:pStyle w:val="ListParagraph"/>
        <w:numPr>
          <w:ilvl w:val="0"/>
          <w:numId w:val="4"/>
        </w:numPr>
        <w:rPr>
          <w:i/>
          <w:iCs/>
        </w:rPr>
      </w:pPr>
      <w:r w:rsidRPr="00545C83">
        <w:t>Select the</w:t>
      </w:r>
      <w:r w:rsidRPr="00545C83">
        <w:rPr>
          <w:i/>
          <w:iCs/>
        </w:rPr>
        <w:t xml:space="preserve"> Editor tab.</w:t>
      </w:r>
    </w:p>
    <w:p w14:paraId="60BE9848" w14:textId="524ABBBE" w:rsidR="00501564" w:rsidRPr="00545C83" w:rsidRDefault="009027C9" w:rsidP="00501564">
      <w:pPr>
        <w:pStyle w:val="ListParagraph"/>
        <w:numPr>
          <w:ilvl w:val="0"/>
          <w:numId w:val="4"/>
        </w:numPr>
      </w:pPr>
      <w:r w:rsidRPr="00545C83">
        <w:t xml:space="preserve">Select the Decision Navigator button on the far right </w:t>
      </w:r>
      <w:r w:rsidRPr="00545C83">
        <w:drawing>
          <wp:inline distT="0" distB="0" distL="0" distR="0" wp14:anchorId="2E2B854D" wp14:editId="56A59DBC">
            <wp:extent cx="200053" cy="21910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53" cy="219106"/>
                    </a:xfrm>
                    <a:prstGeom prst="rect">
                      <a:avLst/>
                    </a:prstGeom>
                  </pic:spPr>
                </pic:pic>
              </a:graphicData>
            </a:graphic>
          </wp:inline>
        </w:drawing>
      </w:r>
      <w:r w:rsidRPr="00545C83">
        <w:t>.  You should see the following:</w:t>
      </w:r>
    </w:p>
    <w:p w14:paraId="121AA312" w14:textId="2AA10911" w:rsidR="00501564" w:rsidRPr="00545C83" w:rsidRDefault="00501564" w:rsidP="00E23B85">
      <w:pPr>
        <w:pStyle w:val="ListParagraph"/>
        <w:ind w:left="1440"/>
        <w:contextualSpacing w:val="0"/>
        <w:rPr>
          <w:i/>
          <w:iCs/>
        </w:rPr>
      </w:pPr>
    </w:p>
    <w:p w14:paraId="39AF3E94" w14:textId="64598451" w:rsidR="00501564" w:rsidRPr="00545C83" w:rsidRDefault="009027C9" w:rsidP="00E23B85">
      <w:pPr>
        <w:pStyle w:val="ListParagraph"/>
        <w:ind w:left="1440"/>
        <w:contextualSpacing w:val="0"/>
        <w:rPr>
          <w:i/>
          <w:iCs/>
        </w:rPr>
      </w:pPr>
      <w:r w:rsidRPr="00545C83">
        <w:rPr>
          <w:i/>
          <w:iCs/>
        </w:rPr>
        <w:lastRenderedPageBreak/>
        <w:drawing>
          <wp:inline distT="0" distB="0" distL="0" distR="0" wp14:anchorId="56543BDA" wp14:editId="5E1AE661">
            <wp:extent cx="2065662" cy="3439633"/>
            <wp:effectExtent l="228600" t="228600" r="201295" b="2184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2122" cy="3450390"/>
                    </a:xfrm>
                    <a:prstGeom prst="rect">
                      <a:avLst/>
                    </a:prstGeom>
                    <a:effectLst>
                      <a:glow rad="228600">
                        <a:schemeClr val="accent1">
                          <a:satMod val="175000"/>
                          <a:alpha val="40000"/>
                        </a:schemeClr>
                      </a:glow>
                    </a:effectLst>
                  </pic:spPr>
                </pic:pic>
              </a:graphicData>
            </a:graphic>
          </wp:inline>
        </w:drawing>
      </w:r>
    </w:p>
    <w:p w14:paraId="3C1C570E" w14:textId="6A804A6D" w:rsidR="009027C9" w:rsidRPr="00545C83" w:rsidRDefault="009027C9" w:rsidP="009027C9">
      <w:pPr>
        <w:pStyle w:val="ListParagraph"/>
        <w:numPr>
          <w:ilvl w:val="0"/>
          <w:numId w:val="4"/>
        </w:numPr>
      </w:pPr>
      <w:r w:rsidRPr="00545C83">
        <w:t xml:space="preserve">Drag and drop </w:t>
      </w:r>
      <w:r w:rsidRPr="00545C83">
        <w:rPr>
          <w:i/>
          <w:iCs/>
        </w:rPr>
        <w:t>DS1.AtmosphereDS</w:t>
      </w:r>
      <w:r w:rsidRPr="00545C83">
        <w:t xml:space="preserve"> and </w:t>
      </w:r>
      <w:r w:rsidRPr="00545C83">
        <w:rPr>
          <w:i/>
          <w:iCs/>
        </w:rPr>
        <w:t>DS2.SurfaceDS</w:t>
      </w:r>
      <w:r w:rsidRPr="00545C83">
        <w:t xml:space="preserve"> to the diagram</w:t>
      </w:r>
    </w:p>
    <w:p w14:paraId="56B434CD" w14:textId="2F06053D" w:rsidR="005B2F0F" w:rsidRPr="00545C83" w:rsidRDefault="005B2F0F" w:rsidP="005B2F0F"/>
    <w:p w14:paraId="7C9D5125" w14:textId="09132F05" w:rsidR="005B2F0F" w:rsidRPr="00545C83" w:rsidRDefault="005B2F0F" w:rsidP="005B2F0F">
      <w:pPr>
        <w:pStyle w:val="ListParagraph"/>
        <w:numPr>
          <w:ilvl w:val="0"/>
          <w:numId w:val="4"/>
        </w:numPr>
      </w:pPr>
      <w:r w:rsidRPr="00545C83">
        <w:t xml:space="preserve">Using the arrow connector, connect </w:t>
      </w:r>
      <w:r w:rsidRPr="00545C83">
        <w:rPr>
          <w:i/>
          <w:iCs/>
        </w:rPr>
        <w:t xml:space="preserve">DS1.AtmosphereDS </w:t>
      </w:r>
      <w:r w:rsidRPr="00545C83">
        <w:t>to</w:t>
      </w:r>
      <w:r w:rsidRPr="00545C83">
        <w:rPr>
          <w:i/>
          <w:iCs/>
        </w:rPr>
        <w:t xml:space="preserve"> Atmosphere </w:t>
      </w:r>
      <w:r w:rsidRPr="00545C83">
        <w:t xml:space="preserve">and </w:t>
      </w:r>
      <w:r w:rsidRPr="00545C83">
        <w:rPr>
          <w:i/>
          <w:iCs/>
        </w:rPr>
        <w:t xml:space="preserve">DS2.SurfaceDS </w:t>
      </w:r>
      <w:r w:rsidRPr="00545C83">
        <w:t>to</w:t>
      </w:r>
      <w:r w:rsidRPr="00545C83">
        <w:rPr>
          <w:i/>
          <w:iCs/>
        </w:rPr>
        <w:t xml:space="preserve"> Surface</w:t>
      </w:r>
      <w:r w:rsidRPr="00545C83">
        <w:t>.  You should now see the following:</w:t>
      </w:r>
    </w:p>
    <w:p w14:paraId="621FBF52" w14:textId="77777777" w:rsidR="00A556D1" w:rsidRPr="00545C83" w:rsidRDefault="005B2F0F" w:rsidP="005B2F0F">
      <w:r w:rsidRPr="00545C83">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57166A9F" w14:textId="5759E467" w:rsidR="005B2F0F" w:rsidRPr="00545C83" w:rsidRDefault="005B2F0F" w:rsidP="00A556D1">
      <w:pPr>
        <w:pStyle w:val="ListParagraph"/>
        <w:numPr>
          <w:ilvl w:val="0"/>
          <w:numId w:val="4"/>
        </w:numPr>
      </w:pPr>
      <w:r w:rsidRPr="00545C83">
        <w:t>Edit the Atmosphere Decision Node.  Create a Literal Expression and the FEEL expression:</w:t>
      </w:r>
    </w:p>
    <w:p w14:paraId="7E67BEDE" w14:textId="6D12368B" w:rsidR="005B2F0F" w:rsidRPr="00545C83" w:rsidRDefault="005B2F0F" w:rsidP="005B2F0F"/>
    <w:p w14:paraId="6EC361E9" w14:textId="4575A27F" w:rsidR="005B2F0F" w:rsidRPr="00545C83" w:rsidRDefault="005B2F0F" w:rsidP="00A556D1">
      <w:pPr>
        <w:pStyle w:val="Code"/>
        <w:ind w:left="720"/>
        <w:rPr>
          <w:lang w:val="en-GB"/>
        </w:rPr>
      </w:pPr>
      <w:r w:rsidRPr="00545C83">
        <w:rPr>
          <w:lang w:val="en-GB"/>
        </w:rPr>
        <w:t>DS</w:t>
      </w:r>
      <w:r w:rsidRPr="00545C83">
        <w:rPr>
          <w:color w:val="3232E7"/>
          <w:lang w:val="en-GB"/>
        </w:rPr>
        <w:t>1</w:t>
      </w:r>
      <w:r w:rsidRPr="00545C83">
        <w:rPr>
          <w:lang w:val="en-GB"/>
        </w:rPr>
        <w:t>.AtmosphereDS</w:t>
      </w:r>
      <w:r w:rsidRPr="00545C83">
        <w:rPr>
          <w:color w:val="3232E8"/>
          <w:lang w:val="en-GB"/>
        </w:rPr>
        <w:t>(</w:t>
      </w:r>
      <w:proofErr w:type="spellStart"/>
      <w:r w:rsidRPr="00545C83">
        <w:rPr>
          <w:lang w:val="en-GB"/>
        </w:rPr>
        <w:t>planetInfo.atmosphere</w:t>
      </w:r>
      <w:proofErr w:type="spellEnd"/>
      <w:r w:rsidRPr="00545C83">
        <w:rPr>
          <w:color w:val="3232E8"/>
          <w:lang w:val="en-GB"/>
        </w:rPr>
        <w:t>)</w:t>
      </w:r>
    </w:p>
    <w:p w14:paraId="55CC7155" w14:textId="1F24B687" w:rsidR="005B2F0F" w:rsidRPr="00545C83" w:rsidRDefault="005B2F0F" w:rsidP="005B2F0F"/>
    <w:p w14:paraId="46DF556A" w14:textId="4FB0B682" w:rsidR="005B2F0F" w:rsidRPr="00545C83" w:rsidRDefault="005B2F0F" w:rsidP="00A556D1">
      <w:pPr>
        <w:pStyle w:val="ListParagraph"/>
        <w:numPr>
          <w:ilvl w:val="0"/>
          <w:numId w:val="4"/>
        </w:numPr>
      </w:pPr>
      <w:r w:rsidRPr="00545C83">
        <w:t xml:space="preserve">Set the return type of </w:t>
      </w:r>
      <w:r w:rsidRPr="00545C83">
        <w:rPr>
          <w:i/>
          <w:iCs/>
        </w:rPr>
        <w:t>Atmosphere</w:t>
      </w:r>
      <w:r w:rsidRPr="00545C83">
        <w:t xml:space="preserve"> to </w:t>
      </w:r>
      <w:r w:rsidRPr="00545C83">
        <w:rPr>
          <w:i/>
          <w:iCs/>
        </w:rPr>
        <w:t>string</w:t>
      </w:r>
      <w:r w:rsidRPr="00545C83">
        <w:t>. You should see this.</w:t>
      </w:r>
    </w:p>
    <w:p w14:paraId="3150181C" w14:textId="7FF8284A" w:rsidR="005B2F0F" w:rsidRPr="00545C83" w:rsidRDefault="005B2F0F" w:rsidP="005B2F0F">
      <w:r w:rsidRPr="00545C83">
        <w:lastRenderedPageBreak/>
        <w:drawing>
          <wp:inline distT="0" distB="0" distL="0" distR="0" wp14:anchorId="48FAE08D" wp14:editId="323802E6">
            <wp:extent cx="2993065" cy="1277344"/>
            <wp:effectExtent l="228600" t="228600" r="207645" b="2089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0446" cy="1280494"/>
                    </a:xfrm>
                    <a:prstGeom prst="rect">
                      <a:avLst/>
                    </a:prstGeom>
                    <a:effectLst>
                      <a:glow rad="228600">
                        <a:schemeClr val="accent1">
                          <a:satMod val="175000"/>
                          <a:alpha val="40000"/>
                        </a:schemeClr>
                      </a:glow>
                    </a:effectLst>
                  </pic:spPr>
                </pic:pic>
              </a:graphicData>
            </a:graphic>
          </wp:inline>
        </w:drawing>
      </w:r>
    </w:p>
    <w:p w14:paraId="40DC1A64" w14:textId="5BB1A3B9" w:rsidR="005B2F0F" w:rsidRPr="00545C83" w:rsidRDefault="005B2F0F" w:rsidP="00D43BE5">
      <w:pPr>
        <w:pStyle w:val="ListParagraph"/>
        <w:numPr>
          <w:ilvl w:val="0"/>
          <w:numId w:val="4"/>
        </w:numPr>
      </w:pPr>
      <w:r w:rsidRPr="00545C83">
        <w:t xml:space="preserve">Edit </w:t>
      </w:r>
      <w:r w:rsidRPr="00545C83">
        <w:rPr>
          <w:i/>
          <w:iCs/>
        </w:rPr>
        <w:t>Surface</w:t>
      </w:r>
      <w:r w:rsidRPr="00545C83">
        <w:t xml:space="preserve"> Decision.  You should see it </w:t>
      </w:r>
      <w:r w:rsidR="00313A17" w:rsidRPr="00545C83">
        <w:t xml:space="preserve">has been predefined to call the </w:t>
      </w:r>
      <w:r w:rsidRPr="00545C83">
        <w:rPr>
          <w:i/>
          <w:iCs/>
        </w:rPr>
        <w:t>DS2.SurfaceDS</w:t>
      </w:r>
      <w:r w:rsidRPr="00545C83">
        <w:t xml:space="preserve"> decision service:</w:t>
      </w:r>
    </w:p>
    <w:p w14:paraId="1AAEACD2" w14:textId="784E9678" w:rsidR="005B2F0F" w:rsidRPr="00545C83" w:rsidRDefault="005B2F0F" w:rsidP="005B2F0F">
      <w:r w:rsidRPr="00545C83">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26A637F2" w14:textId="0F89E6C2" w:rsidR="00A556D1" w:rsidRPr="00545C83" w:rsidRDefault="00A556D1" w:rsidP="00D43BE5">
      <w:pPr>
        <w:pStyle w:val="ListParagraph"/>
        <w:numPr>
          <w:ilvl w:val="0"/>
          <w:numId w:val="4"/>
        </w:numPr>
      </w:pPr>
      <w:r w:rsidRPr="00545C83">
        <w:t xml:space="preserve">Press the </w:t>
      </w:r>
      <w:r w:rsidRPr="00545C83">
        <w:rPr>
          <w:i/>
          <w:iCs/>
        </w:rPr>
        <w:t>Run</w:t>
      </w:r>
      <w:r w:rsidRPr="00545C83">
        <w:t xml:space="preserve"> button</w:t>
      </w:r>
    </w:p>
    <w:p w14:paraId="38666842" w14:textId="77777777" w:rsidR="00D43BE5" w:rsidRPr="00545C83" w:rsidRDefault="00D43BE5" w:rsidP="00D43BE5">
      <w:pPr>
        <w:pStyle w:val="ListParagraph"/>
      </w:pPr>
    </w:p>
    <w:p w14:paraId="51BD07AB" w14:textId="4BBA8644" w:rsidR="00A556D1" w:rsidRPr="00545C83" w:rsidRDefault="00A556D1" w:rsidP="00D43BE5">
      <w:pPr>
        <w:pStyle w:val="ListParagraph"/>
        <w:numPr>
          <w:ilvl w:val="0"/>
          <w:numId w:val="4"/>
        </w:numPr>
        <w:rPr>
          <w:lang w:eastAsia="x-none"/>
        </w:rPr>
      </w:pPr>
      <w:r w:rsidRPr="00545C83">
        <w:rPr>
          <w:lang w:eastAsia="x-none"/>
        </w:rPr>
        <w:t xml:space="preserve">Enter zero values for all inputs and the expected result is </w:t>
      </w:r>
      <w:r w:rsidRPr="00545C83">
        <w:rPr>
          <w:i/>
          <w:iCs/>
          <w:lang w:eastAsia="x-none"/>
        </w:rPr>
        <w:t>Deadly </w:t>
      </w: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24" w:name="_Toc131237406"/>
      <w:r w:rsidRPr="00545C83">
        <w:t>Conclusion</w:t>
      </w:r>
      <w:bookmarkEnd w:id="24"/>
    </w:p>
    <w:p w14:paraId="2127AEE9" w14:textId="0A6DF6AA" w:rsidR="00D43BE5" w:rsidRPr="00545C83" w:rsidRDefault="00D43BE5" w:rsidP="00D43BE5">
      <w:pPr>
        <w:rPr>
          <w:lang w:eastAsia="x-none"/>
        </w:rPr>
      </w:pPr>
    </w:p>
    <w:p w14:paraId="379C9F51" w14:textId="3B2BA074" w:rsidR="00D43BE5" w:rsidRPr="00545C83" w:rsidRDefault="00D43BE5" w:rsidP="00D43BE5">
      <w:pPr>
        <w:rPr>
          <w:lang w:eastAsia="x-none"/>
        </w:rPr>
      </w:pPr>
      <w:r w:rsidRPr="00545C83">
        <w:rPr>
          <w:lang w:eastAsia="x-none"/>
        </w:rPr>
        <w:t xml:space="preserve">In this lab we refactored the Habitability rules to call separate decision services.  </w:t>
      </w:r>
      <w:r w:rsidR="001F51EE">
        <w:rPr>
          <w:lang w:eastAsia="x-none"/>
        </w:rPr>
        <w:t>Separating a single decision into multiple services</w:t>
      </w:r>
      <w:r w:rsidRPr="00545C83">
        <w:rPr>
          <w:lang w:eastAsia="x-none"/>
        </w:rPr>
        <w:t xml:space="preserve"> helps scale your DMN projects.</w:t>
      </w:r>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65C6806F" w:rsidR="00461C8D" w:rsidRPr="00545C83" w:rsidRDefault="00461C8D" w:rsidP="00B245C6">
      <w:pPr>
        <w:pStyle w:val="Heading1"/>
        <w:numPr>
          <w:ilvl w:val="0"/>
          <w:numId w:val="0"/>
        </w:numPr>
        <w:ind w:left="432" w:hanging="432"/>
        <w:rPr>
          <w:lang w:val="en-GB"/>
        </w:rPr>
      </w:pPr>
      <w:bookmarkStart w:id="25" w:name="_Toc130123716"/>
      <w:bookmarkStart w:id="26" w:name="_Toc131237407"/>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25"/>
      <w:bookmarkEnd w:id="26"/>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27" w:name="_Toc131237408"/>
      <w:r w:rsidRPr="00545C83">
        <w:t>Introduction</w:t>
      </w:r>
      <w:bookmarkEnd w:id="27"/>
    </w:p>
    <w:p w14:paraId="6C1F4704" w14:textId="77777777" w:rsidR="00854D43" w:rsidRPr="00545C83" w:rsidRDefault="00854D43" w:rsidP="00461C8D">
      <w:pPr>
        <w:rPr>
          <w:lang w:eastAsia="en-US"/>
        </w:rPr>
      </w:pPr>
    </w:p>
    <w:p w14:paraId="4661C302" w14:textId="19F4F7AA"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5C0115">
        <w:rPr>
          <w:lang w:eastAsia="en-US"/>
        </w:rPr>
        <w:t xml:space="preserve">Instead, we can apply the Index Pattern.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45A89AAE"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00D912A9">
        <w:rPr>
          <w:rStyle w:val="hgkelc"/>
        </w:rPr>
        <w:t xml:space="preserve">these </w:t>
      </w:r>
      <w:r w:rsidRPr="00545C83">
        <w:rPr>
          <w:rStyle w:val="hgkelc"/>
        </w:rPr>
        <w:t xml:space="preserve">rules based on </w:t>
      </w:r>
      <w:r w:rsidR="009C4476">
        <w:rPr>
          <w:rStyle w:val="hgkelc"/>
        </w:rPr>
        <w:t>combinations</w:t>
      </w:r>
      <w:r w:rsidRPr="00545C83">
        <w:rPr>
          <w:rStyle w:val="hgkelc"/>
        </w:rPr>
        <w:t xml:space="preserve"> of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3C12586F" w:rsidR="00461C8D" w:rsidRPr="00545C83" w:rsidRDefault="00461C8D" w:rsidP="00461C8D">
      <w:pPr>
        <w:rPr>
          <w:rStyle w:val="hgkelc"/>
        </w:rPr>
      </w:pPr>
      <w:r w:rsidRPr="00545C83">
        <w:rPr>
          <w:rStyle w:val="hgkelc"/>
        </w:rPr>
        <w:t xml:space="preserve">In DMN this </w:t>
      </w:r>
      <w:r w:rsidR="00C046C0">
        <w:rPr>
          <w:rStyle w:val="hgkelc"/>
        </w:rPr>
        <w:t>we could</w:t>
      </w:r>
      <w:r w:rsidRPr="00545C83">
        <w:rPr>
          <w:rStyle w:val="hgkelc"/>
        </w:rPr>
        <w:t xml:space="preserve"> model</w:t>
      </w:r>
      <w:r w:rsidR="00C046C0">
        <w:rPr>
          <w:rStyle w:val="hgkelc"/>
        </w:rPr>
        <w:t xml:space="preserve"> the decision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6DD823B6" w:rsidR="000B521B" w:rsidRDefault="00461C8D" w:rsidP="00461C8D">
      <w:pPr>
        <w:rPr>
          <w:rStyle w:val="hgkelc"/>
        </w:rPr>
      </w:pPr>
      <w:r w:rsidRPr="00545C83">
        <w:rPr>
          <w:rStyle w:val="hgkelc"/>
        </w:rPr>
        <w:t xml:space="preserve">The key logic is 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r w:rsidR="009C4476">
        <w:rPr>
          <w:rStyle w:val="hgkelc"/>
        </w:rPr>
        <w:t>further</w:t>
      </w:r>
    </w:p>
    <w:p w14:paraId="53D64CD2" w14:textId="77777777" w:rsidR="000B521B" w:rsidRDefault="000B521B" w:rsidP="00461C8D">
      <w:pPr>
        <w:rPr>
          <w:rStyle w:val="hgkelc"/>
        </w:rPr>
      </w:pPr>
    </w:p>
    <w:p w14:paraId="0A03D307" w14:textId="6B8120DA" w:rsidR="00461C8D" w:rsidRPr="00545C83" w:rsidRDefault="00461C8D" w:rsidP="00461C8D">
      <w:pPr>
        <w:rPr>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77678D44"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9C4476">
        <w:rPr>
          <w:rStyle w:val="hgkelc"/>
        </w:rPr>
        <w:t xml:space="preserve">caters for each part of allocated the alphabet.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5503781F" w14:textId="5AA36ABA"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01242F62" w14:textId="77777777" w:rsidR="00461C8D" w:rsidRPr="00545C83" w:rsidRDefault="00461C8D" w:rsidP="00461C8D">
      <w:pPr>
        <w:rPr>
          <w:rStyle w:val="hgkelc"/>
        </w:rPr>
      </w:pPr>
    </w:p>
    <w:p w14:paraId="643A6837" w14:textId="77777777" w:rsidR="00461C8D" w:rsidRPr="00545C83" w:rsidRDefault="00461C8D" w:rsidP="00461C8D">
      <w:pPr>
        <w:rPr>
          <w:rStyle w:val="hgkelc"/>
        </w:rPr>
      </w:pPr>
    </w:p>
    <w:p w14:paraId="279425C4" w14:textId="1038896C" w:rsidR="00854D43" w:rsidRPr="00545C83" w:rsidRDefault="00854D43" w:rsidP="00854D43">
      <w:pPr>
        <w:pStyle w:val="Heading2"/>
        <w:numPr>
          <w:ilvl w:val="0"/>
          <w:numId w:val="0"/>
        </w:numPr>
        <w:ind w:left="432" w:hanging="432"/>
      </w:pPr>
      <w:bookmarkStart w:id="28" w:name="_Toc131237409"/>
      <w:r w:rsidRPr="00545C83">
        <w:t>Instructions</w:t>
      </w:r>
      <w:bookmarkEnd w:id="28"/>
    </w:p>
    <w:p w14:paraId="14EB727F" w14:textId="7612E1B2" w:rsidR="00854D43" w:rsidRDefault="00854D43" w:rsidP="00461C8D">
      <w:pPr>
        <w:rPr>
          <w:rStyle w:val="hgkelc"/>
        </w:rPr>
      </w:pPr>
    </w:p>
    <w:p w14:paraId="5CEA5F9B" w14:textId="77777777" w:rsidR="00780852" w:rsidRPr="00545C83" w:rsidRDefault="00780852" w:rsidP="00780852">
      <w:pPr>
        <w:pStyle w:val="ListParagraph"/>
        <w:numPr>
          <w:ilvl w:val="0"/>
          <w:numId w:val="17"/>
        </w:numPr>
      </w:pPr>
      <w:r w:rsidRPr="00545C83">
        <w:t xml:space="preserve">In browsers Chrome or Safari open the web site </w:t>
      </w:r>
      <w:hyperlink r:id="rId58">
        <w:r w:rsidRPr="00545C83">
          <w:rPr>
            <w:rStyle w:val="Hyperlink"/>
          </w:rPr>
          <w:t>https://sandbox.kie.org/</w:t>
        </w:r>
      </w:hyperlink>
      <w:r w:rsidRPr="00545C83">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5E188D97" w:rsidR="00B93714" w:rsidRDefault="00B93714" w:rsidP="00B93714">
      <w:pPr>
        <w:pStyle w:val="ListParagraph"/>
      </w:pPr>
      <w:r>
        <w:rPr>
          <w:i/>
          <w:iCs/>
        </w:rPr>
        <w:t xml:space="preserve">    </w:t>
      </w:r>
      <w:r>
        <w:rPr>
          <w:i/>
          <w:iCs/>
        </w:rPr>
        <w:tab/>
      </w:r>
      <w:r w:rsidRPr="00545C83">
        <w:rPr>
          <w:i/>
          <w:iCs/>
        </w:rPr>
        <w:t>lab0</w:t>
      </w:r>
      <w:r>
        <w:rPr>
          <w:i/>
          <w:iCs/>
        </w:rPr>
        <w:t>4</w:t>
      </w:r>
      <w:r w:rsidRPr="00545C83">
        <w:t>/</w:t>
      </w:r>
      <w:proofErr w:type="spellStart"/>
      <w:r>
        <w:rPr>
          <w:i/>
          <w:iCs/>
        </w:rPr>
        <w:t>SwiftDataStructure</w:t>
      </w:r>
      <w:r w:rsidRPr="00545C83">
        <w:rPr>
          <w:i/>
          <w:iCs/>
        </w:rPr>
        <w:t>.dmn</w:t>
      </w:r>
      <w:proofErr w:type="spellEnd"/>
    </w:p>
    <w:p w14:paraId="03DA8F8C" w14:textId="4CC00662" w:rsidR="00B93714" w:rsidRPr="00545C83" w:rsidRDefault="00B93714" w:rsidP="00B93714">
      <w:pPr>
        <w:ind w:left="720" w:firstLine="720"/>
        <w:rPr>
          <w:lang w:eastAsia="en-US"/>
        </w:rPr>
      </w:pPr>
      <w:r w:rsidRPr="00B93714">
        <w:rPr>
          <w:i/>
          <w:iCs/>
        </w:rPr>
        <w:t>lab04</w:t>
      </w:r>
      <w:r w:rsidRPr="00545C83">
        <w:t>/</w:t>
      </w:r>
      <w:proofErr w:type="spellStart"/>
      <w:r w:rsidRPr="00B93714">
        <w:rPr>
          <w:i/>
          <w:iCs/>
        </w:rPr>
        <w:t>RouteAF.dmn</w:t>
      </w:r>
      <w:proofErr w:type="spellEnd"/>
    </w:p>
    <w:p w14:paraId="5292689D" w14:textId="1902743B" w:rsidR="00780852" w:rsidRPr="00545C83" w:rsidRDefault="00780852" w:rsidP="00780852">
      <w:pPr>
        <w:pStyle w:val="ListParagraph"/>
        <w:ind w:left="1440"/>
      </w:pPr>
      <w:r w:rsidRPr="00545C83">
        <w:rPr>
          <w:i/>
          <w:iCs/>
        </w:rPr>
        <w:t>lab0</w:t>
      </w:r>
      <w:r>
        <w:rPr>
          <w:i/>
          <w:iCs/>
        </w:rPr>
        <w:t>4</w:t>
      </w:r>
      <w:r w:rsidRPr="00545C83">
        <w:t>/</w:t>
      </w:r>
      <w:proofErr w:type="spellStart"/>
      <w:r>
        <w:rPr>
          <w:i/>
          <w:iCs/>
        </w:rPr>
        <w:t>RouteGM</w:t>
      </w:r>
      <w:r w:rsidRPr="00545C83">
        <w:rPr>
          <w:i/>
          <w:iCs/>
        </w:rPr>
        <w:t>.dmn</w:t>
      </w:r>
      <w:proofErr w:type="spellEnd"/>
    </w:p>
    <w:p w14:paraId="55C426B3" w14:textId="243DC4BD"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RouteNR</w:t>
      </w:r>
      <w:r w:rsidRPr="00545C83">
        <w:rPr>
          <w:i/>
          <w:iCs/>
        </w:rPr>
        <w:t>.dmn</w:t>
      </w:r>
      <w:proofErr w:type="spellEnd"/>
    </w:p>
    <w:p w14:paraId="70B15555" w14:textId="0E0B091C" w:rsidR="00780852"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Route</w:t>
      </w:r>
      <w:r>
        <w:rPr>
          <w:i/>
          <w:iCs/>
        </w:rPr>
        <w:t>SZ</w:t>
      </w:r>
      <w:r w:rsidRPr="00545C83">
        <w:rPr>
          <w:i/>
          <w:iCs/>
        </w:rPr>
        <w:t>.dmn</w:t>
      </w:r>
      <w:proofErr w:type="spellEnd"/>
    </w:p>
    <w:p w14:paraId="586920D5" w14:textId="0A41A6BE" w:rsidR="00780852" w:rsidRPr="00545C83" w:rsidRDefault="00780852" w:rsidP="00780852">
      <w:pPr>
        <w:pStyle w:val="ListParagraph"/>
        <w:ind w:left="1440"/>
        <w:contextualSpacing w:val="0"/>
        <w:rPr>
          <w:i/>
          <w:iCs/>
        </w:rPr>
      </w:pPr>
      <w:r w:rsidRPr="00545C83">
        <w:rPr>
          <w:i/>
          <w:iCs/>
        </w:rPr>
        <w:t>lab0</w:t>
      </w:r>
      <w:r>
        <w:rPr>
          <w:i/>
          <w:iCs/>
        </w:rPr>
        <w:t>4</w:t>
      </w:r>
      <w:r w:rsidRPr="00545C83">
        <w:t>/</w:t>
      </w:r>
      <w:proofErr w:type="spellStart"/>
      <w:r>
        <w:rPr>
          <w:i/>
          <w:iCs/>
        </w:rPr>
        <w:t>SwiftRoutingRules</w:t>
      </w:r>
      <w:r w:rsidRPr="00545C83">
        <w:rPr>
          <w:i/>
          <w:iCs/>
        </w:rPr>
        <w:t>.dmn</w:t>
      </w:r>
      <w:proofErr w:type="spellEnd"/>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proofErr w:type="spellStart"/>
      <w:r w:rsidR="00B93714">
        <w:rPr>
          <w:i/>
          <w:iCs/>
        </w:rPr>
        <w:t>SwiftRoutingRules</w:t>
      </w:r>
      <w:r w:rsidRPr="001E7782">
        <w:rPr>
          <w:i/>
          <w:iCs/>
        </w:rPr>
        <w:t>Start</w:t>
      </w:r>
      <w:proofErr w:type="spellEnd"/>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0731F1C9"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proofErr w:type="spellStart"/>
            <w:r>
              <w:rPr>
                <w:color w:val="161616"/>
                <w:shd w:val="clear" w:color="auto" w:fill="FFFFFF"/>
              </w:rPr>
              <w:t>SwiftDataStructure.dmn</w:t>
            </w:r>
            <w:proofErr w:type="spellEnd"/>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proofErr w:type="spellStart"/>
            <w:r>
              <w:rPr>
                <w:i/>
                <w:iCs/>
                <w:color w:val="161616"/>
                <w:shd w:val="clear" w:color="auto" w:fill="FFFFFF"/>
              </w:rPr>
              <w:t>RouteAF.dmn</w:t>
            </w:r>
            <w:proofErr w:type="spellEnd"/>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proofErr w:type="spellStart"/>
            <w:r>
              <w:rPr>
                <w:i/>
                <w:iCs/>
                <w:color w:val="161616"/>
                <w:shd w:val="clear" w:color="auto" w:fill="FFFFFF"/>
              </w:rPr>
              <w:t>RouteGM.dmn</w:t>
            </w:r>
            <w:proofErr w:type="spellEnd"/>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roofErr w:type="spellEnd"/>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roofErr w:type="spellEnd"/>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1467E3D0" w:rsidR="005F450F" w:rsidRPr="00545C83" w:rsidRDefault="005F450F" w:rsidP="005F450F">
      <w:pPr>
        <w:pStyle w:val="ListParagraph"/>
        <w:numPr>
          <w:ilvl w:val="0"/>
          <w:numId w:val="17"/>
        </w:numPr>
      </w:pPr>
      <w:r w:rsidRPr="00545C83">
        <w:t xml:space="preserve">Drag and drop </w:t>
      </w:r>
      <w:r w:rsidRPr="005F450F">
        <w:t>all four decision services</w:t>
      </w:r>
      <w:r w:rsidRPr="005F450F">
        <w:t xml:space="preserve"> </w:t>
      </w:r>
      <w:r w:rsidRPr="00545C83">
        <w:t>to the diagram</w:t>
      </w:r>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rPr>
        <w:drawing>
          <wp:inline distT="0" distB="0" distL="0" distR="0" wp14:anchorId="162C5588" wp14:editId="63FCF182">
            <wp:extent cx="4577317" cy="3007533"/>
            <wp:effectExtent l="228600" t="228600" r="204470" b="2120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81946" cy="3010574"/>
                    </a:xfrm>
                    <a:prstGeom prst="rect">
                      <a:avLst/>
                    </a:prstGeom>
                    <a:effectLst>
                      <a:glow rad="228600">
                        <a:schemeClr val="accent1">
                          <a:satMod val="175000"/>
                          <a:alpha val="40000"/>
                        </a:schemeClr>
                      </a:glow>
                    </a:effectLst>
                  </pic:spPr>
                </pic:pic>
              </a:graphicData>
            </a:graphic>
          </wp:inline>
        </w:drawing>
      </w:r>
    </w:p>
    <w:p w14:paraId="0F0CA146" w14:textId="46CF8929" w:rsidR="005F450F" w:rsidRDefault="005F450F" w:rsidP="005F450F">
      <w:pPr>
        <w:pStyle w:val="ListParagraph"/>
        <w:rPr>
          <w:rStyle w:val="hgkelc"/>
        </w:rPr>
      </w:pPr>
      <w:r>
        <w:rPr>
          <w:rStyle w:val="hgkelc"/>
        </w:rPr>
        <w:t xml:space="preserve">The output should be W.  The Route decision determined the BIC started with ‘A’ and routed it to </w:t>
      </w:r>
      <w:proofErr w:type="spellStart"/>
      <w:r>
        <w:rPr>
          <w:rStyle w:val="hgkelc"/>
        </w:rPr>
        <w:t>RoutAF</w:t>
      </w:r>
      <w:proofErr w:type="spellEnd"/>
      <w:r>
        <w:rPr>
          <w:rStyle w:val="hgkelc"/>
        </w:rPr>
        <w:t>.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51964A31" w:rsidR="005F450F" w:rsidRDefault="005F450F" w:rsidP="005F450F">
      <w:pPr>
        <w:pStyle w:val="ListParagraph"/>
        <w:rPr>
          <w:rStyle w:val="hgkelc"/>
        </w:rPr>
      </w:pPr>
      <w:r>
        <w:rPr>
          <w:rStyle w:val="hgkelc"/>
        </w:rPr>
        <w:t xml:space="preserve">Verify this by selecting the </w:t>
      </w:r>
      <w:proofErr w:type="spellStart"/>
      <w:r>
        <w:rPr>
          <w:rStyle w:val="hgkelc"/>
        </w:rPr>
        <w:t>RouteAF</w:t>
      </w:r>
      <w:proofErr w:type="spellEnd"/>
      <w:r>
        <w:rPr>
          <w:rStyle w:val="hgkelc"/>
        </w:rPr>
        <w:t xml:space="preserve"> decision service and viewing the decision table.</w:t>
      </w:r>
    </w:p>
    <w:p w14:paraId="2A40CDCE" w14:textId="0435ADC3" w:rsidR="005F450F" w:rsidRDefault="005F450F" w:rsidP="005F450F">
      <w:pPr>
        <w:pStyle w:val="ListParagraph"/>
        <w:ind w:left="0"/>
        <w:rPr>
          <w:rStyle w:val="hgkelc"/>
        </w:rPr>
      </w:pPr>
      <w:r w:rsidRPr="005F450F">
        <w:rPr>
          <w:rStyle w:val="hgkelc"/>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085D4DC2" w:rsidR="005F450F" w:rsidRDefault="00C93C07" w:rsidP="005F450F">
      <w:pPr>
        <w:pStyle w:val="ListParagraph"/>
        <w:ind w:left="0"/>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w:t>
            </w:r>
            <w:r>
              <w:rPr>
                <w:color w:val="161616"/>
                <w:shd w:val="clear" w:color="auto" w:fill="FFFFFF"/>
              </w:rPr>
              <w:t>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w:t>
            </w:r>
            <w:r>
              <w:rPr>
                <w:color w:val="161616"/>
                <w:shd w:val="clear" w:color="auto" w:fill="FFFFFF"/>
              </w:rPr>
              <w:t>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w:t>
            </w:r>
            <w:r>
              <w:rPr>
                <w:color w:val="161616"/>
                <w:shd w:val="clear" w:color="auto" w:fill="FFFFFF"/>
              </w:rPr>
              <w:t>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2578C95" w14:textId="3E2538BE" w:rsidR="00C93C07" w:rsidRDefault="00C93C07" w:rsidP="00C93C07">
      <w:pPr>
        <w:pStyle w:val="ListParagraph"/>
        <w:ind w:left="0"/>
        <w:rPr>
          <w:rStyle w:val="hgkelc"/>
        </w:rPr>
      </w:pPr>
      <w:r>
        <w:rPr>
          <w:rStyle w:val="hgkelc"/>
        </w:rPr>
        <w:t>You should see that each message is routed to a different decision service.</w:t>
      </w:r>
    </w:p>
    <w:p w14:paraId="34FE97C2" w14:textId="2610B2F0" w:rsidR="00C93C07" w:rsidRDefault="00C93C07" w:rsidP="00C93C07">
      <w:pPr>
        <w:pStyle w:val="ListParagraph"/>
        <w:ind w:left="0"/>
        <w:rPr>
          <w:rStyle w:val="hgkelc"/>
        </w:rPr>
      </w:pPr>
    </w:p>
    <w:p w14:paraId="69AD6346" w14:textId="43E69B8F" w:rsidR="00C93C07" w:rsidRDefault="00C93C07" w:rsidP="00C93C07">
      <w:pPr>
        <w:pStyle w:val="ListParagraph"/>
        <w:ind w:left="0"/>
        <w:rPr>
          <w:rStyle w:val="hgkelc"/>
        </w:rPr>
      </w:pPr>
      <w:r>
        <w:rPr>
          <w:rStyle w:val="hgkelc"/>
        </w:rPr>
        <w:t xml:space="preserve">Now add a new message:  </w:t>
      </w:r>
      <w:r w:rsidRPr="00C93C07">
        <w:rPr>
          <w:b/>
          <w:bCs/>
          <w:color w:val="161616"/>
          <w:shd w:val="clear" w:color="auto" w:fill="FFFFFF"/>
        </w:rPr>
        <w:t>Z</w:t>
      </w:r>
      <w:r w:rsidRPr="00C93C07">
        <w:rPr>
          <w:b/>
          <w:bCs/>
          <w:color w:val="161616"/>
          <w:shd w:val="clear" w:color="auto" w:fill="FFFFFF"/>
        </w:rPr>
        <w:t>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29" w:name="_Toc131237410"/>
      <w:r w:rsidRPr="00545C83">
        <w:t>Conclusion</w:t>
      </w:r>
      <w:bookmarkEnd w:id="29"/>
    </w:p>
    <w:p w14:paraId="7C66AE80" w14:textId="77777777" w:rsidR="005C0115" w:rsidRPr="00545C83" w:rsidRDefault="005C0115" w:rsidP="005C0115">
      <w:pPr>
        <w:rPr>
          <w:lang w:eastAsia="x-none"/>
        </w:rPr>
      </w:pPr>
    </w:p>
    <w:p w14:paraId="0A415F03" w14:textId="77777777" w:rsidR="005C0115" w:rsidRPr="00545C83" w:rsidRDefault="005C0115" w:rsidP="005C0115">
      <w:pPr>
        <w:rPr>
          <w:lang w:eastAsia="x-none"/>
        </w:rPr>
      </w:pPr>
      <w:r w:rsidRPr="00545C83">
        <w:rPr>
          <w:lang w:eastAsia="x-none"/>
        </w:rPr>
        <w:t xml:space="preserve">In this lab we </w:t>
      </w:r>
      <w:r>
        <w:rPr>
          <w:lang w:eastAsia="x-none"/>
        </w:rPr>
        <w:t>split a big decision table with few inputs into several smaller tables using the Index Pattern.</w:t>
      </w:r>
    </w:p>
    <w:p w14:paraId="08E6A8F8" w14:textId="77777777" w:rsidR="005C0115" w:rsidRPr="00545C83" w:rsidRDefault="005C0115" w:rsidP="005C0115">
      <w:pPr>
        <w:rPr>
          <w:rStyle w:val="hgkelc"/>
        </w:rPr>
      </w:pPr>
      <w:r w:rsidRPr="00545C83">
        <w:rPr>
          <w:rStyle w:val="hgkelc"/>
        </w:rPr>
        <w:br w:type="page"/>
      </w:r>
    </w:p>
    <w:p w14:paraId="0FF5B938" w14:textId="77777777" w:rsidR="005C0115" w:rsidRPr="00545C83" w:rsidRDefault="005C0115" w:rsidP="00461C8D">
      <w:pPr>
        <w:rPr>
          <w:rStyle w:val="hgkelc"/>
        </w:rPr>
      </w:pPr>
    </w:p>
    <w:p w14:paraId="3B58DEC0" w14:textId="33359B6D" w:rsidR="00900DCC" w:rsidRPr="00545C83" w:rsidRDefault="00B245C6" w:rsidP="00B245C6">
      <w:pPr>
        <w:pStyle w:val="Heading1"/>
        <w:numPr>
          <w:ilvl w:val="0"/>
          <w:numId w:val="0"/>
        </w:numPr>
        <w:ind w:left="432" w:hanging="432"/>
        <w:rPr>
          <w:lang w:val="en-GB"/>
        </w:rPr>
      </w:pPr>
      <w:bookmarkStart w:id="30" w:name="_Toc131237411"/>
      <w:r w:rsidRPr="00545C83">
        <w:rPr>
          <w:lang w:val="en-GB"/>
        </w:rPr>
        <w:lastRenderedPageBreak/>
        <w:t xml:space="preserve">Lab 5 - </w:t>
      </w:r>
      <w:r w:rsidR="00900DCC" w:rsidRPr="00545C83">
        <w:rPr>
          <w:lang w:val="en-GB"/>
        </w:rPr>
        <w:t>Hit Polic</w:t>
      </w:r>
      <w:r w:rsidR="004B6E25" w:rsidRPr="00545C83">
        <w:rPr>
          <w:lang w:val="en-GB"/>
        </w:rPr>
        <w:t xml:space="preserve">ies for </w:t>
      </w:r>
      <w:r w:rsidR="00900DCC" w:rsidRPr="00545C83">
        <w:rPr>
          <w:lang w:val="en-GB"/>
        </w:rPr>
        <w:t>Decision Table</w:t>
      </w:r>
      <w:r w:rsidR="004B6E25" w:rsidRPr="00545C83">
        <w:rPr>
          <w:lang w:val="en-GB"/>
        </w:rPr>
        <w:t>s</w:t>
      </w:r>
      <w:bookmarkEnd w:id="30"/>
      <w:r w:rsidR="00900DCC" w:rsidRPr="00545C83">
        <w:rPr>
          <w:lang w:val="en-GB"/>
        </w:rPr>
        <w:t xml:space="preserve"> </w:t>
      </w:r>
    </w:p>
    <w:p w14:paraId="5B66516D" w14:textId="579BCE4B" w:rsidR="00900DCC" w:rsidRPr="00545C83" w:rsidRDefault="00900DCC" w:rsidP="00900DCC">
      <w:pPr>
        <w:rPr>
          <w:lang w:eastAsia="x-none"/>
        </w:rPr>
      </w:pPr>
    </w:p>
    <w:p w14:paraId="0965D978" w14:textId="63FC9F17" w:rsidR="00854D43" w:rsidRPr="00545C83" w:rsidRDefault="00854D43" w:rsidP="00854D43">
      <w:pPr>
        <w:pStyle w:val="Heading2"/>
        <w:numPr>
          <w:ilvl w:val="0"/>
          <w:numId w:val="0"/>
        </w:numPr>
        <w:ind w:left="432" w:hanging="432"/>
      </w:pPr>
      <w:bookmarkStart w:id="31" w:name="_Toc131237412"/>
      <w:r w:rsidRPr="00545C83">
        <w:t>Introduction</w:t>
      </w:r>
      <w:bookmarkEnd w:id="31"/>
    </w:p>
    <w:p w14:paraId="08A00629" w14:textId="442BDD01" w:rsidR="00900DCC" w:rsidRPr="00545C83" w:rsidRDefault="00900DCC" w:rsidP="00900DCC">
      <w:pPr>
        <w:rPr>
          <w:lang w:eastAsia="x-none"/>
        </w:rPr>
      </w:pPr>
    </w:p>
    <w:p w14:paraId="227AAC26" w14:textId="3F48B58B" w:rsidR="00900DCC" w:rsidRPr="00545C83" w:rsidRDefault="00854D43" w:rsidP="00900DCC">
      <w:r w:rsidRPr="00545C83">
        <w:t>Not all decisions are the same!  Some count outcomes, some require a go / no go decision and others require exact reasoning.  You need a different hit policy for each of these. In DMN the hit policy is specified in the top left of the decision table.  See below:</w:t>
      </w:r>
    </w:p>
    <w:p w14:paraId="06E7A7C3" w14:textId="77777777" w:rsidR="00900DCC" w:rsidRPr="00545C83" w:rsidRDefault="00900DCC" w:rsidP="00900DCC"/>
    <w:p w14:paraId="3DD94C7A" w14:textId="7D62AA9D" w:rsidR="00900DCC" w:rsidRPr="00545C83" w:rsidRDefault="00900DCC" w:rsidP="00900DCC">
      <w:r w:rsidRPr="00545C83">
        <w:rPr>
          <w:noProof/>
        </w:rPr>
        <w:drawing>
          <wp:inline distT="0" distB="0" distL="0" distR="0" wp14:anchorId="24DB1F09" wp14:editId="3C399301">
            <wp:extent cx="4896293" cy="1177602"/>
            <wp:effectExtent l="228600" t="228600" r="209550" b="2133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02213" cy="1203077"/>
                    </a:xfrm>
                    <a:prstGeom prst="rect">
                      <a:avLst/>
                    </a:prstGeom>
                    <a:noFill/>
                    <a:ln>
                      <a:noFill/>
                    </a:ln>
                    <a:effectLst>
                      <a:glow rad="228600">
                        <a:schemeClr val="accent1">
                          <a:satMod val="175000"/>
                          <a:alpha val="40000"/>
                        </a:schemeClr>
                      </a:glow>
                    </a:effectLst>
                  </pic:spPr>
                </pic:pic>
              </a:graphicData>
            </a:graphic>
          </wp:inline>
        </w:drawing>
      </w:r>
    </w:p>
    <w:p w14:paraId="1F636C94" w14:textId="601779F2" w:rsidR="00176B3D" w:rsidRPr="00545C83" w:rsidRDefault="00176B3D" w:rsidP="00587BD4">
      <w:pPr>
        <w:ind w:left="720"/>
        <w:rPr>
          <w:rStyle w:val="IntenseEmphasis"/>
        </w:rPr>
      </w:pPr>
      <w:r w:rsidRPr="00545C83">
        <w:rPr>
          <w:rStyle w:val="IntenseEmphasis"/>
        </w:rPr>
        <w:t xml:space="preserve">Decision Table </w:t>
      </w:r>
    </w:p>
    <w:p w14:paraId="7FAE2196" w14:textId="564B6E2D" w:rsidR="00854D43" w:rsidRPr="00545C83" w:rsidRDefault="00854D43" w:rsidP="00587BD4">
      <w:pPr>
        <w:ind w:left="720"/>
        <w:rPr>
          <w:rStyle w:val="IntenseEmphasis"/>
        </w:rPr>
      </w:pPr>
    </w:p>
    <w:p w14:paraId="26CEA9C3" w14:textId="0AC9B689" w:rsidR="00854D43" w:rsidRPr="00545C83" w:rsidRDefault="00854D43" w:rsidP="00854D43">
      <w:pPr>
        <w:rPr>
          <w:rStyle w:val="IntenseEmphasis"/>
          <w:i w:val="0"/>
          <w:iCs w:val="0"/>
          <w:color w:val="auto"/>
        </w:rPr>
      </w:pPr>
      <w:r w:rsidRPr="00545C83">
        <w:t>Hit policies change the evaluation order of a decision table.  Each hit policy requires different ways of reasoning over the table.  Therefore, it is important to be able to select the right hit policy for your application.</w:t>
      </w:r>
    </w:p>
    <w:p w14:paraId="640E3111" w14:textId="77777777" w:rsidR="00176B3D" w:rsidRPr="00545C83" w:rsidRDefault="00176B3D" w:rsidP="00900DCC"/>
    <w:p w14:paraId="450A4C3F" w14:textId="77777777" w:rsidR="00900DCC" w:rsidRPr="00545C83" w:rsidRDefault="00900DCC" w:rsidP="00900DCC">
      <w:r w:rsidRPr="00545C83">
        <w:rPr>
          <w:lang w:eastAsia="x-none"/>
        </w:rPr>
        <w:t>The commonly used hit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959"/>
        <w:gridCol w:w="3402"/>
        <w:gridCol w:w="5375"/>
      </w:tblGrid>
      <w:tr w:rsidR="00900DCC" w:rsidRPr="00545C83" w14:paraId="281596BE" w14:textId="77777777" w:rsidTr="003C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14:paraId="44134361" w14:textId="77777777" w:rsidR="00900DCC" w:rsidRPr="00545C83" w:rsidRDefault="00900DCC" w:rsidP="008901BF">
            <w:pPr>
              <w:jc w:val="center"/>
              <w:rPr>
                <w:rFonts w:ascii="Times New Roman" w:hAnsi="Times New Roman"/>
                <w:sz w:val="24"/>
              </w:rPr>
            </w:pPr>
            <w:r w:rsidRPr="00545C83">
              <w:rPr>
                <w:rFonts w:ascii="Times New Roman" w:hAnsi="Times New Roman"/>
                <w:sz w:val="24"/>
              </w:rPr>
              <w:t>Hit Policy</w:t>
            </w:r>
          </w:p>
        </w:tc>
        <w:tc>
          <w:tcPr>
            <w:tcW w:w="3402" w:type="dxa"/>
            <w:hideMark/>
          </w:tcPr>
          <w:p w14:paraId="320CCA6A" w14:textId="77777777" w:rsidR="00900DCC" w:rsidRPr="00545C83" w:rsidRDefault="00900DCC" w:rsidP="008901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545C83">
              <w:rPr>
                <w:rFonts w:ascii="Times New Roman" w:hAnsi="Times New Roman"/>
                <w:b w:val="0"/>
                <w:bCs w:val="0"/>
                <w:sz w:val="24"/>
              </w:rPr>
              <w:t>Description</w:t>
            </w:r>
          </w:p>
        </w:tc>
        <w:tc>
          <w:tcPr>
            <w:tcW w:w="5375" w:type="dxa"/>
          </w:tcPr>
          <w:p w14:paraId="2FBE06BF" w14:textId="77777777" w:rsidR="00900DCC" w:rsidRPr="00545C83"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sidRPr="00545C83">
              <w:rPr>
                <w:rFonts w:ascii="Times New Roman" w:hAnsi="Times New Roman"/>
                <w:b w:val="0"/>
                <w:bCs w:val="0"/>
                <w:sz w:val="24"/>
              </w:rPr>
              <w:tab/>
              <w:t>When to use</w:t>
            </w:r>
          </w:p>
        </w:tc>
      </w:tr>
      <w:tr w:rsidR="00900DCC" w:rsidRPr="00545C83" w14:paraId="0BC0DE49" w14:textId="77777777" w:rsidTr="003C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900DCC" w:rsidRPr="00545C83" w14:paraId="5015BEDF" w14:textId="77777777" w:rsidTr="003C3504">
        <w:tc>
          <w:tcPr>
            <w:cnfStyle w:val="001000000000" w:firstRow="0" w:lastRow="0" w:firstColumn="1" w:lastColumn="0" w:oddVBand="0" w:evenVBand="0" w:oddHBand="0" w:evenHBand="0" w:firstRowFirstColumn="0" w:firstRowLastColumn="0" w:lastRowFirstColumn="0" w:lastRowLastColumn="0"/>
            <w:tcW w:w="95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For concise decision tables where a go / no go decision is needed rather than complete reasoning.</w:t>
            </w:r>
          </w:p>
        </w:tc>
      </w:tr>
      <w:tr w:rsidR="00900DCC" w:rsidRPr="00545C83" w14:paraId="5AA86B0A" w14:textId="77777777" w:rsidTr="003C3504">
        <w:trPr>
          <w:cnfStyle w:val="000000100000" w:firstRow="0" w:lastRow="0" w:firstColumn="0" w:lastColumn="0" w:oddVBand="0" w:evenVBand="0" w:oddHBand="1" w:evenHBand="0" w:firstRowFirstColumn="0" w:firstRowLastColumn="0" w:lastRowFirstColumn="0" w:lastRowLastColumn="0"/>
          <w:trHeight w:val="1553"/>
        </w:trPr>
        <w:tc>
          <w:tcPr>
            <w:cnfStyle w:val="001000000000" w:firstRow="0" w:lastRow="0" w:firstColumn="1" w:lastColumn="0" w:oddVBand="0" w:evenVBand="0" w:oddHBand="0" w:evenHBand="0" w:firstRowFirstColumn="0" w:firstRowLastColumn="0" w:lastRowFirstColumn="0" w:lastRowLastColumn="0"/>
            <w:tcW w:w="95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77777777" w:rsidR="004561D0"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 xml:space="preserve">For multiple row satisfaction.  </w:t>
            </w:r>
          </w:p>
          <w:p w14:paraId="7F48A087" w14:textId="77777777" w:rsidR="004561D0" w:rsidRPr="00545C83" w:rsidRDefault="004561D0" w:rsidP="008901BF">
            <w:pPr>
              <w:cnfStyle w:val="000000100000" w:firstRow="0" w:lastRow="0" w:firstColumn="0" w:lastColumn="0" w:oddVBand="0" w:evenVBand="0" w:oddHBand="1" w:evenHBand="0" w:firstRowFirstColumn="0" w:firstRowLastColumn="0" w:lastRowFirstColumn="0" w:lastRowLastColumn="0"/>
            </w:pPr>
          </w:p>
          <w:p w14:paraId="739847EB" w14:textId="623729F4" w:rsidR="004561D0" w:rsidRPr="00545C83" w:rsidRDefault="004561D0" w:rsidP="008901BF">
            <w:pPr>
              <w:cnfStyle w:val="000000100000" w:firstRow="0" w:lastRow="0" w:firstColumn="0" w:lastColumn="0" w:oddVBand="0" w:evenVBand="0" w:oddHBand="1"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100000" w:firstRow="0" w:lastRow="0" w:firstColumn="0" w:lastColumn="0" w:oddVBand="0" w:evenVBand="0" w:oddHBand="1" w:evenHBand="0" w:firstRowFirstColumn="0" w:firstRowLastColumn="0" w:lastRowFirstColumn="0" w:lastRowLastColumn="0"/>
            </w:pPr>
          </w:p>
          <w:p w14:paraId="288F0A91" w14:textId="40C76352" w:rsidR="004561D0" w:rsidRPr="00545C83" w:rsidRDefault="004561D0" w:rsidP="008901BF">
            <w:pPr>
              <w:cnfStyle w:val="000000100000" w:firstRow="0" w:lastRow="0" w:firstColumn="0" w:lastColumn="0" w:oddVBand="0" w:evenVBand="0" w:oddHBand="1"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rsidRPr="00545C83">
              <w:t>Max – maximum value</w:t>
            </w:r>
          </w:p>
        </w:tc>
      </w:tr>
    </w:tbl>
    <w:p w14:paraId="0A1F339B" w14:textId="77777777" w:rsidR="00900DCC" w:rsidRPr="00545C83" w:rsidRDefault="00900DCC" w:rsidP="00900DCC">
      <w:pPr>
        <w:rPr>
          <w:lang w:eastAsia="x-none"/>
        </w:rPr>
      </w:pPr>
    </w:p>
    <w:p w14:paraId="6A0B7408" w14:textId="50C10624" w:rsidR="00900DCC" w:rsidRPr="00545C83" w:rsidRDefault="00176B3D" w:rsidP="00587BD4">
      <w:pPr>
        <w:rPr>
          <w:rStyle w:val="IntenseEmphasis"/>
        </w:rPr>
      </w:pPr>
      <w:r w:rsidRPr="00545C83">
        <w:rPr>
          <w:rStyle w:val="IntenseEmphasis"/>
        </w:rPr>
        <w:t>Commonly Used Decision Table Hist Policies</w:t>
      </w:r>
    </w:p>
    <w:p w14:paraId="3C501085" w14:textId="77777777" w:rsidR="00176B3D" w:rsidRPr="00545C83" w:rsidRDefault="00176B3D" w:rsidP="00176B3D">
      <w:pPr>
        <w:rPr>
          <w:lang w:eastAsia="en-US"/>
        </w:rPr>
      </w:pPr>
    </w:p>
    <w:p w14:paraId="546F55FC" w14:textId="163336B3" w:rsidR="00900DCC" w:rsidRPr="00545C83" w:rsidRDefault="00900DCC" w:rsidP="00900DCC">
      <w:pPr>
        <w:rPr>
          <w:b/>
          <w:bCs/>
          <w:lang w:eastAsia="x-none"/>
        </w:rPr>
      </w:pPr>
      <w:r w:rsidRPr="00545C83">
        <w:rPr>
          <w:lang w:eastAsia="x-none"/>
        </w:rPr>
        <w:t xml:space="preserve">Other less commonly used hit policies are </w:t>
      </w:r>
      <w:r w:rsidR="002B717B" w:rsidRPr="00545C83">
        <w:rPr>
          <w:b/>
          <w:bCs/>
          <w:lang w:eastAsia="x-none"/>
        </w:rPr>
        <w:t>Any</w:t>
      </w:r>
      <w:r w:rsidR="002B717B" w:rsidRPr="00545C83">
        <w:rPr>
          <w:lang w:eastAsia="x-none"/>
        </w:rPr>
        <w:t xml:space="preserve"> which has similar behaviour to </w:t>
      </w:r>
      <w:r w:rsidR="002B717B" w:rsidRPr="00545C83">
        <w:rPr>
          <w:b/>
          <w:bCs/>
          <w:lang w:eastAsia="x-none"/>
        </w:rPr>
        <w:t>Unique</w:t>
      </w:r>
      <w:r w:rsidR="002B717B" w:rsidRPr="00545C83">
        <w:rPr>
          <w:lang w:eastAsia="x-none"/>
        </w:rPr>
        <w:t xml:space="preserve">, and </w:t>
      </w:r>
      <w:r w:rsidRPr="00545C83">
        <w:rPr>
          <w:b/>
          <w:bCs/>
          <w:lang w:eastAsia="x-none"/>
        </w:rPr>
        <w:t>Priority</w:t>
      </w:r>
      <w:r w:rsidRPr="00545C83">
        <w:rPr>
          <w:lang w:eastAsia="x-none"/>
        </w:rPr>
        <w:t xml:space="preserve">, </w:t>
      </w:r>
      <w:r w:rsidRPr="00545C83">
        <w:rPr>
          <w:b/>
          <w:bCs/>
          <w:lang w:eastAsia="x-none"/>
        </w:rPr>
        <w:t xml:space="preserve">Rule Order </w:t>
      </w:r>
      <w:r w:rsidRPr="00545C83">
        <w:rPr>
          <w:lang w:eastAsia="x-none"/>
        </w:rPr>
        <w:t>and</w:t>
      </w:r>
      <w:r w:rsidRPr="00545C83">
        <w:rPr>
          <w:b/>
          <w:bCs/>
          <w:lang w:eastAsia="x-none"/>
        </w:rPr>
        <w:t xml:space="preserve"> Output Order </w:t>
      </w:r>
      <w:r w:rsidRPr="00545C83">
        <w:rPr>
          <w:lang w:eastAsia="x-none"/>
        </w:rPr>
        <w:t>which have similar behaviour to</w:t>
      </w:r>
      <w:r w:rsidRPr="00545C83">
        <w:rPr>
          <w:b/>
          <w:bCs/>
          <w:lang w:eastAsia="x-none"/>
        </w:rPr>
        <w:t xml:space="preserve"> Collect.</w:t>
      </w:r>
    </w:p>
    <w:p w14:paraId="4E4280C8" w14:textId="77777777" w:rsidR="00900DCC" w:rsidRPr="00545C83" w:rsidRDefault="00900DCC" w:rsidP="00900DCC">
      <w:pPr>
        <w:rPr>
          <w:b/>
          <w:bCs/>
          <w:lang w:eastAsia="x-none"/>
        </w:rPr>
      </w:pPr>
      <w:r w:rsidRPr="00545C83">
        <w:rPr>
          <w:b/>
          <w:bCs/>
          <w:lang w:eastAsia="x-none"/>
        </w:rPr>
        <w:br w:type="page"/>
      </w:r>
    </w:p>
    <w:p w14:paraId="6853697F" w14:textId="6D7031A9" w:rsidR="00900DCC" w:rsidRPr="00545C83" w:rsidRDefault="00854D43" w:rsidP="00176B3D">
      <w:pPr>
        <w:pStyle w:val="Heading2"/>
        <w:numPr>
          <w:ilvl w:val="0"/>
          <w:numId w:val="0"/>
        </w:numPr>
        <w:ind w:left="432" w:hanging="432"/>
      </w:pPr>
      <w:bookmarkStart w:id="32" w:name="_Toc131237413"/>
      <w:r w:rsidRPr="00545C83">
        <w:lastRenderedPageBreak/>
        <w:t>Instructions</w:t>
      </w:r>
      <w:bookmarkEnd w:id="32"/>
    </w:p>
    <w:p w14:paraId="63031C1B" w14:textId="77777777" w:rsidR="00900DCC" w:rsidRPr="00545C83" w:rsidRDefault="00900DCC" w:rsidP="00900DCC">
      <w:pPr>
        <w:rPr>
          <w:lang w:eastAsia="en-US"/>
        </w:rPr>
      </w:pPr>
    </w:p>
    <w:p w14:paraId="095A1207" w14:textId="77777777" w:rsidR="00900DCC" w:rsidRPr="00545C83" w:rsidRDefault="00900DCC" w:rsidP="00900DCC">
      <w:pPr>
        <w:rPr>
          <w:lang w:eastAsia="en-US"/>
        </w:rPr>
      </w:pPr>
      <w:r w:rsidRPr="00545C83">
        <w:rPr>
          <w:lang w:eastAsia="en-US"/>
        </w:rPr>
        <w:t xml:space="preserve">Open </w:t>
      </w:r>
      <w:proofErr w:type="spellStart"/>
      <w:r w:rsidRPr="00545C83">
        <w:rPr>
          <w:b/>
          <w:bCs/>
          <w:lang w:eastAsia="en-US"/>
        </w:rPr>
        <w:t>Kie</w:t>
      </w:r>
      <w:proofErr w:type="spellEnd"/>
      <w:r w:rsidRPr="00545C83">
        <w:rPr>
          <w:b/>
          <w:bCs/>
          <w:lang w:eastAsia="en-US"/>
        </w:rPr>
        <w:t xml:space="preserve"> Sandbox</w:t>
      </w:r>
      <w:r w:rsidRPr="00545C83">
        <w:rPr>
          <w:lang w:eastAsia="en-US"/>
        </w:rPr>
        <w:t xml:space="preserve"> in Chrome:</w:t>
      </w:r>
    </w:p>
    <w:p w14:paraId="5F723E54" w14:textId="77777777" w:rsidR="00900DCC" w:rsidRPr="00545C83" w:rsidRDefault="00900DCC" w:rsidP="00900DCC">
      <w:pPr>
        <w:rPr>
          <w:lang w:eastAsia="en-US"/>
        </w:rPr>
      </w:pPr>
    </w:p>
    <w:p w14:paraId="3CCE07AA" w14:textId="77777777" w:rsidR="00900DCC" w:rsidRPr="00545C83" w:rsidRDefault="00000000" w:rsidP="00900DCC">
      <w:pPr>
        <w:rPr>
          <w:lang w:eastAsia="en-US"/>
        </w:rPr>
      </w:pPr>
      <w:hyperlink r:id="rId65" w:anchor="/" w:history="1">
        <w:r w:rsidR="00900DCC" w:rsidRPr="00545C83">
          <w:rPr>
            <w:rStyle w:val="Hyperlink"/>
            <w:lang w:eastAsia="en-US"/>
          </w:rPr>
          <w:t>https://sandbox.kie.org/#/</w:t>
        </w:r>
      </w:hyperlink>
    </w:p>
    <w:p w14:paraId="4708D4DB" w14:textId="77777777" w:rsidR="00900DCC" w:rsidRPr="00545C83" w:rsidRDefault="00900DCC" w:rsidP="00900DCC">
      <w:pPr>
        <w:rPr>
          <w:lang w:eastAsia="en-US"/>
        </w:rPr>
      </w:pPr>
    </w:p>
    <w:p w14:paraId="38DAB611" w14:textId="77777777" w:rsidR="00900DCC" w:rsidRPr="00545C83" w:rsidRDefault="00900DCC" w:rsidP="00900DCC">
      <w:pPr>
        <w:rPr>
          <w:lang w:eastAsia="en-US"/>
        </w:rPr>
      </w:pPr>
      <w:r w:rsidRPr="00545C83">
        <w:rPr>
          <w:lang w:eastAsia="en-US"/>
        </w:rPr>
        <w:t>Create a new decision:</w:t>
      </w:r>
    </w:p>
    <w:p w14:paraId="39878238" w14:textId="77777777" w:rsidR="00900DCC" w:rsidRPr="00545C83" w:rsidRDefault="00900DCC" w:rsidP="00900DCC">
      <w:pPr>
        <w:rPr>
          <w:lang w:eastAsia="en-US"/>
        </w:rPr>
      </w:pPr>
      <w:r w:rsidRPr="00545C83">
        <w:rPr>
          <w:noProof/>
          <w:lang w:eastAsia="en-US"/>
        </w:rPr>
        <w:drawing>
          <wp:inline distT="0" distB="0" distL="0" distR="0" wp14:anchorId="615DE5FB" wp14:editId="7344E5B0">
            <wp:extent cx="1600200" cy="1500963"/>
            <wp:effectExtent l="228600" t="228600" r="209550" b="2139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04536" cy="1505030"/>
                    </a:xfrm>
                    <a:prstGeom prst="rect">
                      <a:avLst/>
                    </a:prstGeom>
                    <a:effectLst>
                      <a:glow rad="228600">
                        <a:schemeClr val="accent1">
                          <a:satMod val="175000"/>
                          <a:alpha val="40000"/>
                        </a:schemeClr>
                      </a:glow>
                    </a:effectLst>
                  </pic:spPr>
                </pic:pic>
              </a:graphicData>
            </a:graphic>
          </wp:inline>
        </w:drawing>
      </w:r>
    </w:p>
    <w:p w14:paraId="1E9B623B" w14:textId="77777777" w:rsidR="00900DCC" w:rsidRPr="00545C83" w:rsidRDefault="00900DCC" w:rsidP="00900DCC">
      <w:pPr>
        <w:rPr>
          <w:lang w:eastAsia="en-US"/>
        </w:rPr>
      </w:pPr>
    </w:p>
    <w:p w14:paraId="4A143AA3" w14:textId="77777777" w:rsidR="00900DCC" w:rsidRPr="00545C83" w:rsidRDefault="00900DCC" w:rsidP="00900DCC">
      <w:pPr>
        <w:rPr>
          <w:lang w:eastAsia="en-US"/>
        </w:rPr>
      </w:pPr>
      <w:r w:rsidRPr="00545C83">
        <w:rPr>
          <w:lang w:eastAsia="en-US"/>
        </w:rPr>
        <w:t xml:space="preserve">Click </w:t>
      </w:r>
      <w:r w:rsidRPr="00545C83">
        <w:rPr>
          <w:i/>
          <w:iCs/>
          <w:lang w:eastAsia="en-US"/>
        </w:rPr>
        <w:t xml:space="preserve">New File, </w:t>
      </w:r>
      <w:r w:rsidRPr="00545C83">
        <w:rPr>
          <w:lang w:eastAsia="en-US"/>
        </w:rPr>
        <w:t>then</w:t>
      </w:r>
      <w:r w:rsidRPr="00545C83">
        <w:rPr>
          <w:i/>
          <w:iCs/>
          <w:lang w:eastAsia="en-US"/>
        </w:rPr>
        <w:t xml:space="preserve"> </w:t>
      </w:r>
      <w:r w:rsidRPr="00545C83">
        <w:rPr>
          <w:lang w:eastAsia="en-US"/>
        </w:rPr>
        <w:t>import the following DMN as a URL.  For each hit policy, run the rules and examine the results.  Which algorithm is most appropriate for this use case?</w:t>
      </w:r>
    </w:p>
    <w:p w14:paraId="051A6AD1" w14:textId="0D09F1EE" w:rsidR="00900DCC" w:rsidRPr="00545C83" w:rsidRDefault="00900DCC" w:rsidP="00900DCC">
      <w:pPr>
        <w:rPr>
          <w:lang w:eastAsia="en-US"/>
        </w:rPr>
      </w:pPr>
    </w:p>
    <w:p w14:paraId="0E9ED018" w14:textId="77777777" w:rsidR="002B717B" w:rsidRPr="00545C83" w:rsidRDefault="002B717B" w:rsidP="00587BD4">
      <w:pPr>
        <w:pStyle w:val="Heading3"/>
        <w:numPr>
          <w:ilvl w:val="0"/>
          <w:numId w:val="0"/>
        </w:numPr>
        <w:ind w:left="426" w:hanging="426"/>
      </w:pPr>
      <w:bookmarkStart w:id="33" w:name="_Toc131237414"/>
      <w:r w:rsidRPr="00545C83">
        <w:t>Unique Policy</w:t>
      </w:r>
      <w:bookmarkEnd w:id="33"/>
    </w:p>
    <w:p w14:paraId="7DA1D2AD" w14:textId="77777777" w:rsidR="002B717B" w:rsidRPr="00545C83" w:rsidRDefault="002B717B" w:rsidP="002B717B">
      <w:pPr>
        <w:rPr>
          <w:lang w:eastAsia="en-US"/>
        </w:rPr>
      </w:pPr>
    </w:p>
    <w:p w14:paraId="441C2C43" w14:textId="77777777" w:rsidR="002B717B" w:rsidRPr="00545C83" w:rsidRDefault="00000000" w:rsidP="002B717B">
      <w:pPr>
        <w:rPr>
          <w:b/>
          <w:bCs/>
          <w:lang w:eastAsia="en-US"/>
        </w:rPr>
      </w:pPr>
      <w:hyperlink r:id="rId67" w:history="1">
        <w:r w:rsidR="002B717B" w:rsidRPr="00545C83">
          <w:rPr>
            <w:rStyle w:val="Hyperlink"/>
            <w:lang w:eastAsia="en-US"/>
          </w:rPr>
          <w:t>https://github.com/ncrowther/divideAndConquerDMN/blob/main/Labs/Lab01/src/main/resources/org/acme/habitability/Lab01/HabitabilityLab00-Unique.dmn</w:t>
        </w:r>
      </w:hyperlink>
    </w:p>
    <w:p w14:paraId="5192FA72" w14:textId="77777777" w:rsidR="002B717B" w:rsidRPr="00545C83" w:rsidRDefault="002B717B" w:rsidP="00900DCC">
      <w:pPr>
        <w:rPr>
          <w:lang w:eastAsia="en-US"/>
        </w:rPr>
      </w:pPr>
    </w:p>
    <w:p w14:paraId="75BE7FB1" w14:textId="77777777" w:rsidR="002B717B" w:rsidRPr="00545C83" w:rsidRDefault="002B717B" w:rsidP="00587BD4">
      <w:pPr>
        <w:pStyle w:val="Heading3"/>
        <w:numPr>
          <w:ilvl w:val="0"/>
          <w:numId w:val="0"/>
        </w:numPr>
        <w:ind w:left="426" w:hanging="426"/>
      </w:pPr>
      <w:bookmarkStart w:id="34" w:name="_Toc131237415"/>
      <w:r w:rsidRPr="00545C83">
        <w:t>First Policy</w:t>
      </w:r>
      <w:bookmarkEnd w:id="34"/>
    </w:p>
    <w:p w14:paraId="28359713" w14:textId="77777777" w:rsidR="002B717B" w:rsidRPr="00545C83" w:rsidRDefault="002B717B" w:rsidP="002B717B">
      <w:pPr>
        <w:rPr>
          <w:lang w:eastAsia="en-US"/>
        </w:rPr>
      </w:pPr>
    </w:p>
    <w:p w14:paraId="2AF16B6D" w14:textId="77777777" w:rsidR="002B717B" w:rsidRPr="00545C83" w:rsidRDefault="00000000" w:rsidP="002B717B">
      <w:pPr>
        <w:rPr>
          <w:lang w:eastAsia="en-US"/>
        </w:rPr>
      </w:pPr>
      <w:hyperlink r:id="rId68" w:history="1">
        <w:r w:rsidR="002B717B" w:rsidRPr="00545C83">
          <w:rPr>
            <w:rStyle w:val="Hyperlink"/>
            <w:lang w:eastAsia="en-US"/>
          </w:rPr>
          <w:t>https://github.com/ncrowther/divideAndConquerDMN/blob/main/Labs/Lab01/src/main/resources/org/acme/habitability/Lab01/HabitabilityLab00-First.dmn</w:t>
        </w:r>
      </w:hyperlink>
    </w:p>
    <w:p w14:paraId="00530795" w14:textId="77777777" w:rsidR="00900DCC" w:rsidRPr="00545C83" w:rsidRDefault="00900DCC" w:rsidP="00900DCC">
      <w:pPr>
        <w:rPr>
          <w:lang w:eastAsia="en-US"/>
        </w:rPr>
      </w:pPr>
    </w:p>
    <w:p w14:paraId="0C569FCC" w14:textId="62A5B544" w:rsidR="00900DCC" w:rsidRPr="00545C83" w:rsidRDefault="00900DCC" w:rsidP="00587BD4">
      <w:pPr>
        <w:pStyle w:val="Heading3"/>
        <w:numPr>
          <w:ilvl w:val="0"/>
          <w:numId w:val="0"/>
        </w:numPr>
        <w:ind w:left="426" w:hanging="426"/>
      </w:pPr>
      <w:bookmarkStart w:id="35" w:name="_Toc131237416"/>
      <w:r w:rsidRPr="00545C83">
        <w:t xml:space="preserve">String </w:t>
      </w:r>
      <w:r w:rsidR="002B717B" w:rsidRPr="00545C83">
        <w:t>C</w:t>
      </w:r>
      <w:r w:rsidRPr="00545C83">
        <w:t>ollection policy</w:t>
      </w:r>
      <w:bookmarkEnd w:id="35"/>
    </w:p>
    <w:p w14:paraId="723CFF38" w14:textId="77777777" w:rsidR="00900DCC" w:rsidRPr="00545C83" w:rsidRDefault="00900DCC" w:rsidP="00900DCC">
      <w:pPr>
        <w:rPr>
          <w:lang w:eastAsia="en-US"/>
        </w:rPr>
      </w:pPr>
    </w:p>
    <w:p w14:paraId="2917F2B5" w14:textId="77777777" w:rsidR="00900DCC" w:rsidRPr="00545C83" w:rsidRDefault="00000000" w:rsidP="00900DCC">
      <w:pPr>
        <w:rPr>
          <w:lang w:eastAsia="en-US"/>
        </w:rPr>
      </w:pPr>
      <w:hyperlink r:id="rId69" w:history="1">
        <w:r w:rsidR="00900DCC" w:rsidRPr="00545C83">
          <w:rPr>
            <w:rStyle w:val="Hyperlink"/>
            <w:lang w:eastAsia="en-US"/>
          </w:rPr>
          <w:t>https://github.com/ncrowther/divideAndConquerDMN/blob/main/Labs/Lab01/src/main/resources/org/acme/habitability/Lab01/HabitabilityLab00-Collect.dmn</w:t>
        </w:r>
      </w:hyperlink>
    </w:p>
    <w:p w14:paraId="16C6DF8D" w14:textId="77777777" w:rsidR="00900DCC" w:rsidRPr="00545C83" w:rsidRDefault="00900DCC" w:rsidP="00900DCC">
      <w:pPr>
        <w:rPr>
          <w:lang w:eastAsia="en-US"/>
        </w:rPr>
      </w:pPr>
    </w:p>
    <w:p w14:paraId="667AD6DF" w14:textId="32314AF7" w:rsidR="00900DCC" w:rsidRPr="00545C83" w:rsidRDefault="00900DCC" w:rsidP="00587BD4">
      <w:pPr>
        <w:pStyle w:val="Heading3"/>
        <w:numPr>
          <w:ilvl w:val="0"/>
          <w:numId w:val="0"/>
        </w:numPr>
        <w:ind w:left="426" w:hanging="426"/>
      </w:pPr>
      <w:bookmarkStart w:id="36" w:name="_Toc131237417"/>
      <w:r w:rsidRPr="00545C83">
        <w:t xml:space="preserve">Numeric </w:t>
      </w:r>
      <w:r w:rsidR="002B717B" w:rsidRPr="00545C83">
        <w:t>Collection</w:t>
      </w:r>
      <w:r w:rsidRPr="00545C83">
        <w:t xml:space="preserve"> policy</w:t>
      </w:r>
      <w:bookmarkEnd w:id="36"/>
    </w:p>
    <w:p w14:paraId="11922120" w14:textId="77777777" w:rsidR="00900DCC" w:rsidRPr="00545C83" w:rsidRDefault="00900DCC" w:rsidP="00900DCC">
      <w:pPr>
        <w:rPr>
          <w:lang w:eastAsia="en-US"/>
        </w:rPr>
      </w:pPr>
    </w:p>
    <w:p w14:paraId="2E0D829F" w14:textId="77777777" w:rsidR="00900DCC" w:rsidRPr="00545C83" w:rsidRDefault="00000000" w:rsidP="00900DCC">
      <w:pPr>
        <w:rPr>
          <w:lang w:eastAsia="en-US"/>
        </w:rPr>
      </w:pPr>
      <w:hyperlink r:id="rId70" w:history="1">
        <w:r w:rsidR="00900DCC" w:rsidRPr="00545C83">
          <w:rPr>
            <w:rStyle w:val="Hyperlink"/>
            <w:lang w:eastAsia="en-US"/>
          </w:rPr>
          <w:t>https://github.com/ncrowther/divideAndConquerDMN/blob/main/Labs/Lab01/src/main/resources/org/acme/habitability/Lab01/HabitabilityLab00-Count.dmn</w:t>
        </w:r>
      </w:hyperlink>
    </w:p>
    <w:p w14:paraId="5758D7DD" w14:textId="77777777" w:rsidR="00900DCC" w:rsidRPr="00545C83" w:rsidRDefault="00900DCC" w:rsidP="00900DCC">
      <w:pPr>
        <w:rPr>
          <w:lang w:eastAsia="en-US"/>
        </w:rPr>
      </w:pPr>
    </w:p>
    <w:p w14:paraId="6E8D0A2B" w14:textId="77777777" w:rsidR="00773A5F" w:rsidRPr="00545C83" w:rsidRDefault="00773A5F" w:rsidP="00773A5F">
      <w:pPr>
        <w:rPr>
          <w:lang w:eastAsia="en-US"/>
        </w:rPr>
      </w:pPr>
    </w:p>
    <w:p w14:paraId="46309EA7" w14:textId="4D9DA471" w:rsidR="00900DCC" w:rsidRPr="00545C83" w:rsidRDefault="00B245C6" w:rsidP="00B245C6">
      <w:pPr>
        <w:pStyle w:val="Heading1"/>
        <w:numPr>
          <w:ilvl w:val="0"/>
          <w:numId w:val="0"/>
        </w:numPr>
        <w:ind w:left="432" w:hanging="432"/>
        <w:rPr>
          <w:lang w:val="en-GB"/>
        </w:rPr>
      </w:pPr>
      <w:bookmarkStart w:id="37" w:name="_Toc131237418"/>
      <w:r w:rsidRPr="00545C83">
        <w:rPr>
          <w:lang w:val="en-GB"/>
        </w:rPr>
        <w:lastRenderedPageBreak/>
        <w:t xml:space="preserve">Lab 6 - </w:t>
      </w:r>
      <w:r w:rsidR="00900DCC" w:rsidRPr="00545C83">
        <w:rPr>
          <w:lang w:val="en-GB"/>
        </w:rPr>
        <w:t>Advanced FEEL</w:t>
      </w:r>
      <w:bookmarkEnd w:id="37"/>
    </w:p>
    <w:p w14:paraId="28DB9E73" w14:textId="274673A2" w:rsidR="0083253E" w:rsidRPr="00545C83" w:rsidRDefault="0083253E" w:rsidP="0083253E">
      <w:pPr>
        <w:rPr>
          <w:lang w:eastAsia="x-none"/>
        </w:rPr>
      </w:pPr>
    </w:p>
    <w:p w14:paraId="54CECD04" w14:textId="74DCAAFC" w:rsidR="00854D43" w:rsidRPr="00545C83" w:rsidRDefault="00854D43" w:rsidP="00854D43">
      <w:pPr>
        <w:pStyle w:val="Heading2"/>
        <w:numPr>
          <w:ilvl w:val="0"/>
          <w:numId w:val="0"/>
        </w:numPr>
        <w:ind w:left="432" w:hanging="432"/>
      </w:pPr>
      <w:bookmarkStart w:id="38" w:name="_Toc131237419"/>
      <w:r w:rsidRPr="00545C83">
        <w:t>Introduction</w:t>
      </w:r>
      <w:bookmarkEnd w:id="38"/>
    </w:p>
    <w:p w14:paraId="3CA5A09E" w14:textId="77777777" w:rsidR="00854D43" w:rsidRPr="00545C83" w:rsidRDefault="00854D43" w:rsidP="0083253E">
      <w:pPr>
        <w:rPr>
          <w:lang w:eastAsia="x-none"/>
        </w:rPr>
      </w:pPr>
    </w:p>
    <w:p w14:paraId="5EC01EE7" w14:textId="749A19E5" w:rsidR="0083253E" w:rsidRPr="00545C83" w:rsidRDefault="0083253E" w:rsidP="0083253E">
      <w:pPr>
        <w:rPr>
          <w:lang w:eastAsia="x-none"/>
        </w:rPr>
      </w:pPr>
      <w:r w:rsidRPr="00545C83">
        <w:rPr>
          <w:lang w:eastAsia="x-none"/>
        </w:rPr>
        <w:t xml:space="preserve">In the final lab we put together what we have learnt so far </w:t>
      </w:r>
      <w:r w:rsidR="00927E0A" w:rsidRPr="00545C83">
        <w:rPr>
          <w:lang w:eastAsia="x-none"/>
        </w:rPr>
        <w:t>and</w:t>
      </w:r>
      <w:r w:rsidRPr="00545C83">
        <w:rPr>
          <w:lang w:eastAsia="x-none"/>
        </w:rPr>
        <w:t xml:space="preserve"> examine an advanced DMN example.  </w:t>
      </w:r>
      <w:r w:rsidR="00927E0A" w:rsidRPr="00545C83">
        <w:rPr>
          <w:lang w:eastAsia="x-none"/>
        </w:rPr>
        <w:t>The example has</w:t>
      </w:r>
      <w:r w:rsidRPr="00545C83">
        <w:rPr>
          <w:lang w:eastAsia="x-none"/>
        </w:rPr>
        <w:t xml:space="preserve"> additional documentation here:</w:t>
      </w:r>
    </w:p>
    <w:p w14:paraId="56E06977" w14:textId="77777777" w:rsidR="00B245C6" w:rsidRPr="00545C83" w:rsidRDefault="00B245C6" w:rsidP="0083253E">
      <w:pPr>
        <w:rPr>
          <w:lang w:eastAsia="x-none"/>
        </w:rPr>
      </w:pPr>
    </w:p>
    <w:p w14:paraId="07E79724" w14:textId="7441216C" w:rsidR="00927E0A" w:rsidRPr="00545C83" w:rsidRDefault="00000000" w:rsidP="00B245C6">
      <w:pPr>
        <w:pStyle w:val="NoSpacing"/>
        <w:rPr>
          <w:rFonts w:eastAsia="Batang" w:cs="Arial"/>
          <w:b/>
          <w:bCs/>
          <w:iCs/>
          <w:sz w:val="28"/>
          <w:szCs w:val="28"/>
          <w:lang w:eastAsia="en-US"/>
        </w:rPr>
      </w:pPr>
      <w:hyperlink r:id="rId71" w:history="1">
        <w:r w:rsidR="00927E0A" w:rsidRPr="00545C83">
          <w:rPr>
            <w:rStyle w:val="Hyperlink"/>
            <w:lang w:eastAsia="x-none"/>
          </w:rPr>
          <w:t>https://access.redhat.com/documentation/en-us/red_hat_process_automation_manager/7.12/html/developing_decision_services_in_red_hat_process_automation_manager/dmn-con_dmn-models</w:t>
        </w:r>
      </w:hyperlink>
    </w:p>
    <w:p w14:paraId="7A7F2E19" w14:textId="50987497" w:rsidR="00900DCC" w:rsidRPr="00545C83" w:rsidRDefault="00854D43" w:rsidP="00176B3D">
      <w:pPr>
        <w:pStyle w:val="Heading2"/>
        <w:numPr>
          <w:ilvl w:val="0"/>
          <w:numId w:val="0"/>
        </w:numPr>
        <w:ind w:left="432" w:hanging="432"/>
      </w:pPr>
      <w:bookmarkStart w:id="39" w:name="_Toc131237420"/>
      <w:r w:rsidRPr="00545C83">
        <w:t>Instructions</w:t>
      </w:r>
      <w:bookmarkEnd w:id="39"/>
    </w:p>
    <w:p w14:paraId="7C185E5A" w14:textId="77777777" w:rsidR="00900DCC" w:rsidRPr="00545C83" w:rsidRDefault="00900DCC" w:rsidP="00900DCC">
      <w:pPr>
        <w:rPr>
          <w:lang w:eastAsia="en-US"/>
        </w:rPr>
      </w:pPr>
    </w:p>
    <w:p w14:paraId="4DE8AAD7" w14:textId="77777777" w:rsidR="00900DCC" w:rsidRPr="00545C83" w:rsidRDefault="00900DCC" w:rsidP="00900DCC">
      <w:pPr>
        <w:rPr>
          <w:lang w:eastAsia="en-US"/>
        </w:rPr>
      </w:pPr>
      <w:r w:rsidRPr="00545C83">
        <w:rPr>
          <w:lang w:eastAsia="en-US"/>
        </w:rPr>
        <w:t>In this lab we will examine an advanced DMN decision service that reschedules flights.</w:t>
      </w:r>
    </w:p>
    <w:p w14:paraId="71EED597" w14:textId="77777777" w:rsidR="00900DCC" w:rsidRPr="00545C83" w:rsidRDefault="00900DCC" w:rsidP="00587BD4">
      <w:pPr>
        <w:pStyle w:val="Heading3"/>
        <w:numPr>
          <w:ilvl w:val="0"/>
          <w:numId w:val="0"/>
        </w:numPr>
        <w:ind w:left="426" w:hanging="426"/>
      </w:pPr>
      <w:bookmarkStart w:id="40" w:name="_Toc131237421"/>
      <w:r w:rsidRPr="00545C83">
        <w:t xml:space="preserve">Import DMN project using </w:t>
      </w:r>
      <w:proofErr w:type="spellStart"/>
      <w:r w:rsidRPr="00545C83">
        <w:t>Kie</w:t>
      </w:r>
      <w:proofErr w:type="spellEnd"/>
      <w:r w:rsidRPr="00545C83">
        <w:t xml:space="preserve"> Sandbox</w:t>
      </w:r>
      <w:bookmarkEnd w:id="40"/>
    </w:p>
    <w:p w14:paraId="7284F9BD" w14:textId="77777777" w:rsidR="00900DCC" w:rsidRPr="00545C83" w:rsidRDefault="00900DCC" w:rsidP="00900DCC">
      <w:pPr>
        <w:rPr>
          <w:lang w:eastAsia="en-US"/>
        </w:rPr>
      </w:pPr>
    </w:p>
    <w:p w14:paraId="726DB979" w14:textId="77777777" w:rsidR="00900DCC" w:rsidRPr="00545C83" w:rsidRDefault="00900DCC">
      <w:pPr>
        <w:pStyle w:val="ListParagraph"/>
        <w:numPr>
          <w:ilvl w:val="0"/>
          <w:numId w:val="6"/>
        </w:numPr>
      </w:pPr>
      <w:r w:rsidRPr="00545C83">
        <w:t xml:space="preserve">Open </w:t>
      </w:r>
      <w:proofErr w:type="spellStart"/>
      <w:r w:rsidRPr="00545C83">
        <w:rPr>
          <w:b/>
          <w:bCs/>
        </w:rPr>
        <w:t>Kie</w:t>
      </w:r>
      <w:proofErr w:type="spellEnd"/>
      <w:r w:rsidRPr="00545C83">
        <w:rPr>
          <w:b/>
          <w:bCs/>
        </w:rPr>
        <w:t xml:space="preserve"> Sandbox</w:t>
      </w:r>
      <w:r w:rsidRPr="00545C83">
        <w:t xml:space="preserve"> in Chrome:</w:t>
      </w:r>
    </w:p>
    <w:p w14:paraId="767153DC" w14:textId="77777777" w:rsidR="00900DCC" w:rsidRPr="00545C83" w:rsidRDefault="00900DCC" w:rsidP="00900DCC">
      <w:pPr>
        <w:rPr>
          <w:lang w:eastAsia="en-US"/>
        </w:rPr>
      </w:pPr>
    </w:p>
    <w:p w14:paraId="74AB1754" w14:textId="77777777" w:rsidR="00900DCC" w:rsidRPr="00545C83" w:rsidRDefault="00000000" w:rsidP="00900DCC">
      <w:pPr>
        <w:rPr>
          <w:lang w:eastAsia="en-US"/>
        </w:rPr>
      </w:pPr>
      <w:hyperlink r:id="rId72" w:anchor="/" w:history="1">
        <w:r w:rsidR="00900DCC" w:rsidRPr="00545C83">
          <w:rPr>
            <w:rStyle w:val="Hyperlink"/>
            <w:lang w:eastAsia="en-US"/>
          </w:rPr>
          <w:t>https://sandbox.kie.org/#/</w:t>
        </w:r>
      </w:hyperlink>
    </w:p>
    <w:p w14:paraId="62AAEDD2" w14:textId="77777777" w:rsidR="00900DCC" w:rsidRPr="00545C83" w:rsidRDefault="00900DCC" w:rsidP="00900DCC">
      <w:pPr>
        <w:rPr>
          <w:lang w:eastAsia="en-US"/>
        </w:rPr>
      </w:pPr>
    </w:p>
    <w:p w14:paraId="52727851" w14:textId="77777777" w:rsidR="00900DCC" w:rsidRPr="00545C83" w:rsidRDefault="00900DCC">
      <w:pPr>
        <w:pStyle w:val="ListParagraph"/>
        <w:numPr>
          <w:ilvl w:val="0"/>
          <w:numId w:val="6"/>
        </w:numPr>
      </w:pPr>
      <w:r w:rsidRPr="00545C83">
        <w:t>Create a new decision:</w:t>
      </w:r>
    </w:p>
    <w:p w14:paraId="0C7E8BE7" w14:textId="77777777" w:rsidR="00900DCC" w:rsidRPr="00545C83" w:rsidRDefault="00900DCC" w:rsidP="00900DCC">
      <w:pPr>
        <w:rPr>
          <w:lang w:eastAsia="en-US"/>
        </w:rPr>
      </w:pPr>
      <w:r w:rsidRPr="00545C83">
        <w:rPr>
          <w:noProof/>
          <w:lang w:eastAsia="en-US"/>
        </w:rPr>
        <w:drawing>
          <wp:inline distT="0" distB="0" distL="0" distR="0" wp14:anchorId="3E45C958" wp14:editId="164A066B">
            <wp:extent cx="1495425" cy="1402685"/>
            <wp:effectExtent l="228600" t="228600" r="200025" b="2171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04106" cy="1410828"/>
                    </a:xfrm>
                    <a:prstGeom prst="rect">
                      <a:avLst/>
                    </a:prstGeom>
                    <a:effectLst>
                      <a:glow rad="228600">
                        <a:schemeClr val="accent1">
                          <a:satMod val="175000"/>
                          <a:alpha val="40000"/>
                        </a:schemeClr>
                      </a:glow>
                    </a:effectLst>
                  </pic:spPr>
                </pic:pic>
              </a:graphicData>
            </a:graphic>
          </wp:inline>
        </w:drawing>
      </w:r>
    </w:p>
    <w:p w14:paraId="6DC9D38A" w14:textId="77777777" w:rsidR="00900DCC" w:rsidRPr="00545C83" w:rsidRDefault="00900DCC">
      <w:pPr>
        <w:pStyle w:val="ListParagraph"/>
        <w:numPr>
          <w:ilvl w:val="0"/>
          <w:numId w:val="6"/>
        </w:numPr>
      </w:pPr>
      <w:r w:rsidRPr="00545C83">
        <w:t xml:space="preserve">Click </w:t>
      </w:r>
      <w:r w:rsidRPr="00545C83">
        <w:rPr>
          <w:i/>
          <w:iCs/>
        </w:rPr>
        <w:t>New File</w:t>
      </w:r>
      <w:r w:rsidRPr="00545C83">
        <w:t xml:space="preserve"> </w:t>
      </w:r>
      <w:r w:rsidRPr="00545C83">
        <w:rPr>
          <w:i/>
          <w:iCs/>
          <w:noProof/>
        </w:rPr>
        <w:drawing>
          <wp:inline distT="0" distB="0" distL="0" distR="0" wp14:anchorId="30E4FB5B" wp14:editId="5B8BACA5">
            <wp:extent cx="742950" cy="19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57512" cy="203701"/>
                    </a:xfrm>
                    <a:prstGeom prst="rect">
                      <a:avLst/>
                    </a:prstGeom>
                  </pic:spPr>
                </pic:pic>
              </a:graphicData>
            </a:graphic>
          </wp:inline>
        </w:drawing>
      </w:r>
    </w:p>
    <w:p w14:paraId="72C53EEE" w14:textId="77777777" w:rsidR="00900DCC" w:rsidRPr="00545C83" w:rsidRDefault="00900DCC">
      <w:pPr>
        <w:pStyle w:val="ListParagraph"/>
        <w:numPr>
          <w:ilvl w:val="0"/>
          <w:numId w:val="6"/>
        </w:numPr>
      </w:pPr>
      <w:r w:rsidRPr="00545C83">
        <w:t>Select</w:t>
      </w:r>
      <w:r w:rsidRPr="00545C83">
        <w:rPr>
          <w:i/>
          <w:iCs/>
        </w:rPr>
        <w:t xml:space="preserve"> From URL</w:t>
      </w:r>
      <w:r w:rsidRPr="00545C83">
        <w:t xml:space="preserve">.  </w:t>
      </w:r>
    </w:p>
    <w:p w14:paraId="140C1C96" w14:textId="77777777" w:rsidR="00900DCC" w:rsidRPr="00545C83" w:rsidRDefault="00900DCC">
      <w:pPr>
        <w:pStyle w:val="ListParagraph"/>
        <w:numPr>
          <w:ilvl w:val="0"/>
          <w:numId w:val="6"/>
        </w:numPr>
      </w:pPr>
      <w:r w:rsidRPr="00545C83">
        <w:t xml:space="preserve">Paste the text below into the URL: </w:t>
      </w:r>
      <w:hyperlink r:id="rId74" w:history="1">
        <w:r w:rsidRPr="00545C83">
          <w:rPr>
            <w:rStyle w:val="Hyperlink"/>
          </w:rPr>
          <w:t>https://github.com/ncrowther/divideAndConquerDMN/blob/main/Labs/Lab00/src/main/resources/org/acme/habitability/Lab00/FlightRebooking.dmn</w:t>
        </w:r>
      </w:hyperlink>
    </w:p>
    <w:p w14:paraId="2FB15E2A" w14:textId="77777777" w:rsidR="00900DCC" w:rsidRPr="00545C83" w:rsidRDefault="00900DCC">
      <w:pPr>
        <w:pStyle w:val="ListParagraph"/>
        <w:numPr>
          <w:ilvl w:val="0"/>
          <w:numId w:val="6"/>
        </w:numPr>
      </w:pPr>
      <w:r w:rsidRPr="00545C83">
        <w:t xml:space="preserve">Click Import </w:t>
      </w:r>
      <w:r w:rsidRPr="00545C83">
        <w:rPr>
          <w:noProof/>
        </w:rPr>
        <w:drawing>
          <wp:inline distT="0" distB="0" distL="0" distR="0" wp14:anchorId="186B26F0" wp14:editId="61C1755D">
            <wp:extent cx="685800" cy="256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93095" cy="259101"/>
                    </a:xfrm>
                    <a:prstGeom prst="rect">
                      <a:avLst/>
                    </a:prstGeom>
                  </pic:spPr>
                </pic:pic>
              </a:graphicData>
            </a:graphic>
          </wp:inline>
        </w:drawing>
      </w:r>
    </w:p>
    <w:p w14:paraId="42764986" w14:textId="77777777" w:rsidR="00900DCC" w:rsidRPr="00545C83" w:rsidRDefault="00900DCC" w:rsidP="00900DCC">
      <w:pPr>
        <w:rPr>
          <w:lang w:eastAsia="en-US"/>
        </w:rPr>
      </w:pPr>
      <w:r w:rsidRPr="00545C83">
        <w:rPr>
          <w:noProof/>
          <w:lang w:eastAsia="en-US"/>
        </w:rPr>
        <w:lastRenderedPageBreak/>
        <w:drawing>
          <wp:inline distT="0" distB="0" distL="0" distR="0" wp14:anchorId="55C0691E" wp14:editId="6FF0AB72">
            <wp:extent cx="2250282" cy="2524125"/>
            <wp:effectExtent l="228600" t="228600" r="207645"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2553" cy="2526673"/>
                    </a:xfrm>
                    <a:prstGeom prst="rect">
                      <a:avLst/>
                    </a:prstGeom>
                    <a:effectLst>
                      <a:glow rad="228600">
                        <a:schemeClr val="accent1">
                          <a:satMod val="175000"/>
                          <a:alpha val="40000"/>
                        </a:schemeClr>
                      </a:glow>
                    </a:effectLst>
                  </pic:spPr>
                </pic:pic>
              </a:graphicData>
            </a:graphic>
          </wp:inline>
        </w:drawing>
      </w:r>
    </w:p>
    <w:p w14:paraId="4EEF7278" w14:textId="77777777" w:rsidR="00900DCC" w:rsidRPr="00545C83" w:rsidRDefault="00900DCC" w:rsidP="00900DCC">
      <w:pPr>
        <w:rPr>
          <w:lang w:eastAsia="en-US"/>
        </w:rPr>
      </w:pPr>
      <w:r w:rsidRPr="00545C83">
        <w:rPr>
          <w:lang w:eastAsia="en-US"/>
        </w:rPr>
        <w:t>You should see the following:</w:t>
      </w:r>
    </w:p>
    <w:p w14:paraId="530748CC" w14:textId="77777777" w:rsidR="00900DCC" w:rsidRPr="00545C83" w:rsidRDefault="00900DCC" w:rsidP="00900DCC">
      <w:pPr>
        <w:rPr>
          <w:lang w:eastAsia="en-US"/>
        </w:rPr>
      </w:pP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60267058" w14:textId="1DFB5EED" w:rsidR="00176B3D" w:rsidRPr="00545C83" w:rsidRDefault="00176B3D" w:rsidP="00587BD4">
      <w:pPr>
        <w:ind w:left="426"/>
        <w:rPr>
          <w:rStyle w:val="IntenseEmphasis"/>
        </w:rPr>
      </w:pPr>
      <w:r w:rsidRPr="00545C83">
        <w:rPr>
          <w:rStyle w:val="IntenseEmphasis"/>
        </w:rPr>
        <w:t>Passenger Rebooking Service</w:t>
      </w:r>
    </w:p>
    <w:p w14:paraId="3ABF838C" w14:textId="7EEE1CA3" w:rsidR="00176B3D" w:rsidRPr="00545C83" w:rsidRDefault="00176B3D" w:rsidP="00900DCC">
      <w:pPr>
        <w:rPr>
          <w:lang w:eastAsia="en-US"/>
        </w:rPr>
      </w:pPr>
    </w:p>
    <w:p w14:paraId="0FCD8C88" w14:textId="0F0454B8" w:rsidR="00176B3D" w:rsidRPr="00545C83" w:rsidRDefault="00176B3D" w:rsidP="00900DCC">
      <w:pPr>
        <w:rPr>
          <w:lang w:eastAsia="en-US"/>
        </w:rPr>
      </w:pPr>
    </w:p>
    <w:p w14:paraId="3432E020" w14:textId="77777777" w:rsidR="00854D43" w:rsidRPr="00545C83" w:rsidRDefault="00854D43" w:rsidP="00900DCC">
      <w:pPr>
        <w:rPr>
          <w:lang w:eastAsia="en-US"/>
        </w:rPr>
      </w:pPr>
    </w:p>
    <w:p w14:paraId="64AB4972" w14:textId="733E59B4" w:rsidR="00BC2B3A" w:rsidRPr="00545C83" w:rsidRDefault="00900DCC" w:rsidP="00176B3D">
      <w:pPr>
        <w:pStyle w:val="Heading3"/>
        <w:numPr>
          <w:ilvl w:val="0"/>
          <w:numId w:val="0"/>
        </w:numPr>
        <w:ind w:left="426" w:hanging="426"/>
      </w:pPr>
      <w:bookmarkStart w:id="41" w:name="_Toc131237422"/>
      <w:r w:rsidRPr="00545C83">
        <w:lastRenderedPageBreak/>
        <w:t>Understand</w:t>
      </w:r>
      <w:r w:rsidR="00176B3D" w:rsidRPr="00545C83">
        <w:t>ing</w:t>
      </w:r>
      <w:r w:rsidRPr="00545C83">
        <w:t xml:space="preserve"> the service</w:t>
      </w:r>
      <w:bookmarkEnd w:id="41"/>
    </w:p>
    <w:p w14:paraId="462781BB" w14:textId="3A0438DD" w:rsidR="00BC2B3A" w:rsidRPr="00545C83" w:rsidRDefault="00BC2B3A" w:rsidP="00BC2B3A"/>
    <w:p w14:paraId="4F065478" w14:textId="2AA155D4" w:rsidR="00176B3D" w:rsidRPr="00545C83" w:rsidRDefault="00176B3D" w:rsidP="00BC2B3A">
      <w:r w:rsidRPr="00545C83">
        <w:t>The DMN has the following components:</w:t>
      </w:r>
    </w:p>
    <w:p w14:paraId="0A666209" w14:textId="77777777" w:rsidR="00176B3D" w:rsidRPr="00545C83" w:rsidRDefault="00176B3D" w:rsidP="00BC2B3A"/>
    <w:p w14:paraId="74A8B3DA" w14:textId="78A1D809" w:rsidR="00BC2B3A" w:rsidRPr="00545C83" w:rsidRDefault="00BC2B3A" w:rsidP="00BC2B3A">
      <w:pPr>
        <w:rPr>
          <w:b/>
          <w:bCs/>
        </w:rPr>
      </w:pPr>
      <w:r w:rsidRPr="00545C83">
        <w:rPr>
          <w:b/>
          <w:bCs/>
        </w:rPr>
        <w:t>Data Types</w:t>
      </w:r>
    </w:p>
    <w:p w14:paraId="0708B8FF" w14:textId="77777777" w:rsidR="00BC2B3A" w:rsidRPr="00545C83" w:rsidRDefault="00BC2B3A" w:rsidP="00BC2B3A">
      <w:r w:rsidRPr="00545C83">
        <w:t>A list of flights</w:t>
      </w:r>
    </w:p>
    <w:p w14:paraId="74ADB96B" w14:textId="77777777" w:rsidR="00BC2B3A" w:rsidRPr="00545C83" w:rsidRDefault="00BC2B3A" w:rsidP="00BC2B3A">
      <w:r w:rsidRPr="00545C83">
        <w:t>A list of passengers</w:t>
      </w:r>
    </w:p>
    <w:p w14:paraId="47AF3335" w14:textId="77777777" w:rsidR="00BC2B3A" w:rsidRPr="00545C83" w:rsidRDefault="00BC2B3A" w:rsidP="00BC2B3A"/>
    <w:p w14:paraId="274C637A" w14:textId="77777777" w:rsidR="00BC2B3A" w:rsidRPr="00545C83" w:rsidRDefault="00BC2B3A" w:rsidP="00BC2B3A">
      <w:pPr>
        <w:rPr>
          <w:b/>
          <w:bCs/>
        </w:rPr>
      </w:pPr>
      <w:r w:rsidRPr="00545C83">
        <w:rPr>
          <w:b/>
          <w:bCs/>
        </w:rPr>
        <w:t>Decisions</w:t>
      </w:r>
    </w:p>
    <w:p w14:paraId="38911663" w14:textId="77777777" w:rsidR="00BC2B3A" w:rsidRPr="00545C83" w:rsidRDefault="00BC2B3A" w:rsidP="00BC2B3A">
      <w:r w:rsidRPr="00545C83">
        <w:t>Prioritizing the passengers who will get seats on a new flight</w:t>
      </w:r>
    </w:p>
    <w:p w14:paraId="3114B05A" w14:textId="77777777" w:rsidR="00BC2B3A" w:rsidRPr="00545C83" w:rsidRDefault="00BC2B3A" w:rsidP="00BC2B3A">
      <w:r w:rsidRPr="00545C83">
        <w:t>Determining which flights those passengers will be offered</w:t>
      </w:r>
    </w:p>
    <w:p w14:paraId="01BE451D" w14:textId="77777777" w:rsidR="00BC2B3A" w:rsidRPr="00545C83" w:rsidRDefault="00BC2B3A" w:rsidP="00BC2B3A"/>
    <w:p w14:paraId="7B6E29E5" w14:textId="77777777" w:rsidR="00BC2B3A" w:rsidRPr="00545C83" w:rsidRDefault="00BC2B3A" w:rsidP="00BC2B3A">
      <w:pPr>
        <w:rPr>
          <w:b/>
          <w:bCs/>
        </w:rPr>
      </w:pPr>
      <w:r w:rsidRPr="00545C83">
        <w:rPr>
          <w:b/>
          <w:bCs/>
        </w:rPr>
        <w:t>Business knowledge models</w:t>
      </w:r>
    </w:p>
    <w:p w14:paraId="4C4A3785" w14:textId="77777777" w:rsidR="00BC2B3A" w:rsidRPr="00545C83" w:rsidRDefault="00BC2B3A" w:rsidP="00BC2B3A">
      <w:r w:rsidRPr="00545C83">
        <w:t>The company process for determining passenger priority</w:t>
      </w:r>
    </w:p>
    <w:p w14:paraId="5640C780" w14:textId="77777777" w:rsidR="00BC2B3A" w:rsidRPr="00545C83" w:rsidRDefault="00BC2B3A" w:rsidP="00BC2B3A">
      <w:r w:rsidRPr="00545C83">
        <w:t>Any flights that have space available</w:t>
      </w:r>
    </w:p>
    <w:p w14:paraId="0E325FB5" w14:textId="77777777" w:rsidR="00BC2B3A" w:rsidRPr="00545C83" w:rsidRDefault="00BC2B3A" w:rsidP="00BC2B3A">
      <w:r w:rsidRPr="00545C83">
        <w:t>Company rules for determining how best to reassign inconvenienced customers</w:t>
      </w:r>
    </w:p>
    <w:p w14:paraId="3D8E4CF0" w14:textId="6CB44EBD" w:rsidR="00BC2B3A" w:rsidRPr="00545C83" w:rsidRDefault="00BC2B3A" w:rsidP="00BC2B3A">
      <w:r w:rsidRPr="00545C83">
        <w:t>Then, the airline uses the DMN standard to model its decision process in a decision requirements diagram (DRD), and creates the following diagram for determining the best rebooking solution:</w:t>
      </w:r>
    </w:p>
    <w:p w14:paraId="5C3DA231" w14:textId="4384239E" w:rsidR="00BC2B3A" w:rsidRPr="00545C83" w:rsidRDefault="00BC2B3A" w:rsidP="00BC2B3A"/>
    <w:p w14:paraId="72CD2221" w14:textId="14CBB9B5" w:rsidR="00900DCC" w:rsidRPr="00545C83" w:rsidRDefault="00BC2B3A" w:rsidP="00900DCC">
      <w:pPr>
        <w:rPr>
          <w:b/>
          <w:bCs/>
        </w:rPr>
      </w:pPr>
      <w:r w:rsidRPr="00545C83">
        <w:rPr>
          <w:b/>
          <w:bCs/>
        </w:rPr>
        <w:t>Feel Functions</w:t>
      </w:r>
    </w:p>
    <w:p w14:paraId="4843DBF8" w14:textId="012D9F66" w:rsidR="00BC2B3A" w:rsidRPr="00545C83" w:rsidRDefault="00BC2B3A">
      <w:pPr>
        <w:pStyle w:val="ListParagraph"/>
        <w:numPr>
          <w:ilvl w:val="0"/>
          <w:numId w:val="5"/>
        </w:numPr>
      </w:pPr>
      <w:r w:rsidRPr="00545C83">
        <w:t>Sort</w:t>
      </w:r>
    </w:p>
    <w:p w14:paraId="4E48BD5B" w14:textId="433637BF" w:rsidR="00BC2B3A" w:rsidRPr="00545C83" w:rsidRDefault="00BC2B3A">
      <w:pPr>
        <w:pStyle w:val="ListParagraph"/>
        <w:numPr>
          <w:ilvl w:val="0"/>
          <w:numId w:val="5"/>
        </w:numPr>
      </w:pPr>
      <w:r w:rsidRPr="00545C83">
        <w:t>List contains</w:t>
      </w:r>
    </w:p>
    <w:p w14:paraId="533FEEF4" w14:textId="77777777" w:rsidR="00BC2B3A" w:rsidRPr="00545C83" w:rsidRDefault="00BC2B3A" w:rsidP="00900DCC"/>
    <w:p w14:paraId="42A3400D" w14:textId="421CEADF" w:rsidR="00900DCC" w:rsidRPr="00545C83" w:rsidRDefault="00900DCC" w:rsidP="00900DCC">
      <w:r w:rsidRPr="00545C83">
        <w:t xml:space="preserve">Let’s examine </w:t>
      </w:r>
      <w:r w:rsidR="00BC2B3A" w:rsidRPr="00545C83">
        <w:t xml:space="preserve">each of these components </w:t>
      </w:r>
      <w:r w:rsidRPr="00545C83">
        <w:t>in detail, starting with data types.</w:t>
      </w:r>
    </w:p>
    <w:p w14:paraId="0BDD1A80" w14:textId="45FF7B74" w:rsidR="00900DCC" w:rsidRPr="00545C83" w:rsidRDefault="00900DCC" w:rsidP="00900DCC">
      <w:r w:rsidRPr="00545C83">
        <w:br w:type="page"/>
      </w:r>
    </w:p>
    <w:p w14:paraId="2742A99A" w14:textId="73E9B84B" w:rsidR="00900DCC" w:rsidRPr="00545C83" w:rsidRDefault="00900DCC" w:rsidP="00900DCC"/>
    <w:p w14:paraId="68500C28" w14:textId="0F0CA456" w:rsidR="00BC2B3A" w:rsidRPr="00545C83" w:rsidRDefault="00BC2B3A" w:rsidP="00854D43">
      <w:pPr>
        <w:pStyle w:val="Heading3"/>
        <w:numPr>
          <w:ilvl w:val="0"/>
          <w:numId w:val="0"/>
        </w:numPr>
        <w:ind w:left="426" w:hanging="426"/>
      </w:pPr>
      <w:bookmarkStart w:id="42" w:name="_Toc131237423"/>
      <w:r w:rsidRPr="00545C83">
        <w:t>Data Types</w:t>
      </w:r>
      <w:bookmarkEnd w:id="42"/>
    </w:p>
    <w:p w14:paraId="43714021" w14:textId="73092B17" w:rsidR="00900DCC" w:rsidRPr="00545C83" w:rsidRDefault="00900DCC" w:rsidP="00900DCC">
      <w:r w:rsidRPr="00545C83">
        <w:rPr>
          <w:noProof/>
        </w:rPr>
        <w:drawing>
          <wp:inline distT="0" distB="0" distL="0" distR="0" wp14:anchorId="2E0E0281" wp14:editId="6A82EA33">
            <wp:extent cx="1138003" cy="2257425"/>
            <wp:effectExtent l="228600" t="228600" r="214630" b="2000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46826" cy="2274926"/>
                    </a:xfrm>
                    <a:prstGeom prst="rect">
                      <a:avLst/>
                    </a:prstGeom>
                    <a:effectLst>
                      <a:glow rad="228600">
                        <a:schemeClr val="accent1">
                          <a:satMod val="175000"/>
                          <a:alpha val="40000"/>
                        </a:schemeClr>
                      </a:glow>
                    </a:effectLst>
                  </pic:spPr>
                </pic:pic>
              </a:graphicData>
            </a:graphic>
          </wp:inline>
        </w:drawing>
      </w:r>
    </w:p>
    <w:p w14:paraId="41C705DF" w14:textId="336DCB02" w:rsidR="00BC2B3A" w:rsidRPr="00545C83" w:rsidRDefault="00BC2B3A" w:rsidP="00854D43">
      <w:pPr>
        <w:ind w:left="720"/>
        <w:rPr>
          <w:rStyle w:val="IntenseEmphasis"/>
        </w:rPr>
      </w:pPr>
      <w:r w:rsidRPr="00545C83">
        <w:rPr>
          <w:rStyle w:val="IntenseEmphasis"/>
        </w:rPr>
        <w:t>Flight</w:t>
      </w:r>
    </w:p>
    <w:p w14:paraId="2281DF0A" w14:textId="1611D589" w:rsidR="00900DCC" w:rsidRPr="00545C83" w:rsidRDefault="00900DCC" w:rsidP="00BC2B3A">
      <w:pPr>
        <w:pStyle w:val="Heading4"/>
        <w:numPr>
          <w:ilvl w:val="0"/>
          <w:numId w:val="0"/>
        </w:numPr>
        <w:rPr>
          <w:lang w:val="en-GB"/>
        </w:rPr>
      </w:pPr>
    </w:p>
    <w:p w14:paraId="6B5648EA" w14:textId="0EBA118B" w:rsidR="00900DCC" w:rsidRPr="00545C83" w:rsidRDefault="00900DCC" w:rsidP="00900DCC">
      <w:pPr>
        <w:rPr>
          <w:lang w:eastAsia="en-US"/>
        </w:rPr>
      </w:pPr>
      <w:r w:rsidRPr="00545C83">
        <w:rPr>
          <w:noProof/>
          <w:lang w:eastAsia="en-US"/>
        </w:rPr>
        <w:drawing>
          <wp:inline distT="0" distB="0" distL="0" distR="0" wp14:anchorId="3B5F907A" wp14:editId="5C366C04">
            <wp:extent cx="1609078" cy="1714500"/>
            <wp:effectExtent l="228600" t="228600" r="201295" b="2095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616506" cy="1722415"/>
                    </a:xfrm>
                    <a:prstGeom prst="rect">
                      <a:avLst/>
                    </a:prstGeom>
                    <a:effectLst>
                      <a:glow rad="228600">
                        <a:schemeClr val="accent1">
                          <a:satMod val="175000"/>
                          <a:alpha val="40000"/>
                        </a:schemeClr>
                      </a:glow>
                    </a:effectLst>
                  </pic:spPr>
                </pic:pic>
              </a:graphicData>
            </a:graphic>
          </wp:inline>
        </w:drawing>
      </w:r>
    </w:p>
    <w:p w14:paraId="133FCB14" w14:textId="4E9C51B1" w:rsidR="00BC2B3A" w:rsidRPr="00545C83" w:rsidRDefault="00BC2B3A" w:rsidP="00854D43">
      <w:pPr>
        <w:ind w:left="426"/>
        <w:rPr>
          <w:rStyle w:val="IntenseEmphasis"/>
        </w:rPr>
      </w:pPr>
      <w:r w:rsidRPr="00545C83">
        <w:rPr>
          <w:rStyle w:val="IntenseEmphasis"/>
        </w:rPr>
        <w:t>Passenger</w:t>
      </w:r>
    </w:p>
    <w:p w14:paraId="68382161" w14:textId="5DF6D7DA" w:rsidR="00900DCC" w:rsidRPr="00545C83" w:rsidRDefault="00900DCC" w:rsidP="00900DCC">
      <w:pPr>
        <w:rPr>
          <w:lang w:eastAsia="en-US"/>
        </w:rPr>
      </w:pPr>
    </w:p>
    <w:p w14:paraId="70A01D5A" w14:textId="77777777" w:rsidR="00BC2B3A" w:rsidRPr="00545C83" w:rsidRDefault="00BC2B3A">
      <w:pPr>
        <w:rPr>
          <w:lang w:eastAsia="en-US"/>
        </w:rPr>
      </w:pPr>
      <w:r w:rsidRPr="00545C83">
        <w:rPr>
          <w:b/>
          <w:bCs/>
        </w:rPr>
        <w:br w:type="page"/>
      </w:r>
    </w:p>
    <w:p w14:paraId="18902A4D" w14:textId="6AF5BEA8" w:rsidR="00BC2B3A" w:rsidRPr="00545C83" w:rsidRDefault="00BC2B3A" w:rsidP="00176B3D">
      <w:pPr>
        <w:pStyle w:val="Heading3"/>
        <w:numPr>
          <w:ilvl w:val="0"/>
          <w:numId w:val="0"/>
        </w:numPr>
        <w:ind w:left="426" w:hanging="426"/>
      </w:pPr>
      <w:bookmarkStart w:id="43" w:name="_Toc131237424"/>
      <w:r w:rsidRPr="00545C83">
        <w:lastRenderedPageBreak/>
        <w:t>Decisions</w:t>
      </w:r>
      <w:bookmarkEnd w:id="43"/>
    </w:p>
    <w:p w14:paraId="6E0BACE9" w14:textId="77777777" w:rsidR="00900DCC" w:rsidRPr="00545C83" w:rsidRDefault="00900DCC" w:rsidP="00900DCC">
      <w:pPr>
        <w:rPr>
          <w:lang w:eastAsia="en-US"/>
        </w:rPr>
      </w:pPr>
    </w:p>
    <w:p w14:paraId="50F55311" w14:textId="356E1E1D" w:rsidR="00900DCC" w:rsidRPr="00545C83" w:rsidRDefault="00900DCC" w:rsidP="00900DCC">
      <w:pPr>
        <w:rPr>
          <w:lang w:eastAsia="en-US"/>
        </w:rPr>
      </w:pPr>
      <w:r w:rsidRPr="00545C83">
        <w:rPr>
          <w:noProof/>
          <w:lang w:eastAsia="en-US"/>
        </w:rPr>
        <w:drawing>
          <wp:inline distT="0" distB="0" distL="0" distR="0" wp14:anchorId="2EDAAB2C" wp14:editId="15E58909">
            <wp:extent cx="5191125" cy="1543527"/>
            <wp:effectExtent l="228600" t="228600" r="200025" b="2095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5667" cy="1544877"/>
                    </a:xfrm>
                    <a:prstGeom prst="rect">
                      <a:avLst/>
                    </a:prstGeom>
                    <a:effectLst>
                      <a:glow rad="228600">
                        <a:schemeClr val="accent1">
                          <a:satMod val="175000"/>
                          <a:alpha val="40000"/>
                        </a:schemeClr>
                      </a:glow>
                    </a:effectLst>
                  </pic:spPr>
                </pic:pic>
              </a:graphicData>
            </a:graphic>
          </wp:inline>
        </w:drawing>
      </w:r>
    </w:p>
    <w:p w14:paraId="6B5A21F9" w14:textId="6717E205" w:rsidR="00BC2B3A" w:rsidRPr="00545C83" w:rsidRDefault="00BC2B3A" w:rsidP="00900DCC">
      <w:pPr>
        <w:rPr>
          <w:rStyle w:val="IntenseEmphasis"/>
        </w:rPr>
      </w:pPr>
      <w:r w:rsidRPr="00545C83">
        <w:rPr>
          <w:rStyle w:val="IntenseEmphasis"/>
        </w:rPr>
        <w:t>Prioritized Waiting List</w:t>
      </w:r>
    </w:p>
    <w:p w14:paraId="0F585908" w14:textId="11BE09E9" w:rsidR="00BC2B3A" w:rsidRPr="00545C83" w:rsidRDefault="00BC2B3A">
      <w:pPr>
        <w:rPr>
          <w:lang w:eastAsia="en-US"/>
        </w:rPr>
      </w:pPr>
    </w:p>
    <w:p w14:paraId="5D2DBA86" w14:textId="77777777" w:rsidR="00BC2B3A" w:rsidRPr="00545C83" w:rsidRDefault="00BC2B3A" w:rsidP="00BC2B3A">
      <w:pPr>
        <w:rPr>
          <w:noProof/>
        </w:rPr>
      </w:pPr>
    </w:p>
    <w:p w14:paraId="3E599A72" w14:textId="7C79FF08" w:rsidR="00BC2B3A" w:rsidRPr="00545C83" w:rsidRDefault="00BC2B3A" w:rsidP="00BC2B3A">
      <w:pPr>
        <w:rPr>
          <w:noProof/>
        </w:rPr>
      </w:pPr>
      <w:r w:rsidRPr="00545C83">
        <w:rPr>
          <w:noProof/>
        </w:rPr>
        <w:drawing>
          <wp:inline distT="0" distB="0" distL="0" distR="0" wp14:anchorId="6562C478" wp14:editId="19180C5C">
            <wp:extent cx="4048690" cy="2048161"/>
            <wp:effectExtent l="228600" t="228600" r="219075" b="2190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48690" cy="2048161"/>
                    </a:xfrm>
                    <a:prstGeom prst="rect">
                      <a:avLst/>
                    </a:prstGeom>
                    <a:effectLst>
                      <a:glow rad="228600">
                        <a:schemeClr val="accent1">
                          <a:satMod val="175000"/>
                          <a:alpha val="40000"/>
                        </a:schemeClr>
                      </a:glow>
                    </a:effectLst>
                  </pic:spPr>
                </pic:pic>
              </a:graphicData>
            </a:graphic>
          </wp:inline>
        </w:drawing>
      </w:r>
    </w:p>
    <w:p w14:paraId="6F39E205" w14:textId="14D78406" w:rsidR="00BC2B3A" w:rsidRPr="00545C83" w:rsidRDefault="00BC2B3A" w:rsidP="00BC2B3A">
      <w:pPr>
        <w:rPr>
          <w:rStyle w:val="IntenseEmphasis"/>
        </w:rPr>
      </w:pPr>
      <w:r w:rsidRPr="00545C83">
        <w:rPr>
          <w:rStyle w:val="IntenseEmphasis"/>
        </w:rPr>
        <w:t>Rebooked Passengers</w:t>
      </w:r>
    </w:p>
    <w:p w14:paraId="0E86D33F" w14:textId="77777777" w:rsidR="00BC2B3A" w:rsidRPr="00545C83" w:rsidRDefault="00BC2B3A" w:rsidP="00BC2B3A">
      <w:pPr>
        <w:rPr>
          <w:noProof/>
        </w:rPr>
      </w:pPr>
      <w:r w:rsidRPr="00545C83">
        <w:rPr>
          <w:noProof/>
        </w:rPr>
        <w:br w:type="page"/>
      </w:r>
    </w:p>
    <w:p w14:paraId="64FA3C2A" w14:textId="77777777" w:rsidR="00BC2B3A" w:rsidRPr="00545C83" w:rsidRDefault="00BC2B3A">
      <w:pPr>
        <w:rPr>
          <w:lang w:eastAsia="en-US"/>
        </w:rPr>
      </w:pPr>
    </w:p>
    <w:p w14:paraId="067AAF67" w14:textId="26E62ADB" w:rsidR="00900DCC" w:rsidRPr="00545C83" w:rsidRDefault="00900DCC" w:rsidP="00587BD4">
      <w:pPr>
        <w:pStyle w:val="Heading3"/>
        <w:numPr>
          <w:ilvl w:val="0"/>
          <w:numId w:val="0"/>
        </w:numPr>
        <w:ind w:left="426" w:hanging="426"/>
      </w:pPr>
      <w:bookmarkStart w:id="44" w:name="_Toc131237425"/>
      <w:r w:rsidRPr="00545C83">
        <w:t>Function</w:t>
      </w:r>
      <w:r w:rsidR="00BC2B3A" w:rsidRPr="00545C83">
        <w:t>s</w:t>
      </w:r>
      <w:bookmarkEnd w:id="44"/>
    </w:p>
    <w:p w14:paraId="2BA7C302" w14:textId="77777777" w:rsidR="00900DCC" w:rsidRPr="00545C83" w:rsidRDefault="00900DCC" w:rsidP="00900DCC">
      <w:pPr>
        <w:rPr>
          <w:lang w:eastAsia="en-US"/>
        </w:rPr>
      </w:pPr>
    </w:p>
    <w:p w14:paraId="5DF0ED3B" w14:textId="0A684306" w:rsidR="00900DCC" w:rsidRPr="00545C83" w:rsidRDefault="00900DCC" w:rsidP="00900DCC">
      <w:pPr>
        <w:rPr>
          <w:noProof/>
        </w:rPr>
      </w:pPr>
      <w:r w:rsidRPr="00545C83">
        <w:rPr>
          <w:noProof/>
          <w:lang w:eastAsia="en-US"/>
        </w:rPr>
        <w:drawing>
          <wp:inline distT="0" distB="0" distL="0" distR="0" wp14:anchorId="521CCE13" wp14:editId="63169C16">
            <wp:extent cx="5225903" cy="3071412"/>
            <wp:effectExtent l="228600" t="228600" r="203835" b="2057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31682" cy="3074809"/>
                    </a:xfrm>
                    <a:prstGeom prst="rect">
                      <a:avLst/>
                    </a:prstGeom>
                    <a:effectLst>
                      <a:glow rad="228600">
                        <a:schemeClr val="accent1">
                          <a:satMod val="175000"/>
                          <a:alpha val="40000"/>
                        </a:schemeClr>
                      </a:glow>
                    </a:effectLst>
                  </pic:spPr>
                </pic:pic>
              </a:graphicData>
            </a:graphic>
          </wp:inline>
        </w:drawing>
      </w:r>
      <w:r w:rsidRPr="00545C83">
        <w:rPr>
          <w:noProof/>
        </w:rPr>
        <w:t xml:space="preserve"> </w:t>
      </w:r>
    </w:p>
    <w:p w14:paraId="5CDFFD18" w14:textId="026513A4" w:rsidR="00854D43" w:rsidRPr="00545C83" w:rsidRDefault="00854D43" w:rsidP="00854D43">
      <w:pPr>
        <w:rPr>
          <w:rStyle w:val="IntenseEmphasis"/>
          <w:lang w:eastAsia="en-US"/>
        </w:rPr>
      </w:pPr>
      <w:r w:rsidRPr="00545C83">
        <w:rPr>
          <w:rStyle w:val="IntenseEmphasis"/>
        </w:rPr>
        <w:t>Passenger Priority Function</w:t>
      </w:r>
    </w:p>
    <w:p w14:paraId="35C42282" w14:textId="5EC3423D" w:rsidR="00900DCC" w:rsidRPr="00545C83" w:rsidRDefault="00927E0A" w:rsidP="00900DCC">
      <w:pPr>
        <w:rPr>
          <w:noProof/>
        </w:rPr>
      </w:pPr>
      <w:r w:rsidRPr="00545C83">
        <w:rPr>
          <w:noProof/>
        </w:rPr>
        <w:lastRenderedPageBreak/>
        <w:drawing>
          <wp:inline distT="0" distB="0" distL="0" distR="0" wp14:anchorId="67C135A6" wp14:editId="0F6E7404">
            <wp:extent cx="6188710" cy="4864735"/>
            <wp:effectExtent l="228600" t="228600" r="212090" b="202565"/>
            <wp:docPr id="56" name="Picture 56" descr="dmn reassign pa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n reassign passenge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88710" cy="4864735"/>
                    </a:xfrm>
                    <a:prstGeom prst="rect">
                      <a:avLst/>
                    </a:prstGeom>
                    <a:noFill/>
                    <a:ln>
                      <a:noFill/>
                    </a:ln>
                    <a:effectLst>
                      <a:glow rad="228600">
                        <a:schemeClr val="accent1">
                          <a:satMod val="175000"/>
                          <a:alpha val="40000"/>
                        </a:schemeClr>
                      </a:glow>
                    </a:effectLst>
                  </pic:spPr>
                </pic:pic>
              </a:graphicData>
            </a:graphic>
          </wp:inline>
        </w:drawing>
      </w:r>
    </w:p>
    <w:p w14:paraId="03B9B59F" w14:textId="57C0E364" w:rsidR="00BC2B3A" w:rsidRPr="00545C83" w:rsidRDefault="00BC2B3A" w:rsidP="00900DCC">
      <w:pPr>
        <w:rPr>
          <w:rStyle w:val="IntenseEmphasis"/>
        </w:rPr>
      </w:pPr>
      <w:r w:rsidRPr="00545C83">
        <w:rPr>
          <w:rStyle w:val="IntenseEmphasis"/>
        </w:rPr>
        <w:t xml:space="preserve">Reassign Next Passenger </w:t>
      </w:r>
      <w:r w:rsidR="00854D43" w:rsidRPr="00545C83">
        <w:rPr>
          <w:rStyle w:val="IntenseEmphasis"/>
        </w:rPr>
        <w:t>Function</w:t>
      </w:r>
    </w:p>
    <w:p w14:paraId="31CC04C9" w14:textId="77777777" w:rsidR="00BC2B3A" w:rsidRPr="00545C83" w:rsidRDefault="00BC2B3A" w:rsidP="00900DCC">
      <w:pPr>
        <w:rPr>
          <w:noProof/>
        </w:rPr>
      </w:pPr>
    </w:p>
    <w:p w14:paraId="225D09AE" w14:textId="77777777" w:rsidR="00900DCC" w:rsidRPr="00545C83" w:rsidRDefault="00900DCC" w:rsidP="00900DCC">
      <w:pPr>
        <w:rPr>
          <w:noProof/>
        </w:rPr>
      </w:pPr>
    </w:p>
    <w:p w14:paraId="66492336" w14:textId="7AE053D4" w:rsidR="00900DCC" w:rsidRPr="00545C83" w:rsidRDefault="00900DCC" w:rsidP="00900DCC">
      <w:pPr>
        <w:rPr>
          <w:noProof/>
        </w:rPr>
      </w:pPr>
      <w:r w:rsidRPr="00545C83">
        <w:rPr>
          <w:noProof/>
        </w:rPr>
        <w:drawing>
          <wp:inline distT="0" distB="0" distL="0" distR="0" wp14:anchorId="74D1E2AA" wp14:editId="32F1807B">
            <wp:extent cx="5677692" cy="1362265"/>
            <wp:effectExtent l="228600" t="228600" r="208915" b="2190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677692" cy="1362265"/>
                    </a:xfrm>
                    <a:prstGeom prst="rect">
                      <a:avLst/>
                    </a:prstGeom>
                    <a:effectLst>
                      <a:glow rad="228600">
                        <a:schemeClr val="accent1">
                          <a:satMod val="175000"/>
                          <a:alpha val="40000"/>
                        </a:schemeClr>
                      </a:glow>
                    </a:effectLst>
                  </pic:spPr>
                </pic:pic>
              </a:graphicData>
            </a:graphic>
          </wp:inline>
        </w:drawing>
      </w:r>
    </w:p>
    <w:p w14:paraId="0AFCF0CB" w14:textId="4D1B4AAB" w:rsidR="00BC2B3A" w:rsidRPr="00545C83" w:rsidRDefault="00BC2B3A" w:rsidP="00900DCC">
      <w:pPr>
        <w:rPr>
          <w:rStyle w:val="IntenseEmphasis"/>
        </w:rPr>
      </w:pPr>
      <w:r w:rsidRPr="00545C83">
        <w:rPr>
          <w:rStyle w:val="IntenseEmphasis"/>
        </w:rPr>
        <w:t>Has Capacity</w:t>
      </w:r>
      <w:r w:rsidR="00854D43" w:rsidRPr="00545C83">
        <w:rPr>
          <w:rStyle w:val="IntenseEmphasis"/>
        </w:rPr>
        <w:t xml:space="preserve"> Function</w:t>
      </w:r>
    </w:p>
    <w:p w14:paraId="74CAA253" w14:textId="77777777" w:rsidR="00BC2B3A" w:rsidRPr="00545C83" w:rsidRDefault="00BC2B3A" w:rsidP="00900DCC">
      <w:pPr>
        <w:rPr>
          <w:noProof/>
        </w:rPr>
      </w:pPr>
    </w:p>
    <w:p w14:paraId="1CC23920" w14:textId="2B0C5179" w:rsidR="00BC2B3A" w:rsidRPr="00545C83" w:rsidRDefault="00BC2B3A" w:rsidP="00BC2B3A">
      <w:pPr>
        <w:rPr>
          <w:lang w:eastAsia="en-US"/>
        </w:rPr>
      </w:pPr>
    </w:p>
    <w:p w14:paraId="129E5026" w14:textId="77777777" w:rsidR="00854D43" w:rsidRPr="00545C83" w:rsidRDefault="00854D43" w:rsidP="00BC2B3A">
      <w:pPr>
        <w:rPr>
          <w:lang w:eastAsia="en-US"/>
        </w:rPr>
      </w:pPr>
    </w:p>
    <w:p w14:paraId="6216348C" w14:textId="77777777" w:rsidR="00BC2B3A" w:rsidRPr="00545C83" w:rsidRDefault="00BC2B3A" w:rsidP="00587BD4">
      <w:pPr>
        <w:pStyle w:val="Heading3"/>
        <w:numPr>
          <w:ilvl w:val="0"/>
          <w:numId w:val="0"/>
        </w:numPr>
        <w:ind w:left="426" w:hanging="426"/>
      </w:pPr>
      <w:bookmarkStart w:id="45" w:name="_Toc131237426"/>
      <w:r w:rsidRPr="00545C83">
        <w:lastRenderedPageBreak/>
        <w:t>Feel Functions</w:t>
      </w:r>
      <w:bookmarkEnd w:id="45"/>
    </w:p>
    <w:p w14:paraId="08EADA58" w14:textId="77777777" w:rsidR="00BC2B3A" w:rsidRPr="00545C83" w:rsidRDefault="00BC2B3A" w:rsidP="00BC2B3A">
      <w:pPr>
        <w:rPr>
          <w:lang w:eastAsia="en-US"/>
        </w:rPr>
      </w:pPr>
    </w:p>
    <w:p w14:paraId="34C722A2" w14:textId="77777777" w:rsidR="00BC2B3A" w:rsidRPr="00545C83" w:rsidRDefault="00000000" w:rsidP="00BC2B3A">
      <w:pPr>
        <w:rPr>
          <w:lang w:eastAsia="en-US"/>
        </w:rPr>
      </w:pPr>
      <w:hyperlink r:id="rId85" w:anchor="sort-functions" w:history="1">
        <w:r w:rsidR="00BC2B3A" w:rsidRPr="00545C83">
          <w:rPr>
            <w:rStyle w:val="Hyperlink"/>
            <w:lang w:eastAsia="en-US"/>
          </w:rPr>
          <w:t>https://kiegroup.github.io/dmn-feel-handbook/#sort-functions</w:t>
        </w:r>
      </w:hyperlink>
    </w:p>
    <w:p w14:paraId="56887153" w14:textId="77777777" w:rsidR="00BC2B3A" w:rsidRPr="00545C83" w:rsidRDefault="00BC2B3A" w:rsidP="00BC2B3A">
      <w:pPr>
        <w:rPr>
          <w:lang w:eastAsia="en-US"/>
        </w:rPr>
      </w:pPr>
    </w:p>
    <w:p w14:paraId="4B705A23" w14:textId="11E0B0AD" w:rsidR="00BC2B3A" w:rsidRPr="00545C83" w:rsidRDefault="00BC2B3A" w:rsidP="00BC2B3A">
      <w:pPr>
        <w:rPr>
          <w:lang w:eastAsia="en-US"/>
        </w:rPr>
      </w:pPr>
      <w:r w:rsidRPr="00545C83">
        <w:rPr>
          <w:noProof/>
          <w:lang w:eastAsia="en-US"/>
        </w:rPr>
        <w:drawing>
          <wp:inline distT="0" distB="0" distL="0" distR="0" wp14:anchorId="2F2EDBB7" wp14:editId="33AFBFF7">
            <wp:extent cx="2800741" cy="2000529"/>
            <wp:effectExtent l="228600" t="228600" r="209550" b="2095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00741" cy="2000529"/>
                    </a:xfrm>
                    <a:prstGeom prst="rect">
                      <a:avLst/>
                    </a:prstGeom>
                    <a:effectLst>
                      <a:glow rad="228600">
                        <a:schemeClr val="accent1">
                          <a:satMod val="175000"/>
                          <a:alpha val="40000"/>
                        </a:schemeClr>
                      </a:glow>
                    </a:effectLst>
                  </pic:spPr>
                </pic:pic>
              </a:graphicData>
            </a:graphic>
          </wp:inline>
        </w:drawing>
      </w:r>
    </w:p>
    <w:p w14:paraId="73E689E0" w14:textId="39F521BC" w:rsidR="00BC2B3A" w:rsidRPr="00545C83" w:rsidRDefault="00BC2B3A" w:rsidP="00BC2B3A">
      <w:pPr>
        <w:rPr>
          <w:rStyle w:val="IntenseEmphasis"/>
        </w:rPr>
      </w:pPr>
      <w:r w:rsidRPr="00545C83">
        <w:rPr>
          <w:rStyle w:val="IntenseEmphasis"/>
        </w:rPr>
        <w:t>List Contains Function</w:t>
      </w:r>
    </w:p>
    <w:p w14:paraId="24993FD8" w14:textId="77777777" w:rsidR="00043968" w:rsidRPr="00545C83" w:rsidRDefault="00043968" w:rsidP="00BC2B3A">
      <w:pPr>
        <w:rPr>
          <w:lang w:eastAsia="en-US"/>
        </w:rPr>
      </w:pPr>
    </w:p>
    <w:p w14:paraId="7651BFB5" w14:textId="0C1C07DC" w:rsidR="00BC2B3A" w:rsidRPr="00545C83" w:rsidRDefault="00BC2B3A" w:rsidP="00BC2B3A">
      <w:pPr>
        <w:rPr>
          <w:lang w:eastAsia="en-US"/>
        </w:rPr>
      </w:pPr>
      <w:r w:rsidRPr="00545C83">
        <w:rPr>
          <w:noProof/>
          <w:lang w:eastAsia="en-US"/>
        </w:rPr>
        <w:drawing>
          <wp:inline distT="0" distB="0" distL="0" distR="0" wp14:anchorId="78644151" wp14:editId="392AB16B">
            <wp:extent cx="4915586" cy="2105319"/>
            <wp:effectExtent l="228600" t="228600" r="208915" b="2190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15586" cy="2105319"/>
                    </a:xfrm>
                    <a:prstGeom prst="rect">
                      <a:avLst/>
                    </a:prstGeom>
                    <a:effectLst>
                      <a:glow rad="228600">
                        <a:schemeClr val="accent1">
                          <a:satMod val="175000"/>
                          <a:alpha val="40000"/>
                        </a:schemeClr>
                      </a:glow>
                    </a:effectLst>
                  </pic:spPr>
                </pic:pic>
              </a:graphicData>
            </a:graphic>
          </wp:inline>
        </w:drawing>
      </w:r>
    </w:p>
    <w:p w14:paraId="2A663F3E" w14:textId="48506025" w:rsidR="00BC2B3A" w:rsidRPr="00545C83" w:rsidRDefault="00BC2B3A" w:rsidP="00BC2B3A">
      <w:pPr>
        <w:rPr>
          <w:rStyle w:val="IntenseEmphasis"/>
        </w:rPr>
      </w:pPr>
      <w:r w:rsidRPr="00545C83">
        <w:rPr>
          <w:rStyle w:val="IntenseEmphasis"/>
        </w:rPr>
        <w:t>Sort Function</w:t>
      </w:r>
    </w:p>
    <w:p w14:paraId="676F8778" w14:textId="77777777" w:rsidR="00BC2B3A" w:rsidRPr="00545C83" w:rsidRDefault="00BC2B3A" w:rsidP="00BC2B3A">
      <w:pPr>
        <w:rPr>
          <w:lang w:eastAsia="en-US"/>
        </w:rPr>
      </w:pPr>
    </w:p>
    <w:p w14:paraId="4FD74C3C" w14:textId="77777777" w:rsidR="00BC2B3A" w:rsidRPr="00545C83" w:rsidRDefault="00BC2B3A" w:rsidP="00BC2B3A">
      <w:pPr>
        <w:rPr>
          <w:lang w:eastAsia="en-US"/>
        </w:rPr>
      </w:pPr>
    </w:p>
    <w:p w14:paraId="1ED8C801" w14:textId="11948878" w:rsidR="00900DCC" w:rsidRPr="00545C83" w:rsidRDefault="00900DCC" w:rsidP="00BC2B3A">
      <w:pPr>
        <w:rPr>
          <w:noProof/>
        </w:rPr>
      </w:pPr>
      <w:r w:rsidRPr="00545C83">
        <w:rPr>
          <w:noProof/>
        </w:rPr>
        <w:br w:type="page"/>
      </w:r>
    </w:p>
    <w:p w14:paraId="7D7D8BBA" w14:textId="77777777" w:rsidR="00900DCC" w:rsidRPr="00545C83" w:rsidRDefault="00900DCC" w:rsidP="00900DCC">
      <w:pPr>
        <w:rPr>
          <w:noProof/>
        </w:rPr>
      </w:pPr>
    </w:p>
    <w:p w14:paraId="6861ECD8" w14:textId="77777777" w:rsidR="00900DCC" w:rsidRPr="00545C83" w:rsidRDefault="00900DCC" w:rsidP="00587BD4">
      <w:pPr>
        <w:pStyle w:val="Heading3"/>
        <w:numPr>
          <w:ilvl w:val="0"/>
          <w:numId w:val="0"/>
        </w:numPr>
        <w:ind w:left="426" w:hanging="426"/>
      </w:pPr>
      <w:bookmarkStart w:id="46" w:name="_Toc131237427"/>
      <w:r w:rsidRPr="00545C83">
        <w:t>Run the service</w:t>
      </w:r>
      <w:bookmarkEnd w:id="46"/>
    </w:p>
    <w:p w14:paraId="0FC7FD27" w14:textId="77777777" w:rsidR="00900DCC" w:rsidRPr="00545C83" w:rsidRDefault="00900DCC">
      <w:pPr>
        <w:pStyle w:val="ListParagraph"/>
        <w:numPr>
          <w:ilvl w:val="0"/>
          <w:numId w:val="6"/>
        </w:numPr>
      </w:pPr>
      <w:r w:rsidRPr="00545C83">
        <w:t xml:space="preserve">Now add some test data. Click </w:t>
      </w:r>
      <w:r w:rsidRPr="00545C83">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7F9780FF" w14:textId="77777777" w:rsidR="00900DCC" w:rsidRPr="00545C83" w:rsidRDefault="00900DCC">
      <w:pPr>
        <w:pStyle w:val="ListParagraph"/>
        <w:numPr>
          <w:ilvl w:val="0"/>
          <w:numId w:val="6"/>
        </w:numPr>
      </w:pPr>
      <w:r w:rsidRPr="00545C83">
        <w:t xml:space="preserve">Open </w:t>
      </w:r>
      <w:r w:rsidRPr="00545C83">
        <w:rPr>
          <w:i/>
          <w:iCs/>
        </w:rPr>
        <w:t>/Labs/Lab00/</w:t>
      </w:r>
      <w:proofErr w:type="spellStart"/>
      <w:r w:rsidRPr="00545C83">
        <w:rPr>
          <w:i/>
          <w:iCs/>
        </w:rPr>
        <w:t>src</w:t>
      </w:r>
      <w:proofErr w:type="spellEnd"/>
      <w:r w:rsidRPr="00545C83">
        <w:rPr>
          <w:i/>
          <w:iCs/>
        </w:rPr>
        <w:t>/test/resources/</w:t>
      </w:r>
      <w:proofErr w:type="spellStart"/>
      <w:r w:rsidRPr="00545C83">
        <w:rPr>
          <w:i/>
          <w:iCs/>
        </w:rPr>
        <w:t>FlightRebooking.json</w:t>
      </w:r>
      <w:proofErr w:type="spellEnd"/>
    </w:p>
    <w:p w14:paraId="723CB111" w14:textId="77777777" w:rsidR="00900DCC" w:rsidRPr="00545C83" w:rsidRDefault="00900DCC" w:rsidP="00900DCC">
      <w:pPr>
        <w:pStyle w:val="ListParagraph"/>
      </w:pPr>
    </w:p>
    <w:p w14:paraId="1D61D1E3" w14:textId="77777777" w:rsidR="00900DCC" w:rsidRPr="00545C83" w:rsidRDefault="00900DCC">
      <w:pPr>
        <w:pStyle w:val="ListParagraph"/>
        <w:numPr>
          <w:ilvl w:val="0"/>
          <w:numId w:val="6"/>
        </w:numPr>
      </w:pPr>
      <w:r w:rsidRPr="00545C83">
        <w:t xml:space="preserve">Click </w:t>
      </w:r>
      <w:r w:rsidRPr="00545C83">
        <w:rPr>
          <w:noProof/>
        </w:rPr>
        <w:drawing>
          <wp:inline distT="0" distB="0" distL="0" distR="0" wp14:anchorId="52304F39" wp14:editId="225C166D">
            <wp:extent cx="562053" cy="28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2053" cy="285790"/>
                    </a:xfrm>
                    <a:prstGeom prst="rect">
                      <a:avLst/>
                    </a:prstGeom>
                  </pic:spPr>
                </pic:pic>
              </a:graphicData>
            </a:graphic>
          </wp:inline>
        </w:drawing>
      </w:r>
    </w:p>
    <w:p w14:paraId="4CBDBCEB" w14:textId="77777777" w:rsidR="00900DCC" w:rsidRPr="00545C83" w:rsidRDefault="00900DCC" w:rsidP="00900DCC"/>
    <w:p w14:paraId="260559D7" w14:textId="77777777" w:rsidR="00900DCC" w:rsidRPr="00545C83" w:rsidRDefault="00900DCC">
      <w:pPr>
        <w:pStyle w:val="ListParagraph"/>
        <w:numPr>
          <w:ilvl w:val="0"/>
          <w:numId w:val="6"/>
        </w:numPr>
      </w:pPr>
      <w:r w:rsidRPr="00545C83">
        <w:t xml:space="preserve"> The service will run using the test data.  You should see the test data in the </w:t>
      </w:r>
      <w:r w:rsidRPr="00545C83">
        <w:rPr>
          <w:i/>
          <w:iCs/>
        </w:rPr>
        <w:t>Inputs</w:t>
      </w:r>
      <w:r w:rsidRPr="00545C83">
        <w:t xml:space="preserve"> panel and the results in the </w:t>
      </w:r>
      <w:r w:rsidRPr="00545C83">
        <w:rPr>
          <w:i/>
          <w:iCs/>
        </w:rPr>
        <w:t>Outputs</w:t>
      </w:r>
      <w:r w:rsidRPr="00545C83">
        <w:t xml:space="preserve"> panel:</w:t>
      </w:r>
    </w:p>
    <w:p w14:paraId="3654581C" w14:textId="77777777" w:rsidR="00900DCC" w:rsidRPr="00545C83" w:rsidRDefault="00900DCC" w:rsidP="00900DCC">
      <w:pPr>
        <w:pStyle w:val="ListParagraph"/>
      </w:pPr>
    </w:p>
    <w:p w14:paraId="5CC4FD31" w14:textId="77777777" w:rsidR="00900DCC" w:rsidRPr="00545C83" w:rsidRDefault="00900DCC" w:rsidP="00900DCC">
      <w:pPr>
        <w:rPr>
          <w:lang w:eastAsia="en-US"/>
        </w:rPr>
      </w:pPr>
      <w:r w:rsidRPr="00545C83">
        <w:rPr>
          <w:noProof/>
        </w:rPr>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77777777" w:rsidR="00900DCC" w:rsidRPr="00545C83" w:rsidRDefault="00900DCC" w:rsidP="00900DCC">
      <w:pPr>
        <w:rPr>
          <w:lang w:eastAsia="en-US"/>
        </w:rPr>
      </w:pPr>
      <w:r w:rsidRPr="00545C83">
        <w:rPr>
          <w:lang w:eastAsia="en-US"/>
        </w:rPr>
        <w:t>The output contains no waiting list or rebooked passengers all flights are operational.  This is represented by the diagram below:</w:t>
      </w:r>
    </w:p>
    <w:p w14:paraId="57812535" w14:textId="77777777" w:rsidR="00900DCC" w:rsidRPr="00545C83" w:rsidRDefault="00900DCC" w:rsidP="00900DCC">
      <w:pPr>
        <w:rPr>
          <w:lang w:eastAsia="en-US"/>
        </w:rPr>
      </w:pPr>
    </w:p>
    <w:p w14:paraId="107D3BA6" w14:textId="77777777" w:rsidR="00900DCC" w:rsidRPr="00545C83" w:rsidRDefault="00900DCC" w:rsidP="00900DCC">
      <w:pPr>
        <w:rPr>
          <w:lang w:eastAsia="en-US"/>
        </w:rPr>
      </w:pPr>
      <w:r w:rsidRPr="00545C83">
        <w:rPr>
          <w:noProof/>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F65F72B" w14:textId="77777777" w:rsidR="00900DCC" w:rsidRPr="00545C83" w:rsidRDefault="00900DCC" w:rsidP="00900DCC">
      <w:pPr>
        <w:rPr>
          <w:lang w:eastAsia="en-US"/>
        </w:rPr>
      </w:pPr>
    </w:p>
    <w:p w14:paraId="75C7F85F" w14:textId="77777777" w:rsidR="00900DCC" w:rsidRPr="00545C83" w:rsidRDefault="00900DCC" w:rsidP="00900DCC">
      <w:pPr>
        <w:rPr>
          <w:lang w:eastAsia="en-US"/>
        </w:rPr>
      </w:pPr>
    </w:p>
    <w:p w14:paraId="139046DB" w14:textId="77777777" w:rsidR="00900DCC" w:rsidRPr="00545C83" w:rsidRDefault="00900DCC" w:rsidP="00900DCC">
      <w:pPr>
        <w:rPr>
          <w:lang w:eastAsia="en-US"/>
        </w:rPr>
      </w:pPr>
      <w:r w:rsidRPr="00545C83">
        <w:rPr>
          <w:lang w:eastAsia="en-US"/>
        </w:rPr>
        <w:t xml:space="preserve">Now change the status of flight BA001 to </w:t>
      </w:r>
      <w:r w:rsidRPr="00545C83">
        <w:rPr>
          <w:i/>
          <w:iCs/>
          <w:lang w:eastAsia="en-US"/>
        </w:rPr>
        <w:t xml:space="preserve">cancelled </w:t>
      </w:r>
      <w:r w:rsidRPr="00545C83">
        <w:rPr>
          <w:lang w:eastAsia="en-US"/>
        </w:rPr>
        <w:t>(all lower case):</w:t>
      </w:r>
    </w:p>
    <w:p w14:paraId="20FAFA3B" w14:textId="77777777" w:rsidR="00900DCC" w:rsidRPr="00545C83" w:rsidRDefault="00900DCC" w:rsidP="00900DCC">
      <w:pPr>
        <w:rPr>
          <w:lang w:eastAsia="en-US"/>
        </w:rPr>
      </w:pPr>
    </w:p>
    <w:p w14:paraId="575E6586" w14:textId="77777777" w:rsidR="00900DCC" w:rsidRPr="00545C83" w:rsidRDefault="00900DCC" w:rsidP="00900DCC">
      <w:pPr>
        <w:rPr>
          <w:lang w:eastAsia="en-US"/>
        </w:rPr>
      </w:pPr>
      <w:r w:rsidRPr="00545C83">
        <w:rPr>
          <w:noProof/>
          <w:lang w:eastAsia="en-US"/>
        </w:rPr>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77777777" w:rsidR="00900DCC" w:rsidRPr="00545C83" w:rsidRDefault="00900DCC" w:rsidP="00900DCC">
      <w:pPr>
        <w:rPr>
          <w:lang w:eastAsia="en-US"/>
        </w:rPr>
      </w:pPr>
      <w:r w:rsidRPr="00545C83">
        <w:rPr>
          <w:lang w:eastAsia="en-US"/>
        </w:rPr>
        <w:t xml:space="preserve">Check that </w:t>
      </w:r>
      <w:r w:rsidRPr="00545C83">
        <w:rPr>
          <w:i/>
          <w:iCs/>
          <w:lang w:eastAsia="en-US"/>
        </w:rPr>
        <w:t>Mary Scott</w:t>
      </w:r>
      <w:r w:rsidRPr="00545C83">
        <w:rPr>
          <w:lang w:eastAsia="en-US"/>
        </w:rPr>
        <w:t xml:space="preserve"> is rebooked onto flight </w:t>
      </w:r>
      <w:r w:rsidRPr="00545C83">
        <w:rPr>
          <w:i/>
          <w:iCs/>
          <w:lang w:eastAsia="en-US"/>
        </w:rPr>
        <w:t>BA002</w:t>
      </w:r>
      <w:r w:rsidRPr="00545C83">
        <w:rPr>
          <w:lang w:eastAsia="en-US"/>
        </w:rPr>
        <w:t xml:space="preserve">. </w:t>
      </w:r>
      <w:r w:rsidRPr="00545C83">
        <w:rPr>
          <w:i/>
          <w:iCs/>
          <w:lang w:eastAsia="en-US"/>
        </w:rPr>
        <w:t>Fred Bloggs</w:t>
      </w:r>
      <w:r w:rsidRPr="00545C83">
        <w:rPr>
          <w:lang w:eastAsia="en-US"/>
        </w:rPr>
        <w:t xml:space="preserve"> must wait as there is only one spare seat and Mary is a gold member.</w:t>
      </w:r>
    </w:p>
    <w:p w14:paraId="01FC163F" w14:textId="77777777" w:rsidR="00900DCC" w:rsidRPr="00545C83" w:rsidRDefault="00900DCC" w:rsidP="00900DCC">
      <w:pPr>
        <w:rPr>
          <w:lang w:eastAsia="en-US"/>
        </w:rPr>
      </w:pPr>
      <w:r w:rsidRPr="00545C83">
        <w:rPr>
          <w:noProof/>
          <w:lang w:eastAsia="en-US"/>
        </w:rPr>
        <w:lastRenderedPageBreak/>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3EEE1B78" w14:textId="77777777" w:rsidR="00900DCC" w:rsidRPr="00545C83" w:rsidRDefault="00900DCC" w:rsidP="00900DCC">
      <w:pPr>
        <w:rPr>
          <w:lang w:eastAsia="en-US"/>
        </w:rPr>
      </w:pPr>
      <w:r w:rsidRPr="00545C83">
        <w:rPr>
          <w:lang w:eastAsia="en-US"/>
        </w:rPr>
        <w:t xml:space="preserve">Now change the spare seat capacity on flight </w:t>
      </w:r>
      <w:r w:rsidRPr="00545C83">
        <w:rPr>
          <w:i/>
          <w:iCs/>
          <w:lang w:eastAsia="en-US"/>
        </w:rPr>
        <w:t>BA002</w:t>
      </w:r>
      <w:r w:rsidRPr="00545C83">
        <w:rPr>
          <w:lang w:eastAsia="en-US"/>
        </w:rPr>
        <w:t xml:space="preserve"> to </w:t>
      </w:r>
      <w:r w:rsidRPr="00545C83">
        <w:rPr>
          <w:i/>
          <w:iCs/>
          <w:lang w:eastAsia="en-US"/>
        </w:rPr>
        <w:t>2</w:t>
      </w:r>
      <w:r w:rsidRPr="00545C83">
        <w:rPr>
          <w:lang w:eastAsia="en-US"/>
        </w:rPr>
        <w:t>:</w:t>
      </w:r>
    </w:p>
    <w:p w14:paraId="4FA0A75B" w14:textId="77777777" w:rsidR="00900DCC" w:rsidRPr="00545C83" w:rsidRDefault="00900DCC" w:rsidP="00900DCC">
      <w:pPr>
        <w:rPr>
          <w:lang w:eastAsia="en-US"/>
        </w:rPr>
      </w:pPr>
    </w:p>
    <w:p w14:paraId="614139F4" w14:textId="77777777" w:rsidR="00900DCC" w:rsidRPr="00545C83" w:rsidRDefault="00900DCC" w:rsidP="00900DCC">
      <w:pPr>
        <w:rPr>
          <w:lang w:eastAsia="en-US"/>
        </w:rPr>
      </w:pPr>
      <w:r w:rsidRPr="00545C83">
        <w:rPr>
          <w:noProof/>
          <w:lang w:eastAsia="en-US"/>
        </w:rPr>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1E593510" w14:textId="77777777" w:rsidR="00900DCC" w:rsidRPr="00545C83" w:rsidRDefault="00900DCC" w:rsidP="00900DCC">
      <w:pPr>
        <w:rPr>
          <w:lang w:eastAsia="en-US"/>
        </w:rPr>
      </w:pPr>
    </w:p>
    <w:p w14:paraId="5F555E1C" w14:textId="77777777" w:rsidR="00900DCC" w:rsidRPr="00545C83" w:rsidRDefault="00900DCC" w:rsidP="00900DCC">
      <w:pPr>
        <w:rPr>
          <w:lang w:eastAsia="en-US"/>
        </w:rPr>
      </w:pPr>
      <w:r w:rsidRPr="00545C83">
        <w:rPr>
          <w:lang w:eastAsia="en-US"/>
        </w:rPr>
        <w:t xml:space="preserve">You should see that both Mary and Fred are scheduled to fly on </w:t>
      </w:r>
      <w:r w:rsidRPr="00545C83">
        <w:rPr>
          <w:i/>
          <w:iCs/>
          <w:lang w:eastAsia="en-US"/>
        </w:rPr>
        <w:t>BA002</w:t>
      </w:r>
      <w:r w:rsidRPr="00545C83">
        <w:rPr>
          <w:lang w:eastAsia="en-US"/>
        </w:rPr>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lastRenderedPageBreak/>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7777777" w:rsidR="00900DCC" w:rsidRPr="00545C83" w:rsidRDefault="00900DCC" w:rsidP="00900DCC">
      <w:pPr>
        <w:rPr>
          <w:lang w:eastAsia="en-US"/>
        </w:rPr>
      </w:pPr>
    </w:p>
    <w:p w14:paraId="7CA1B301" w14:textId="77777777" w:rsidR="00900DCC" w:rsidRPr="00545C83" w:rsidRDefault="00900DCC" w:rsidP="00900DCC">
      <w:pPr>
        <w:rPr>
          <w:lang w:eastAsia="en-US"/>
        </w:rPr>
      </w:pPr>
      <w:r w:rsidRPr="00545C83">
        <w:rPr>
          <w:lang w:eastAsia="en-US"/>
        </w:rPr>
        <w:t xml:space="preserve">Add another passenger, </w:t>
      </w:r>
      <w:r w:rsidRPr="00545C83">
        <w:rPr>
          <w:i/>
          <w:iCs/>
          <w:lang w:eastAsia="en-US"/>
        </w:rPr>
        <w:t>John Smith</w:t>
      </w:r>
      <w:r w:rsidRPr="00545C83">
        <w:rPr>
          <w:lang w:eastAsia="en-US"/>
        </w:rPr>
        <w:t xml:space="preserve">. To do this, click on the plus button next to </w:t>
      </w:r>
      <w:r w:rsidRPr="00545C83">
        <w:rPr>
          <w:i/>
          <w:iCs/>
          <w:lang w:eastAsia="en-US"/>
        </w:rPr>
        <w:t xml:space="preserve">Passenger List </w:t>
      </w:r>
      <w:r w:rsidRPr="00545C83">
        <w:rPr>
          <w:lang w:eastAsia="en-US"/>
        </w:rPr>
        <w:t xml:space="preserve">in the </w:t>
      </w:r>
      <w:r w:rsidRPr="00545C83">
        <w:rPr>
          <w:i/>
          <w:iCs/>
          <w:lang w:eastAsia="en-US"/>
        </w:rPr>
        <w:t>Inputs</w:t>
      </w:r>
      <w:r w:rsidRPr="00545C83">
        <w:rPr>
          <w:lang w:eastAsia="en-US"/>
        </w:rPr>
        <w:t xml:space="preserve"> Panel:</w:t>
      </w:r>
    </w:p>
    <w:p w14:paraId="625D17AF" w14:textId="77777777"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28628B30" w14:textId="77777777" w:rsidR="00900DCC" w:rsidRPr="00545C83" w:rsidRDefault="00900DCC" w:rsidP="00900DCC">
      <w:pPr>
        <w:rPr>
          <w:lang w:eastAsia="en-US"/>
        </w:rPr>
      </w:pPr>
    </w:p>
    <w:p w14:paraId="67827884" w14:textId="77777777" w:rsidR="00900DCC" w:rsidRPr="00545C83" w:rsidRDefault="00900DCC" w:rsidP="00900DCC">
      <w:pPr>
        <w:rPr>
          <w:lang w:eastAsia="en-US"/>
        </w:rPr>
      </w:pPr>
      <w:r w:rsidRPr="00545C83">
        <w:rPr>
          <w:lang w:eastAsia="en-US"/>
        </w:rPr>
        <w:t>Add the following data:</w:t>
      </w:r>
    </w:p>
    <w:p w14:paraId="1356561E" w14:textId="77777777" w:rsidR="00900DCC" w:rsidRPr="00545C83" w:rsidRDefault="00900DCC" w:rsidP="00900DCC">
      <w:pPr>
        <w:rPr>
          <w:lang w:eastAsia="en-US"/>
        </w:rPr>
      </w:pPr>
      <w:r w:rsidRPr="00545C83">
        <w:rPr>
          <w:noProof/>
          <w:lang w:eastAsia="en-US"/>
        </w:rPr>
        <w:drawing>
          <wp:inline distT="0" distB="0" distL="0" distR="0" wp14:anchorId="563A6D0A" wp14:editId="1A75F9D1">
            <wp:extent cx="2133600" cy="2336058"/>
            <wp:effectExtent l="228600" t="228600" r="209550" b="2171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135423" cy="2338053"/>
                    </a:xfrm>
                    <a:prstGeom prst="rect">
                      <a:avLst/>
                    </a:prstGeom>
                    <a:effectLst>
                      <a:glow rad="228600">
                        <a:schemeClr val="accent1">
                          <a:satMod val="175000"/>
                          <a:alpha val="40000"/>
                        </a:schemeClr>
                      </a:glow>
                    </a:effectLst>
                  </pic:spPr>
                </pic:pic>
              </a:graphicData>
            </a:graphic>
          </wp:inline>
        </w:drawing>
      </w:r>
    </w:p>
    <w:p w14:paraId="72328188" w14:textId="77777777" w:rsidR="00900DCC" w:rsidRPr="00545C83" w:rsidRDefault="00900DCC" w:rsidP="00900DCC">
      <w:pPr>
        <w:rPr>
          <w:lang w:eastAsia="en-US"/>
        </w:rPr>
      </w:pPr>
    </w:p>
    <w:p w14:paraId="16A026EF" w14:textId="77777777" w:rsidR="00900DCC" w:rsidRPr="00545C83" w:rsidRDefault="00900DCC" w:rsidP="00900DCC">
      <w:pPr>
        <w:rPr>
          <w:lang w:eastAsia="en-US"/>
        </w:rPr>
      </w:pPr>
      <w:r w:rsidRPr="00545C83">
        <w:rPr>
          <w:lang w:eastAsia="en-US"/>
        </w:rPr>
        <w:lastRenderedPageBreak/>
        <w:t>After you enter the data, the test should automatically run. Verify that</w:t>
      </w:r>
      <w:r w:rsidRPr="00545C83">
        <w:rPr>
          <w:i/>
          <w:iCs/>
          <w:lang w:eastAsia="en-US"/>
        </w:rPr>
        <w:t xml:space="preserve"> Fred Bloggs</w:t>
      </w:r>
      <w:r w:rsidRPr="00545C83">
        <w:rPr>
          <w:lang w:eastAsia="en-US"/>
        </w:rPr>
        <w:t xml:space="preserve"> is put on hold again as </w:t>
      </w:r>
      <w:r w:rsidRPr="00545C83">
        <w:rPr>
          <w:i/>
          <w:iCs/>
          <w:lang w:eastAsia="en-US"/>
        </w:rPr>
        <w:t>John Smith</w:t>
      </w:r>
      <w:r w:rsidRPr="00545C83">
        <w:rPr>
          <w:lang w:eastAsia="en-US"/>
        </w:rPr>
        <w:t xml:space="preserve"> has 1000 air miles and </w:t>
      </w:r>
      <w:r w:rsidRPr="00545C83">
        <w:rPr>
          <w:i/>
          <w:iCs/>
          <w:lang w:eastAsia="en-US"/>
        </w:rPr>
        <w:t>Fred</w:t>
      </w:r>
      <w:r w:rsidRPr="00545C83">
        <w:rPr>
          <w:lang w:eastAsia="en-US"/>
        </w:rPr>
        <w:t xml:space="preserve"> Bloggs has 0</w:t>
      </w:r>
    </w:p>
    <w:p w14:paraId="1902614A" w14:textId="77777777" w:rsidR="00900DCC" w:rsidRPr="00545C83" w:rsidRDefault="00900DCC" w:rsidP="00900DCC">
      <w:pPr>
        <w:rPr>
          <w:lang w:eastAsia="en-US"/>
        </w:rPr>
      </w:pPr>
    </w:p>
    <w:p w14:paraId="0B5B0BC8" w14:textId="77777777" w:rsidR="00900DCC" w:rsidRPr="00545C83" w:rsidRDefault="00900DCC" w:rsidP="00900DCC">
      <w:pPr>
        <w:rPr>
          <w:lang w:eastAsia="en-US"/>
        </w:rPr>
      </w:pPr>
      <w:r w:rsidRPr="00545C83">
        <w:rPr>
          <w:noProof/>
          <w:lang w:eastAsia="en-US"/>
        </w:rPr>
        <w:drawing>
          <wp:inline distT="0" distB="0" distL="0" distR="0" wp14:anchorId="3AFD90F5" wp14:editId="2CAECC2A">
            <wp:extent cx="2431963" cy="3505200"/>
            <wp:effectExtent l="228600" t="228600" r="216535" b="2095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40082" cy="3516902"/>
                    </a:xfrm>
                    <a:prstGeom prst="rect">
                      <a:avLst/>
                    </a:prstGeom>
                    <a:effectLst>
                      <a:glow rad="228600">
                        <a:schemeClr val="accent1">
                          <a:satMod val="175000"/>
                          <a:alpha val="40000"/>
                        </a:schemeClr>
                      </a:glow>
                    </a:effectLst>
                  </pic:spPr>
                </pic:pic>
              </a:graphicData>
            </a:graphic>
          </wp:inline>
        </w:drawing>
      </w:r>
    </w:p>
    <w:p w14:paraId="3EDFBE77" w14:textId="77777777" w:rsidR="00900DCC" w:rsidRPr="00545C83" w:rsidRDefault="00900DCC" w:rsidP="00587BD4">
      <w:pPr>
        <w:pStyle w:val="Heading3"/>
        <w:numPr>
          <w:ilvl w:val="0"/>
          <w:numId w:val="0"/>
        </w:numPr>
      </w:pPr>
      <w:bookmarkStart w:id="47" w:name="_Toc131237428"/>
      <w:r w:rsidRPr="00545C83">
        <w:t>Extend the diagram</w:t>
      </w:r>
      <w:bookmarkEnd w:id="47"/>
    </w:p>
    <w:p w14:paraId="289AA7A9" w14:textId="77777777" w:rsidR="00900DCC" w:rsidRPr="00545C83" w:rsidRDefault="00900DCC" w:rsidP="00900DCC">
      <w:pPr>
        <w:rPr>
          <w:lang w:eastAsia="en-US"/>
        </w:rPr>
      </w:pPr>
    </w:p>
    <w:p w14:paraId="501EBC5C" w14:textId="77777777" w:rsidR="00900DCC" w:rsidRPr="00545C83" w:rsidRDefault="00900DCC" w:rsidP="00900DCC">
      <w:pPr>
        <w:rPr>
          <w:lang w:eastAsia="en-US"/>
        </w:rPr>
      </w:pPr>
      <w:r w:rsidRPr="00545C83">
        <w:rPr>
          <w:lang w:eastAsia="en-US"/>
        </w:rPr>
        <w:t>Modify the DRG so that is formatted as shown in Figure 1. (</w:t>
      </w:r>
      <w:proofErr w:type="gramStart"/>
      <w:r w:rsidRPr="00545C83">
        <w:rPr>
          <w:lang w:eastAsia="en-US"/>
        </w:rPr>
        <w:t>to</w:t>
      </w:r>
      <w:proofErr w:type="gramEnd"/>
      <w:r w:rsidRPr="00545C83">
        <w:rPr>
          <w:lang w:eastAsia="en-US"/>
        </w:rPr>
        <w:t xml:space="preserve"> be expanded)</w:t>
      </w:r>
    </w:p>
    <w:p w14:paraId="462CF794" w14:textId="77777777" w:rsidR="00900DCC" w:rsidRPr="00545C83" w:rsidRDefault="00900DCC" w:rsidP="00900DCC">
      <w:pPr>
        <w:rPr>
          <w:lang w:eastAsia="en-US"/>
        </w:rPr>
      </w:pPr>
    </w:p>
    <w:p w14:paraId="4622C0A8" w14:textId="77777777" w:rsidR="00900DCC" w:rsidRPr="00545C83" w:rsidRDefault="00900DCC" w:rsidP="00900DCC">
      <w:pPr>
        <w:rPr>
          <w:lang w:eastAsia="en-US"/>
        </w:rPr>
      </w:pPr>
      <w:r w:rsidRPr="00545C83">
        <w:rPr>
          <w:lang w:eastAsia="en-US"/>
        </w:rPr>
        <w:t>Modify the service (to be expanded)</w:t>
      </w:r>
    </w:p>
    <w:p w14:paraId="3AF3BBED" w14:textId="3FC62500" w:rsidR="003D3A0C" w:rsidRPr="00545C83" w:rsidRDefault="003D3A0C" w:rsidP="00DD3C1D">
      <w:pPr>
        <w:pStyle w:val="Heading1"/>
        <w:rPr>
          <w:lang w:val="en-GB"/>
        </w:rPr>
      </w:pPr>
      <w:bookmarkStart w:id="48" w:name="_Toc131237429"/>
      <w:r w:rsidRPr="00545C83">
        <w:rPr>
          <w:lang w:val="en-GB"/>
        </w:rPr>
        <w:lastRenderedPageBreak/>
        <w:t>Conclusion</w:t>
      </w:r>
      <w:bookmarkEnd w:id="48"/>
    </w:p>
    <w:p w14:paraId="2F8635C9" w14:textId="4ACA301E" w:rsidR="003D3A0C" w:rsidRPr="00545C83" w:rsidRDefault="003D3A0C" w:rsidP="003D3A0C">
      <w:pPr>
        <w:rPr>
          <w:lang w:eastAsia="en-US"/>
        </w:rPr>
      </w:pPr>
    </w:p>
    <w:p w14:paraId="3D24220D" w14:textId="1BFB1A99" w:rsidR="00CC41BE" w:rsidRPr="00545C83" w:rsidRDefault="003D3A0C" w:rsidP="003D3A0C">
      <w:r w:rsidRPr="00545C83">
        <w:rPr>
          <w:lang w:eastAsia="en-US"/>
        </w:rPr>
        <w:t xml:space="preserve">In this lab we </w:t>
      </w:r>
      <w:r w:rsidR="00900DCC" w:rsidRPr="00545C83">
        <w:rPr>
          <w:lang w:eastAsia="en-US"/>
        </w:rPr>
        <w:t>went beyond the basics of DMN to give ideas and</w:t>
      </w:r>
      <w:r w:rsidRPr="00545C83">
        <w:rPr>
          <w:lang w:eastAsia="en-US"/>
        </w:rPr>
        <w:t xml:space="preser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0"/>
    <w:p w14:paraId="58E6E375" w14:textId="6C99C3FA" w:rsidR="003D3A0C" w:rsidRPr="00545C83" w:rsidRDefault="003D3A0C" w:rsidP="003D3A0C">
      <w:pPr>
        <w:rPr>
          <w:lang w:eastAsia="en-US"/>
        </w:rPr>
      </w:pPr>
    </w:p>
    <w:sectPr w:rsidR="003D3A0C" w:rsidRPr="00545C83" w:rsidSect="00472111">
      <w:headerReference w:type="default" r:id="rId99"/>
      <w:footerReference w:type="even" r:id="rId100"/>
      <w:footerReference w:type="default" r:id="rId101"/>
      <w:headerReference w:type="first" r:id="rId102"/>
      <w:footerReference w:type="first" r:id="rId10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041DC" w14:textId="77777777" w:rsidR="00EB5696" w:rsidRDefault="00EB5696">
      <w:r>
        <w:separator/>
      </w:r>
    </w:p>
    <w:p w14:paraId="73AB47A5" w14:textId="77777777" w:rsidR="00EB5696" w:rsidRDefault="00EB5696"/>
  </w:endnote>
  <w:endnote w:type="continuationSeparator" w:id="0">
    <w:p w14:paraId="4F1D900D" w14:textId="77777777" w:rsidR="00EB5696" w:rsidRDefault="00EB5696">
      <w:r>
        <w:continuationSeparator/>
      </w:r>
    </w:p>
    <w:p w14:paraId="3C2C3391" w14:textId="77777777" w:rsidR="00EB5696" w:rsidRDefault="00EB5696"/>
  </w:endnote>
  <w:endnote w:type="continuationNotice" w:id="1">
    <w:p w14:paraId="036E4660" w14:textId="77777777" w:rsidR="00EB5696" w:rsidRDefault="00EB569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43157C3C-0B4D-4764-A0C9-094E8B04EE1D}"/>
    <w:embedBold r:id="rId2" w:fontKey="{978ADEE5-C16B-4223-9F0F-3AC52BE38FB4}"/>
    <w:embedItalic r:id="rId3" w:fontKey="{7FF20656-86C9-4648-B30F-3AC4CAD0E9B7}"/>
    <w:embedBoldItalic r:id="rId4" w:fontKey="{C448FC4C-833B-47CD-8F89-E013C53D9D2E}"/>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90291116-6710-4170-B147-430F7EE9C48E}"/>
    <w:embedBold r:id="rId6" w:fontKey="{3E1B0A57-02FE-4300-840D-F3BBC2E7A5E3}"/>
    <w:embedBoldItalic r:id="rId7" w:fontKey="{390FF4C1-4BFF-49B5-8F6A-0012260F98BB}"/>
  </w:font>
  <w:font w:name="Tahoma">
    <w:panose1 w:val="020B0604030504040204"/>
    <w:charset w:val="00"/>
    <w:family w:val="swiss"/>
    <w:pitch w:val="variable"/>
    <w:sig w:usb0="E1002EFF" w:usb1="C000605B" w:usb2="00000029" w:usb3="00000000" w:csb0="000101FF" w:csb1="00000000"/>
    <w:embedRegular r:id="rId8" w:fontKey="{A2495AAE-7582-4B6B-AAFB-1F0D9B89AD4D}"/>
  </w:font>
  <w:font w:name="Cambria">
    <w:panose1 w:val="02040503050406030204"/>
    <w:charset w:val="00"/>
    <w:family w:val="roman"/>
    <w:pitch w:val="variable"/>
    <w:sig w:usb0="E00006FF" w:usb1="420024FF" w:usb2="02000000" w:usb3="00000000" w:csb0="0000019F" w:csb1="00000000"/>
    <w:embedBold r:id="rId9" w:fontKey="{0B697E91-73AF-46D8-A46E-5441962090AB}"/>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C269291C-2EFF-4C02-A96E-BAE9276EA466}"/>
    <w:embedBold r:id="rId11" w:fontKey="{C1974902-4455-4F30-8418-047F75366223}"/>
  </w:font>
  <w:font w:name="Calibri Light">
    <w:panose1 w:val="020F0302020204030204"/>
    <w:charset w:val="00"/>
    <w:family w:val="swiss"/>
    <w:pitch w:val="variable"/>
    <w:sig w:usb0="E4002EFF" w:usb1="C200247B" w:usb2="00000009" w:usb3="00000000" w:csb0="000001FF" w:csb1="00000000"/>
    <w:embedRegular r:id="rId12" w:fontKey="{D234BBA4-3640-4ADB-9F17-1AAAE7A92699}"/>
    <w:embedBold r:id="rId13" w:fontKey="{7CEFED74-ECFC-43FB-A58A-7C74EA7FB379}"/>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EE8573A3-1E88-43F7-86CD-FD995757023B}"/>
  </w:font>
  <w:font w:name="IBM Plex Sans SemiBold">
    <w:panose1 w:val="020B0703050203000203"/>
    <w:charset w:val="00"/>
    <w:family w:val="swiss"/>
    <w:pitch w:val="variable"/>
    <w:sig w:usb0="A00002EF" w:usb1="5000207B" w:usb2="00000000" w:usb3="00000000" w:csb0="0000019F" w:csb1="00000000"/>
    <w:embedBold r:id="rId15" w:fontKey="{F1BEDC1E-6445-45B9-983F-B56EE15E66D6}"/>
  </w:font>
  <w:font w:name="IBM Plex Sans Light">
    <w:panose1 w:val="020B0403050203000203"/>
    <w:charset w:val="00"/>
    <w:family w:val="swiss"/>
    <w:pitch w:val="variable"/>
    <w:sig w:usb0="A00002EF" w:usb1="5000207B" w:usb2="00000000" w:usb3="00000000" w:csb0="0000019F" w:csb1="00000000"/>
    <w:embedRegular r:id="rId16" w:fontKey="{D4EF7DC3-B707-42F4-A21C-1C4D8F892EA4}"/>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B45D6" w14:textId="77777777" w:rsidR="00EB5696" w:rsidRDefault="00EB5696">
      <w:r>
        <w:separator/>
      </w:r>
    </w:p>
    <w:p w14:paraId="46D2F1A4" w14:textId="77777777" w:rsidR="00EB5696" w:rsidRDefault="00EB5696"/>
  </w:footnote>
  <w:footnote w:type="continuationSeparator" w:id="0">
    <w:p w14:paraId="2DF97AD4" w14:textId="77777777" w:rsidR="00EB5696" w:rsidRDefault="00EB5696">
      <w:r>
        <w:continuationSeparator/>
      </w:r>
    </w:p>
    <w:p w14:paraId="56E9D4E8" w14:textId="77777777" w:rsidR="00EB5696" w:rsidRDefault="00EB5696"/>
  </w:footnote>
  <w:footnote w:type="continuationNotice" w:id="1">
    <w:p w14:paraId="18210E9C" w14:textId="77777777" w:rsidR="00EB5696" w:rsidRDefault="00EB5696"/>
  </w:footnote>
  <w:footnote w:id="2">
    <w:p w14:paraId="706268D3" w14:textId="29FF457A" w:rsidR="00235499" w:rsidRPr="00235499" w:rsidRDefault="00235499">
      <w:pPr>
        <w:pStyle w:val="FootnoteText"/>
        <w:rPr>
          <w:lang w:val="en-GB"/>
        </w:rPr>
      </w:pPr>
      <w:r>
        <w:rPr>
          <w:rStyle w:val="FootnoteReference"/>
        </w:rPr>
        <w:footnoteRef/>
      </w:r>
      <w:r>
        <w:t xml:space="preserve"> </w:t>
      </w:r>
      <w:r>
        <w:rPr>
          <w:lang w:val="en-GB"/>
        </w:rPr>
        <w:t xml:space="preserve">You will need </w:t>
      </w:r>
      <w:proofErr w:type="spellStart"/>
      <w:r w:rsidRPr="00235499">
        <w:rPr>
          <w:i/>
          <w:iCs/>
          <w:lang w:val="en-GB"/>
        </w:rPr>
        <w:t>Kie</w:t>
      </w:r>
      <w:proofErr w:type="spellEnd"/>
      <w:r w:rsidRPr="00235499">
        <w:rPr>
          <w:i/>
          <w:iCs/>
          <w:lang w:val="en-GB"/>
        </w:rPr>
        <w:t xml:space="preserve"> Sandbox Extended Services</w:t>
      </w:r>
      <w:r>
        <w:rPr>
          <w:lang w:val="en-GB"/>
        </w:rPr>
        <w:t xml:space="preserve"> installed.  Hit the </w:t>
      </w:r>
      <w:r w:rsidRPr="00235499">
        <w:rPr>
          <w:i/>
          <w:iCs/>
          <w:lang w:val="en-GB"/>
        </w:rPr>
        <w:t>Run</w:t>
      </w:r>
      <w:r>
        <w:rPr>
          <w:lang w:val="en-GB"/>
        </w:rPr>
        <w:t xml:space="preserve"> button and follow the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31A7027"/>
    <w:multiLevelType w:val="hybridMultilevel"/>
    <w:tmpl w:val="C4EE70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89E51D5"/>
    <w:multiLevelType w:val="hybridMultilevel"/>
    <w:tmpl w:val="1EEE0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14394E"/>
    <w:multiLevelType w:val="hybridMultilevel"/>
    <w:tmpl w:val="007E2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19"/>
  </w:num>
  <w:num w:numId="2" w16cid:durableId="2133134943">
    <w:abstractNumId w:val="14"/>
  </w:num>
  <w:num w:numId="3" w16cid:durableId="1037117992">
    <w:abstractNumId w:val="11"/>
  </w:num>
  <w:num w:numId="4" w16cid:durableId="2090997480">
    <w:abstractNumId w:val="13"/>
  </w:num>
  <w:num w:numId="5" w16cid:durableId="1934043243">
    <w:abstractNumId w:val="10"/>
  </w:num>
  <w:num w:numId="6" w16cid:durableId="994335338">
    <w:abstractNumId w:val="18"/>
  </w:num>
  <w:num w:numId="7" w16cid:durableId="1225994243">
    <w:abstractNumId w:val="6"/>
  </w:num>
  <w:num w:numId="8" w16cid:durableId="492523878">
    <w:abstractNumId w:val="2"/>
  </w:num>
  <w:num w:numId="9" w16cid:durableId="154420146">
    <w:abstractNumId w:val="8"/>
  </w:num>
  <w:num w:numId="10" w16cid:durableId="148788322">
    <w:abstractNumId w:val="1"/>
  </w:num>
  <w:num w:numId="11" w16cid:durableId="1763330825">
    <w:abstractNumId w:val="16"/>
  </w:num>
  <w:num w:numId="12" w16cid:durableId="124155908">
    <w:abstractNumId w:val="5"/>
  </w:num>
  <w:num w:numId="13" w16cid:durableId="80105656">
    <w:abstractNumId w:val="17"/>
  </w:num>
  <w:num w:numId="14" w16cid:durableId="319430271">
    <w:abstractNumId w:val="9"/>
  </w:num>
  <w:num w:numId="15" w16cid:durableId="1204249837">
    <w:abstractNumId w:val="4"/>
  </w:num>
  <w:num w:numId="16" w16cid:durableId="284388591">
    <w:abstractNumId w:val="7"/>
  </w:num>
  <w:num w:numId="17" w16cid:durableId="1297680727">
    <w:abstractNumId w:val="3"/>
  </w:num>
  <w:num w:numId="18" w16cid:durableId="1337490651">
    <w:abstractNumId w:val="15"/>
  </w:num>
  <w:num w:numId="19" w16cid:durableId="476382396">
    <w:abstractNumId w:val="1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564"/>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696"/>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C93C07"/>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yperlink" Target="https://github.com/ncrowther/divideAndConquerDMN/blob/main/Labs/Lab01/src/main/resources/org/acme/habitability/Lab01/HabitabilityLab00-First.dmn" TargetMode="External"/><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hyperlink" Target="https://sandbox.kie.org/" TargetMode="External"/><Relationship Id="rId74" Type="http://schemas.openxmlformats.org/officeDocument/2006/relationships/hyperlink" Target="https://github.com/ncrowther/divideAndConquerDMN/blob/main/Labs/Lab00/src/main/resources/org/acme/habitability/Lab00/FlightRebooking.dmn" TargetMode="External"/><Relationship Id="rId79" Type="http://schemas.openxmlformats.org/officeDocument/2006/relationships/image" Target="media/image58.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hyperlink" Target="https://github.com/ncrowther/divideAndConquerDMN/blob/main/Labs/Lab01/src/main/resources/org/acme/habitability/Lab01/HabitabilityLab00-Collect.dmn" TargetMode="External"/><Relationship Id="rId80" Type="http://schemas.openxmlformats.org/officeDocument/2006/relationships/image" Target="media/image59.png"/><Relationship Id="rId85" Type="http://schemas.openxmlformats.org/officeDocument/2006/relationships/hyperlink" Target="https://kiegroup.github.io/dmn-feel-handbook/" TargetMode="External"/><Relationship Id="rId12" Type="http://schemas.openxmlformats.org/officeDocument/2006/relationships/image" Target="media/image3.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hyperlink" Target="https://github.com/ncrowther/divideAndConquerDMN/blob/main/Labs/Lab01/src/main/resources/org/acme/habitability/Lab01/HabitabilityLab00-Count.dmn" TargetMode="External"/><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github.com/ncrowther/DMNBeyondTheBasic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s://sandbox.kie.org/" TargetMode="External"/><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5.png"/><Relationship Id="rId97" Type="http://schemas.openxmlformats.org/officeDocument/2006/relationships/image" Target="media/image75.png"/><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access.redhat.com/documentation/en-us/red_hat_process_automation_manager/7.12/html/developing_decision_services_in_red_hat_process_automation_manager/dmn-con_dmn-models" TargetMode="External"/><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hyperlink" Target="https://sandbox.kie.org/"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sandbox.kie.org/" TargetMode="External"/><Relationship Id="rId66" Type="http://schemas.openxmlformats.org/officeDocument/2006/relationships/image" Target="media/image52.png"/><Relationship Id="rId87" Type="http://schemas.openxmlformats.org/officeDocument/2006/relationships/image" Target="media/image65.png"/><Relationship Id="rId61" Type="http://schemas.openxmlformats.org/officeDocument/2006/relationships/image" Target="media/image48.png"/><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hyperlink" Target="https://sandbox.kie.org/"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56.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sandbox.kie.org/" TargetMode="External"/><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hyperlink" Target="https://github.com/ncrowther/divideAndConquerDMN/blob/main/Labs/Lab01/src/main/resources/org/acme/habitability/Lab01/HabitabilityLab00-Unique.dm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7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10974</TotalTime>
  <Pages>49</Pages>
  <Words>3908</Words>
  <Characters>22276</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26132</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60</cp:revision>
  <cp:lastPrinted>2018-02-12T14:05:00Z</cp:lastPrinted>
  <dcterms:created xsi:type="dcterms:W3CDTF">2023-03-21T12:16:00Z</dcterms:created>
  <dcterms:modified xsi:type="dcterms:W3CDTF">2023-04-01T10:53:00Z</dcterms:modified>
</cp:coreProperties>
</file>